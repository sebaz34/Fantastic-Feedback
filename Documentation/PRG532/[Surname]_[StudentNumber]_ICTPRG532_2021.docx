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lang w:val="en-AU" w:eastAsia="en-US"/>
        </w:rPr>
        <w:id w:val="-69469859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ED6DF3" w14:paraId="2802A84F" w14:textId="77777777">
            <w:tc>
              <w:tcPr>
                <w:tcW w:w="5746" w:type="dxa"/>
              </w:tcPr>
              <w:p w14:paraId="6D927E42" w14:textId="77777777" w:rsidR="00ED6DF3" w:rsidRDefault="00ED6DF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08FF9BC5" w14:textId="77777777" w:rsidR="00ED6DF3" w:rsidRDefault="00ED6DF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0" allowOverlap="1" wp14:anchorId="558A63E2" wp14:editId="3926B9B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2F85D9" id="Group 29" o:spid="_x0000_s1026" style="position:absolute;margin-left:0;margin-top:0;width:444.95pt;height:380.15pt;z-index:251658752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0" allowOverlap="1" wp14:anchorId="1DB0129A" wp14:editId="06C6655B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0AD235" id="Group 24" o:spid="_x0000_s1026" style="position:absolute;margin-left:0;margin-top:0;width:287.3pt;height:226.8pt;z-index:251655680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14:paraId="51078977" w14:textId="77777777" w:rsidR="00ED6DF3" w:rsidRDefault="00ED6DF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042B0B82" wp14:editId="02653D97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4832E5" id="Group 16" o:spid="_x0000_s1026" style="position:absolute;margin-left:0;margin-top:0;width:301.7pt;height:725.05pt;z-index:251661824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ED6DF3" w14:paraId="6A9D586E" w14:textId="77777777">
            <w:tc>
              <w:tcPr>
                <w:tcW w:w="5746" w:type="dxa"/>
              </w:tcPr>
              <w:p w14:paraId="29317D36" w14:textId="77777777" w:rsidR="00ED6DF3" w:rsidRDefault="00A8320D" w:rsidP="0097402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F12E1286B3034693928677F99F0DB73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7402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Technical Report</w:t>
                    </w:r>
                  </w:sdtContent>
                </w:sdt>
              </w:p>
            </w:tc>
          </w:tr>
          <w:tr w:rsidR="00ED6DF3" w14:paraId="5C06C8B0" w14:textId="77777777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4D0056E2D3F2428FAFC4BC9574B653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14:paraId="31566FAB" w14:textId="77777777" w:rsidR="00ED6DF3" w:rsidRDefault="0092710F" w:rsidP="00D95FFA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ICTPRG5</w:t>
                    </w:r>
                    <w:r w:rsidR="00D95FFA">
                      <w:rPr>
                        <w:color w:val="4A442A" w:themeColor="background2" w:themeShade="40"/>
                        <w:sz w:val="28"/>
                        <w:szCs w:val="28"/>
                      </w:rPr>
                      <w:t>32</w:t>
                    </w: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 – </w:t>
                    </w:r>
                    <w:r w:rsidR="004F3CBA">
                      <w:rPr>
                        <w:color w:val="4A442A" w:themeColor="background2" w:themeShade="40"/>
                        <w:sz w:val="28"/>
                        <w:szCs w:val="28"/>
                      </w:rPr>
                      <w:t>Apply Advanced Object-Oriented Language Skills</w:t>
                    </w:r>
                  </w:p>
                </w:tc>
              </w:sdtContent>
            </w:sdt>
          </w:tr>
          <w:tr w:rsidR="00ED6DF3" w14:paraId="48598441" w14:textId="77777777">
            <w:tc>
              <w:tcPr>
                <w:tcW w:w="5746" w:type="dxa"/>
              </w:tcPr>
              <w:p w14:paraId="0B4DF26A" w14:textId="77777777" w:rsidR="00ED6DF3" w:rsidRDefault="00ED6DF3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D6DF3" w14:paraId="2E48A981" w14:textId="77777777">
            <w:tc>
              <w:tcPr>
                <w:tcW w:w="5746" w:type="dxa"/>
              </w:tcPr>
              <w:p w14:paraId="2D3390D9" w14:textId="77777777" w:rsidR="00ED6DF3" w:rsidRDefault="00ED6DF3" w:rsidP="00F84FB5">
                <w:pPr>
                  <w:pStyle w:val="NoSpacing"/>
                </w:pPr>
              </w:p>
            </w:tc>
          </w:tr>
          <w:tr w:rsidR="00ED6DF3" w14:paraId="4B342377" w14:textId="77777777">
            <w:tc>
              <w:tcPr>
                <w:tcW w:w="5746" w:type="dxa"/>
              </w:tcPr>
              <w:p w14:paraId="349B7715" w14:textId="77777777" w:rsidR="00ED6DF3" w:rsidRDefault="00ED6DF3">
                <w:pPr>
                  <w:pStyle w:val="NoSpacing"/>
                </w:pPr>
              </w:p>
            </w:tc>
          </w:tr>
          <w:tr w:rsidR="00ED6DF3" w14:paraId="2A1810A9" w14:textId="77777777">
            <w:tc>
              <w:tcPr>
                <w:tcW w:w="5746" w:type="dxa"/>
              </w:tcPr>
              <w:p w14:paraId="2A4166F8" w14:textId="77777777" w:rsidR="00ED6DF3" w:rsidRDefault="003B7E3C" w:rsidP="00ED6DF3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[Student Name]</w:t>
                </w:r>
              </w:p>
            </w:tc>
          </w:tr>
          <w:tr w:rsidR="00ED6DF3" w14:paraId="619C0C62" w14:textId="77777777">
            <w:sdt>
              <w:sdtPr>
                <w:rPr>
                  <w:b/>
                  <w:bCs/>
                </w:rPr>
                <w:alias w:val="Date"/>
                <w:id w:val="703864210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14:paraId="7843F1B1" w14:textId="77777777" w:rsidR="00ED6DF3" w:rsidRDefault="00ED6DF3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  <w:tr w:rsidR="00ED6DF3" w14:paraId="59E3CE8B" w14:textId="77777777">
            <w:tc>
              <w:tcPr>
                <w:tcW w:w="5746" w:type="dxa"/>
              </w:tcPr>
              <w:p w14:paraId="3A93F9D2" w14:textId="77777777" w:rsidR="00ED6DF3" w:rsidRDefault="00ED6DF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1377A1DC" w14:textId="77777777" w:rsidR="00ED6DF3" w:rsidRDefault="00ED6DF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516362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8935F5" w14:textId="77777777" w:rsidR="00154AAE" w:rsidRDefault="00154AAE">
          <w:pPr>
            <w:pStyle w:val="TOCHeading"/>
          </w:pPr>
          <w:r>
            <w:t>Table of Contents</w:t>
          </w:r>
        </w:p>
        <w:p w14:paraId="731CB4AE" w14:textId="78A2BED8" w:rsidR="00A55747" w:rsidRDefault="00154A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02056" w:history="1">
            <w:r w:rsidR="00A55747" w:rsidRPr="00DC26AC">
              <w:rPr>
                <w:rStyle w:val="Hyperlink"/>
                <w:noProof/>
              </w:rPr>
              <w:t>Task 1 - Email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_Toc61602056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2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2F4C7DB5" w14:textId="0494B5AB" w:rsidR="00A55747" w:rsidRDefault="00A832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57" w:history="1">
            <w:r w:rsidR="00A55747" w:rsidRPr="00DC26AC">
              <w:rPr>
                <w:rStyle w:val="Hyperlink"/>
                <w:noProof/>
              </w:rPr>
              <w:t>Task 2 – Email and Sign-Off Sheet for Presentation of Software Implementation Plan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_Toc61602057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2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247F6465" w14:textId="50ECB7B9" w:rsidR="00A55747" w:rsidRDefault="00A832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58" w:history="1">
            <w:r w:rsidR="00A55747" w:rsidRPr="00DC26AC">
              <w:rPr>
                <w:rStyle w:val="Hyperlink"/>
                <w:noProof/>
              </w:rPr>
              <w:t>Task 3 – Web Application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_Toc61602058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3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463B2FC9" w14:textId="1821AEF0" w:rsidR="00A55747" w:rsidRDefault="00A83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59" w:history="1">
            <w:r w:rsidR="00A55747" w:rsidRPr="00DC26AC">
              <w:rPr>
                <w:rStyle w:val="Hyperlink"/>
                <w:noProof/>
              </w:rPr>
              <w:t>Front End (ASP NET Core MVC)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_Toc61602059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3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67A51B97" w14:textId="312B1346" w:rsidR="00A55747" w:rsidRDefault="00A832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0" w:history="1">
            <w:r w:rsidR="00A55747" w:rsidRPr="00DC26AC">
              <w:rPr>
                <w:rStyle w:val="Hyperlink"/>
                <w:noProof/>
              </w:rPr>
              <w:t>Task 4 – Web Service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_Toc61602060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3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44206D6F" w14:textId="667BE412" w:rsidR="00A55747" w:rsidRDefault="00A83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1" w:history="1">
            <w:r w:rsidR="00A55747" w:rsidRPr="00DC26AC">
              <w:rPr>
                <w:rStyle w:val="Hyperlink"/>
                <w:noProof/>
              </w:rPr>
              <w:t>Back End(ASP.NET Web API)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_Toc61602061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3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2B1325A6" w14:textId="57BA8B3E" w:rsidR="00A55747" w:rsidRDefault="00A83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2" w:history="1">
            <w:r w:rsidR="00A55747" w:rsidRPr="00DC26AC">
              <w:rPr>
                <w:rStyle w:val="Hyperlink"/>
                <w:noProof/>
              </w:rPr>
              <w:t>Nested Classes in Action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_Toc61602062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3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1898217B" w14:textId="4AE1B36A" w:rsidR="00A55747" w:rsidRDefault="00A832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3" w:history="1">
            <w:r w:rsidR="00A55747" w:rsidRPr="00DC26AC">
              <w:rPr>
                <w:rStyle w:val="Hyperlink"/>
                <w:noProof/>
              </w:rPr>
              <w:t>Task 5 – Drag and Drop and 2-D Graphics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_Toc61602063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3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1F492CCC" w14:textId="4400CB33" w:rsidR="00A55747" w:rsidRDefault="00A83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4" w:history="1">
            <w:r w:rsidR="00A55747" w:rsidRPr="00DC26AC">
              <w:rPr>
                <w:rStyle w:val="Hyperlink"/>
                <w:noProof/>
              </w:rPr>
              <w:t>Sorting Algorithms Comparison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_Toc61602064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4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55486207" w14:textId="794B4C1B" w:rsidR="00A55747" w:rsidRDefault="00A83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5" w:history="1">
            <w:r w:rsidR="00A55747" w:rsidRPr="00DC26AC">
              <w:rPr>
                <w:rStyle w:val="Hyperlink"/>
                <w:noProof/>
              </w:rPr>
              <w:t>Searching Algorithms Comparison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_Toc61602065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4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54E5912A" w14:textId="1A77BD2F" w:rsidR="00A55747" w:rsidRDefault="00A832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6" w:history="1">
            <w:r w:rsidR="00A55747" w:rsidRPr="00DC26AC">
              <w:rPr>
                <w:rStyle w:val="Hyperlink"/>
                <w:noProof/>
              </w:rPr>
              <w:t>Task 6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_Toc61602066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4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05FEE44F" w14:textId="07CFF13F" w:rsidR="00A55747" w:rsidRDefault="00A83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7" w:history="1">
            <w:r w:rsidR="00A55747" w:rsidRPr="00DC26AC">
              <w:rPr>
                <w:rStyle w:val="Hyperlink"/>
                <w:noProof/>
              </w:rPr>
              <w:t>Defect Logs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_Toc61602067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4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1E895B54" w14:textId="01AB0404" w:rsidR="00A55747" w:rsidRDefault="00A83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8" w:history="1">
            <w:r w:rsidR="00A55747" w:rsidRPr="00DC26AC">
              <w:rPr>
                <w:rStyle w:val="Hyperlink"/>
                <w:noProof/>
              </w:rPr>
              <w:t>Debugging Tools in Action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_Toc61602068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5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16817AF0" w14:textId="49B2CD07" w:rsidR="00A55747" w:rsidRDefault="00A832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69" w:history="1">
            <w:r w:rsidR="00A55747" w:rsidRPr="00DC26AC">
              <w:rPr>
                <w:rStyle w:val="Hyperlink"/>
                <w:noProof/>
              </w:rPr>
              <w:t>Task 7 –Test Data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_Toc61602069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5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0055FF5D" w14:textId="0D5C7C71" w:rsidR="00A55747" w:rsidRDefault="00A832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70" w:history="1">
            <w:r w:rsidR="00A55747" w:rsidRPr="00DC26AC">
              <w:rPr>
                <w:rStyle w:val="Hyperlink"/>
                <w:noProof/>
              </w:rPr>
              <w:t>Task 8 –Test Report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_Toc61602070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5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7E3252C5" w14:textId="52D1A981" w:rsidR="00A55747" w:rsidRDefault="00A832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71" w:history="1">
            <w:r w:rsidR="00A55747" w:rsidRPr="00DC26AC">
              <w:rPr>
                <w:rStyle w:val="Hyperlink"/>
                <w:noProof/>
              </w:rPr>
              <w:t>Task 10 - Documentation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_Toc61602071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5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6B9E546A" w14:textId="4B8B1C34" w:rsidR="00A55747" w:rsidRDefault="00A832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72" w:history="1">
            <w:r w:rsidR="00A55747" w:rsidRPr="00DC26AC">
              <w:rPr>
                <w:rStyle w:val="Hyperlink"/>
                <w:rFonts w:eastAsiaTheme="majorEastAsia"/>
                <w:noProof/>
              </w:rPr>
              <w:t>Documentation Maintenance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_Toc61602072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5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341950AF" w14:textId="294E2D08" w:rsidR="00A55747" w:rsidRDefault="00A832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1602073" w:history="1">
            <w:r w:rsidR="00A55747" w:rsidRPr="00DC26AC">
              <w:rPr>
                <w:rStyle w:val="Hyperlink"/>
                <w:noProof/>
              </w:rPr>
              <w:t>Task 11 – Sign-off Sheet</w:t>
            </w:r>
            <w:r w:rsidR="00A55747">
              <w:rPr>
                <w:noProof/>
                <w:webHidden/>
              </w:rPr>
              <w:tab/>
            </w:r>
            <w:r w:rsidR="00A55747">
              <w:rPr>
                <w:noProof/>
                <w:webHidden/>
              </w:rPr>
              <w:fldChar w:fldCharType="begin"/>
            </w:r>
            <w:r w:rsidR="00A55747">
              <w:rPr>
                <w:noProof/>
                <w:webHidden/>
              </w:rPr>
              <w:instrText xml:space="preserve"> PAGEREF _Toc61602073 \h </w:instrText>
            </w:r>
            <w:r w:rsidR="00A55747">
              <w:rPr>
                <w:noProof/>
                <w:webHidden/>
              </w:rPr>
            </w:r>
            <w:r w:rsidR="00A55747">
              <w:rPr>
                <w:noProof/>
                <w:webHidden/>
              </w:rPr>
              <w:fldChar w:fldCharType="separate"/>
            </w:r>
            <w:r w:rsidR="00A55747">
              <w:rPr>
                <w:noProof/>
                <w:webHidden/>
              </w:rPr>
              <w:t>6</w:t>
            </w:r>
            <w:r w:rsidR="00A55747">
              <w:rPr>
                <w:noProof/>
                <w:webHidden/>
              </w:rPr>
              <w:fldChar w:fldCharType="end"/>
            </w:r>
          </w:hyperlink>
        </w:p>
        <w:p w14:paraId="098AC61F" w14:textId="4A390BE3" w:rsidR="00154AAE" w:rsidRDefault="00154AAE">
          <w:r>
            <w:rPr>
              <w:b/>
              <w:bCs/>
              <w:noProof/>
            </w:rPr>
            <w:fldChar w:fldCharType="end"/>
          </w:r>
        </w:p>
      </w:sdtContent>
    </w:sdt>
    <w:p w14:paraId="17975718" w14:textId="77777777" w:rsidR="00E66407" w:rsidRDefault="00ED6DF3" w:rsidP="00D56707">
      <w:pPr>
        <w:pStyle w:val="Heading1"/>
      </w:pPr>
      <w:r>
        <w:br w:type="page"/>
      </w:r>
    </w:p>
    <w:p w14:paraId="1C3F76B0" w14:textId="49217BE4" w:rsidR="00E66407" w:rsidRPr="00E66407" w:rsidRDefault="00E66407" w:rsidP="00E66407">
      <w:pPr>
        <w:pStyle w:val="Heading1"/>
        <w:rPr>
          <w:rFonts w:ascii="Segoe UI" w:hAnsi="Segoe UI" w:cs="Segoe UI"/>
          <w:b w:val="0"/>
          <w:bCs w:val="0"/>
          <w:color w:val="FF0000"/>
          <w:sz w:val="24"/>
          <w:szCs w:val="24"/>
        </w:rPr>
      </w:pPr>
      <w:bookmarkStart w:id="0" w:name="_Toc61602055"/>
      <w:r w:rsidRPr="00E66407">
        <w:rPr>
          <w:rFonts w:ascii="Segoe UI" w:hAnsi="Segoe UI" w:cs="Segoe UI"/>
          <w:b w:val="0"/>
          <w:bCs w:val="0"/>
          <w:color w:val="FF0000"/>
          <w:sz w:val="24"/>
          <w:szCs w:val="24"/>
        </w:rPr>
        <w:lastRenderedPageBreak/>
        <w:t>Areas of this Technical report will call for</w:t>
      </w:r>
      <w:r>
        <w:rPr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 information or</w:t>
      </w:r>
      <w:r w:rsidRPr="00E66407">
        <w:rPr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 screenshots from the Java ICTPRG523 application – These sections will be marked with a ‘×’</w:t>
      </w:r>
      <w:bookmarkEnd w:id="0"/>
      <w:r w:rsidRPr="00E66407">
        <w:rPr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 </w:t>
      </w:r>
    </w:p>
    <w:p w14:paraId="7E4F2DD6" w14:textId="72AC573E" w:rsidR="00E66407" w:rsidRPr="00E66407" w:rsidRDefault="00E66407" w:rsidP="00E66407">
      <w:pPr>
        <w:rPr>
          <w:rFonts w:ascii="Segoe UI" w:hAnsi="Segoe UI" w:cs="Segoe UI"/>
          <w:color w:val="FF0000"/>
          <w:sz w:val="24"/>
          <w:szCs w:val="24"/>
        </w:rPr>
      </w:pPr>
      <w:r w:rsidRPr="00E66407">
        <w:rPr>
          <w:rFonts w:ascii="Segoe UI" w:hAnsi="Segoe UI" w:cs="Segoe UI"/>
          <w:color w:val="FF0000"/>
          <w:sz w:val="24"/>
          <w:szCs w:val="24"/>
        </w:rPr>
        <w:t>Ensure you have removed all highlighted text</w:t>
      </w:r>
      <w:r w:rsidR="00A55747">
        <w:rPr>
          <w:rFonts w:ascii="Segoe UI" w:hAnsi="Segoe UI" w:cs="Segoe UI"/>
          <w:color w:val="FF0000"/>
          <w:sz w:val="24"/>
          <w:szCs w:val="24"/>
        </w:rPr>
        <w:t xml:space="preserve"> (and this text)</w:t>
      </w:r>
      <w:r w:rsidRPr="00E66407">
        <w:rPr>
          <w:rFonts w:ascii="Segoe UI" w:hAnsi="Segoe UI" w:cs="Segoe UI"/>
          <w:color w:val="FF0000"/>
          <w:sz w:val="24"/>
          <w:szCs w:val="24"/>
        </w:rPr>
        <w:t xml:space="preserve"> from this report before submission. This is a template for a technical report and should be presented in a professional manner</w:t>
      </w:r>
    </w:p>
    <w:p w14:paraId="2BDF440B" w14:textId="23F4EA32" w:rsidR="007A0184" w:rsidRDefault="00F84FB5" w:rsidP="00D56707">
      <w:pPr>
        <w:pStyle w:val="Heading1"/>
      </w:pPr>
      <w:bookmarkStart w:id="1" w:name="_Toc61602056"/>
      <w:r>
        <w:t>Task 1</w:t>
      </w:r>
      <w:r w:rsidR="001C7E42">
        <w:t xml:space="preserve"> - Email</w:t>
      </w:r>
      <w:bookmarkEnd w:id="1"/>
    </w:p>
    <w:p w14:paraId="2F4216FD" w14:textId="77777777" w:rsidR="00ED6DF3" w:rsidRPr="00F84FB5" w:rsidRDefault="00F84FB5" w:rsidP="00F84FB5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Screenshot of the hypothetical email to the Project Manager to obtain </w:t>
      </w:r>
      <w:r w:rsidRPr="00F84FB5">
        <w:rPr>
          <w:highlight w:val="yellow"/>
        </w:rPr>
        <w:t>program specifications</w:t>
      </w:r>
      <w:r w:rsidR="008D03CD">
        <w:rPr>
          <w:highlight w:val="yellow"/>
        </w:rPr>
        <w:t>, Implementation template</w:t>
      </w:r>
      <w:r w:rsidRPr="00F84FB5">
        <w:rPr>
          <w:highlight w:val="yellow"/>
        </w:rPr>
        <w:t>,</w:t>
      </w:r>
      <w:r w:rsidR="00BD1C03">
        <w:rPr>
          <w:highlight w:val="yellow"/>
        </w:rPr>
        <w:t xml:space="preserve"> technical report template,</w:t>
      </w:r>
      <w:r w:rsidRPr="00F84FB5">
        <w:rPr>
          <w:highlight w:val="yellow"/>
        </w:rPr>
        <w:t xml:space="preserve"> business case scenario and programming guidelines.</w:t>
      </w:r>
    </w:p>
    <w:p w14:paraId="1578BC35" w14:textId="77777777" w:rsidR="008D03CD" w:rsidRDefault="008D03CD" w:rsidP="008D03CD">
      <w:pPr>
        <w:pStyle w:val="Heading1"/>
      </w:pPr>
      <w:bookmarkStart w:id="2" w:name="_Toc61602057"/>
      <w:r>
        <w:t>Task 2 – Email and Sign-Off Sheet for Presentation of Software Implementation Plan</w:t>
      </w:r>
      <w:bookmarkEnd w:id="2"/>
    </w:p>
    <w:p w14:paraId="53D8FDFE" w14:textId="77777777" w:rsidR="008D03CD" w:rsidRDefault="008D03CD" w:rsidP="008D03CD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the hypothetical email to the Project Manager to set an appointment date to present your Implementation Plan</w:t>
      </w:r>
      <w:r w:rsidRPr="00F84FB5">
        <w:rPr>
          <w:highlight w:val="yellow"/>
        </w:rPr>
        <w:t>.</w:t>
      </w:r>
    </w:p>
    <w:p w14:paraId="4694D0B7" w14:textId="30D72955" w:rsidR="008D03CD" w:rsidRDefault="008D03CD" w:rsidP="008D03CD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Fill-in the sign-off sheet below </w:t>
      </w:r>
      <w:proofErr w:type="gramStart"/>
      <w:r>
        <w:rPr>
          <w:highlight w:val="yellow"/>
        </w:rPr>
        <w:t>in regards to</w:t>
      </w:r>
      <w:proofErr w:type="gramEnd"/>
      <w:r>
        <w:rPr>
          <w:highlight w:val="yellow"/>
        </w:rPr>
        <w:t xml:space="preserve"> your presentation of your Software Implementation Plan</w:t>
      </w:r>
      <w:r w:rsidR="00E66407">
        <w:rPr>
          <w:highlight w:val="yellow"/>
        </w:rPr>
        <w:t xml:space="preserve"> to confirm that your manager has okayed your plan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802"/>
        <w:gridCol w:w="708"/>
        <w:gridCol w:w="3261"/>
        <w:gridCol w:w="2268"/>
      </w:tblGrid>
      <w:tr w:rsidR="008D03CD" w14:paraId="6F60FCAD" w14:textId="77777777" w:rsidTr="00BB3553">
        <w:tc>
          <w:tcPr>
            <w:tcW w:w="2802" w:type="dxa"/>
            <w:shd w:val="clear" w:color="auto" w:fill="FABF8F" w:themeFill="accent6" w:themeFillTint="99"/>
          </w:tcPr>
          <w:p w14:paraId="5617D558" w14:textId="77777777" w:rsidR="008D03CD" w:rsidRPr="00EC5F23" w:rsidRDefault="008D03CD" w:rsidP="00BB355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EC5F2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roject Name:</w:t>
            </w:r>
          </w:p>
        </w:tc>
        <w:tc>
          <w:tcPr>
            <w:tcW w:w="6237" w:type="dxa"/>
            <w:gridSpan w:val="3"/>
          </w:tcPr>
          <w:p w14:paraId="6B607B24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635F1114" w14:textId="77777777" w:rsidTr="00BB3553">
        <w:tc>
          <w:tcPr>
            <w:tcW w:w="2802" w:type="dxa"/>
            <w:shd w:val="clear" w:color="auto" w:fill="FABF8F" w:themeFill="accent6" w:themeFillTint="99"/>
          </w:tcPr>
          <w:p w14:paraId="76CA6890" w14:textId="77777777" w:rsidR="008D03CD" w:rsidRPr="00EC5F23" w:rsidRDefault="008D03CD" w:rsidP="00BB355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Manager:</w:t>
            </w:r>
          </w:p>
        </w:tc>
        <w:tc>
          <w:tcPr>
            <w:tcW w:w="6237" w:type="dxa"/>
            <w:gridSpan w:val="3"/>
          </w:tcPr>
          <w:p w14:paraId="4E1A55EC" w14:textId="1A86195D" w:rsidR="008D03CD" w:rsidRDefault="00087C8A" w:rsidP="00BB3553">
            <w:pPr>
              <w:rPr>
                <w:highlight w:val="yellow"/>
              </w:rPr>
            </w:pPr>
            <w:r>
              <w:t>Shaun O’Sullivan</w:t>
            </w:r>
          </w:p>
        </w:tc>
      </w:tr>
      <w:tr w:rsidR="008D03CD" w14:paraId="6D953A31" w14:textId="77777777" w:rsidTr="00BB3553">
        <w:tc>
          <w:tcPr>
            <w:tcW w:w="2802" w:type="dxa"/>
            <w:shd w:val="clear" w:color="auto" w:fill="FABF8F" w:themeFill="accent6" w:themeFillTint="99"/>
          </w:tcPr>
          <w:p w14:paraId="511F1E02" w14:textId="77777777" w:rsidR="008D03CD" w:rsidRPr="00EC5F23" w:rsidRDefault="008D03CD" w:rsidP="00BB355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Start Date:</w:t>
            </w:r>
          </w:p>
        </w:tc>
        <w:tc>
          <w:tcPr>
            <w:tcW w:w="6237" w:type="dxa"/>
            <w:gridSpan w:val="3"/>
          </w:tcPr>
          <w:p w14:paraId="31CF023A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785AAF06" w14:textId="77777777" w:rsidTr="00BB3553">
        <w:tc>
          <w:tcPr>
            <w:tcW w:w="2802" w:type="dxa"/>
            <w:shd w:val="clear" w:color="auto" w:fill="FABF8F" w:themeFill="accent6" w:themeFillTint="99"/>
          </w:tcPr>
          <w:p w14:paraId="10E662D0" w14:textId="77777777" w:rsidR="008D03CD" w:rsidRPr="00EC5F23" w:rsidRDefault="008D03CD" w:rsidP="00BB355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Completion Date:</w:t>
            </w:r>
          </w:p>
        </w:tc>
        <w:tc>
          <w:tcPr>
            <w:tcW w:w="6237" w:type="dxa"/>
            <w:gridSpan w:val="3"/>
          </w:tcPr>
          <w:p w14:paraId="71698686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00B88D1D" w14:textId="77777777" w:rsidTr="00BB3553">
        <w:tc>
          <w:tcPr>
            <w:tcW w:w="9039" w:type="dxa"/>
            <w:gridSpan w:val="4"/>
            <w:shd w:val="clear" w:color="auto" w:fill="FABF8F" w:themeFill="accent6" w:themeFillTint="99"/>
          </w:tcPr>
          <w:p w14:paraId="49F96C32" w14:textId="77777777" w:rsidR="008D03CD" w:rsidRPr="00EC5F23" w:rsidRDefault="008D03CD" w:rsidP="00BB355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EC5F2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Deliverables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:</w:t>
            </w:r>
          </w:p>
        </w:tc>
      </w:tr>
      <w:tr w:rsidR="008D03CD" w14:paraId="7C7670B7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430A47EF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331BF0DB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66CF206D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120C970D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51F3D3AE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3CB5EFB5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080B833A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356C0F12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2AB9CFF7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295713B2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0D8B054D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3EE7C083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0C9B5A66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0712436B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5BD14A0A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3E7C6C4A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62B114EB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7E5DB898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46532275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7561B76E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6C7F941B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14:paraId="2D3B4A0A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40C6FF41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:rsidRPr="00B7151E" w14:paraId="0D3F1F37" w14:textId="77777777" w:rsidTr="00BB3553">
        <w:tc>
          <w:tcPr>
            <w:tcW w:w="9039" w:type="dxa"/>
            <w:gridSpan w:val="4"/>
            <w:shd w:val="clear" w:color="auto" w:fill="FFFFFF" w:themeFill="background1"/>
          </w:tcPr>
          <w:p w14:paraId="56942AE9" w14:textId="77777777" w:rsidR="008D03CD" w:rsidRPr="00B7151E" w:rsidRDefault="008D03CD" w:rsidP="00BB3553">
            <w:pPr>
              <w:rPr>
                <w:b/>
                <w:i/>
              </w:rPr>
            </w:pPr>
            <w:r w:rsidRPr="00B7151E">
              <w:rPr>
                <w:b/>
                <w:i/>
              </w:rPr>
              <w:t>I acknowledge that I have submitted all the stated deliverables as per the Project Requirements and your instructions.</w:t>
            </w:r>
          </w:p>
        </w:tc>
      </w:tr>
      <w:tr w:rsidR="008D03CD" w14:paraId="053A1DB4" w14:textId="77777777" w:rsidTr="00BB3553">
        <w:trPr>
          <w:trHeight w:val="581"/>
        </w:trPr>
        <w:tc>
          <w:tcPr>
            <w:tcW w:w="3510" w:type="dxa"/>
            <w:gridSpan w:val="2"/>
            <w:shd w:val="clear" w:color="auto" w:fill="FFFFFF" w:themeFill="background1"/>
          </w:tcPr>
          <w:p w14:paraId="499D2A0A" w14:textId="77777777" w:rsidR="008D03CD" w:rsidRDefault="008D03CD" w:rsidP="00BB3553">
            <w:pPr>
              <w:rPr>
                <w:highlight w:val="yellow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2D62B027" w14:textId="77777777" w:rsidR="008D03CD" w:rsidRDefault="008D03CD" w:rsidP="00BB3553">
            <w:pPr>
              <w:rPr>
                <w:highlight w:val="yellow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E0C9EEF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:rsidRPr="00B7151E" w14:paraId="1D02B1B2" w14:textId="77777777" w:rsidTr="00BB3553">
        <w:tc>
          <w:tcPr>
            <w:tcW w:w="3510" w:type="dxa"/>
            <w:gridSpan w:val="2"/>
            <w:shd w:val="clear" w:color="auto" w:fill="FABF8F" w:themeFill="accent6" w:themeFillTint="99"/>
          </w:tcPr>
          <w:p w14:paraId="219244EE" w14:textId="77777777" w:rsidR="008D03CD" w:rsidRPr="00B7151E" w:rsidRDefault="008D03CD" w:rsidP="00BB355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Programmer’s Name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036B1D54" w14:textId="77777777" w:rsidR="008D03CD" w:rsidRPr="00B7151E" w:rsidRDefault="008D03CD" w:rsidP="00BB355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3F50E234" w14:textId="77777777" w:rsidR="008D03CD" w:rsidRPr="00B7151E" w:rsidRDefault="008D03CD" w:rsidP="00BB355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  <w:tr w:rsidR="008D03CD" w14:paraId="25DCE02A" w14:textId="77777777" w:rsidTr="00BB3553">
        <w:trPr>
          <w:trHeight w:val="581"/>
        </w:trPr>
        <w:tc>
          <w:tcPr>
            <w:tcW w:w="3510" w:type="dxa"/>
            <w:gridSpan w:val="2"/>
          </w:tcPr>
          <w:p w14:paraId="0B67B41D" w14:textId="77777777" w:rsidR="008D03CD" w:rsidRDefault="008D03CD" w:rsidP="00BB3553">
            <w:pPr>
              <w:rPr>
                <w:highlight w:val="yellow"/>
              </w:rPr>
            </w:pPr>
          </w:p>
        </w:tc>
        <w:tc>
          <w:tcPr>
            <w:tcW w:w="3261" w:type="dxa"/>
          </w:tcPr>
          <w:p w14:paraId="247563BA" w14:textId="77777777" w:rsidR="008D03CD" w:rsidRDefault="008D03CD" w:rsidP="00BB3553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467F89F9" w14:textId="77777777" w:rsidR="008D03CD" w:rsidRDefault="008D03CD" w:rsidP="00BB3553">
            <w:pPr>
              <w:rPr>
                <w:highlight w:val="yellow"/>
              </w:rPr>
            </w:pPr>
          </w:p>
        </w:tc>
      </w:tr>
      <w:tr w:rsidR="008D03CD" w:rsidRPr="00B7151E" w14:paraId="62914F35" w14:textId="77777777" w:rsidTr="00BB3553">
        <w:tc>
          <w:tcPr>
            <w:tcW w:w="3510" w:type="dxa"/>
            <w:gridSpan w:val="2"/>
            <w:shd w:val="clear" w:color="auto" w:fill="FABF8F" w:themeFill="accent6" w:themeFillTint="99"/>
          </w:tcPr>
          <w:p w14:paraId="25906268" w14:textId="77777777" w:rsidR="008D03CD" w:rsidRPr="00B7151E" w:rsidRDefault="008D03CD" w:rsidP="00BB355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2F1BFDA2" w14:textId="77777777" w:rsidR="008D03CD" w:rsidRPr="00B7151E" w:rsidRDefault="008D03CD" w:rsidP="00BB355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5FDDFF20" w14:textId="77777777" w:rsidR="008D03CD" w:rsidRPr="00B7151E" w:rsidRDefault="008D03CD" w:rsidP="00BB355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</w:tbl>
    <w:p w14:paraId="7B988342" w14:textId="7C3779CD" w:rsidR="00E50D28" w:rsidRDefault="00E50D28" w:rsidP="00E50D28">
      <w:pPr>
        <w:pStyle w:val="Heading1"/>
      </w:pPr>
      <w:bookmarkStart w:id="3" w:name="_Toc61602058"/>
      <w:r>
        <w:lastRenderedPageBreak/>
        <w:t>Task 3 – Web Application</w:t>
      </w:r>
      <w:bookmarkEnd w:id="3"/>
    </w:p>
    <w:p w14:paraId="7748976B" w14:textId="743661D1" w:rsidR="00D11172" w:rsidRPr="00D11172" w:rsidRDefault="009E141E" w:rsidP="00D11172">
      <w:pPr>
        <w:pStyle w:val="Heading2"/>
      </w:pPr>
      <w:bookmarkStart w:id="4" w:name="_Toc61602059"/>
      <w:r>
        <w:t>Front End (ASP NET Core MVC)</w:t>
      </w:r>
      <w:bookmarkEnd w:id="4"/>
    </w:p>
    <w:p w14:paraId="24F08778" w14:textId="178443E1" w:rsidR="004C7331" w:rsidRDefault="004C7331" w:rsidP="00E50D28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using Git or Microsoft Team Foundation Server</w:t>
      </w:r>
      <w:r w:rsidR="00D11172">
        <w:rPr>
          <w:highlight w:val="yellow"/>
        </w:rPr>
        <w:t xml:space="preserve"> </w:t>
      </w:r>
    </w:p>
    <w:p w14:paraId="3A89D040" w14:textId="482CD16D" w:rsidR="00E50D28" w:rsidRPr="00F84FB5" w:rsidRDefault="00E50D28" w:rsidP="00E50D28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the code from any class that shows XML comment blocks, methods and variable declarations with proper naming conventions and indentations</w:t>
      </w:r>
      <w:r w:rsidR="00D11172">
        <w:rPr>
          <w:highlight w:val="yellow"/>
        </w:rPr>
        <w:t xml:space="preserve"> </w:t>
      </w:r>
    </w:p>
    <w:p w14:paraId="5406EFEE" w14:textId="3C1CB54E" w:rsidR="00E50D28" w:rsidRDefault="00E50D28" w:rsidP="00E50D28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Web forms with buttons, labels, textboxes etc.</w:t>
      </w:r>
      <w:r w:rsidR="00E66407">
        <w:rPr>
          <w:highlight w:val="yellow"/>
        </w:rPr>
        <w:t xml:space="preserve"> </w:t>
      </w:r>
      <w:r w:rsidR="00E66407" w:rsidRPr="009E141E">
        <w:rPr>
          <w:color w:val="00B050"/>
          <w:highlight w:val="yellow"/>
        </w:rPr>
        <w:t>(Show a rendered web page)</w:t>
      </w:r>
      <w:r w:rsidR="00D11172" w:rsidRPr="009E141E">
        <w:rPr>
          <w:color w:val="00B050"/>
          <w:highlight w:val="yellow"/>
        </w:rPr>
        <w:t xml:space="preserve"> </w:t>
      </w:r>
    </w:p>
    <w:p w14:paraId="292F5EA5" w14:textId="7E2252B2" w:rsidR="00E50D28" w:rsidRDefault="00E50D28" w:rsidP="00E50D28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Screenshot of the code showing how your front-end subscribes to the </w:t>
      </w:r>
      <w:proofErr w:type="gramStart"/>
      <w:r>
        <w:rPr>
          <w:highlight w:val="yellow"/>
        </w:rPr>
        <w:t>back-end</w:t>
      </w:r>
      <w:proofErr w:type="gramEnd"/>
      <w:r w:rsidR="00D11172">
        <w:rPr>
          <w:highlight w:val="yellow"/>
        </w:rPr>
        <w:t xml:space="preserve"> </w:t>
      </w:r>
    </w:p>
    <w:p w14:paraId="194EA9F9" w14:textId="3CF158D3" w:rsidR="00B372CD" w:rsidRDefault="00B372CD" w:rsidP="00152182">
      <w:pPr>
        <w:pStyle w:val="ListParagraph"/>
        <w:numPr>
          <w:ilvl w:val="0"/>
          <w:numId w:val="9"/>
        </w:numPr>
        <w:rPr>
          <w:highlight w:val="yellow"/>
        </w:rPr>
      </w:pPr>
      <w:r w:rsidRPr="00B372CD">
        <w:rPr>
          <w:highlight w:val="yellow"/>
        </w:rPr>
        <w:t>Screenshot of adding a third-party library using NuGet</w:t>
      </w:r>
    </w:p>
    <w:p w14:paraId="5F3BB7CA" w14:textId="1B05BE9A" w:rsidR="00D11172" w:rsidRDefault="0089081D" w:rsidP="00D11172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your Endpoint pointing to the web service</w:t>
      </w:r>
      <w:r w:rsidR="00A64AFF">
        <w:rPr>
          <w:highlight w:val="yellow"/>
        </w:rPr>
        <w:t xml:space="preserve"> </w:t>
      </w:r>
      <w:r w:rsidR="009E141E" w:rsidRPr="009E141E">
        <w:rPr>
          <w:color w:val="00B050"/>
          <w:highlight w:val="yellow"/>
        </w:rPr>
        <w:t>(method inside a controller retrieving data from the API)</w:t>
      </w:r>
    </w:p>
    <w:p w14:paraId="32AD3061" w14:textId="77777777" w:rsidR="009E141E" w:rsidRPr="009E141E" w:rsidRDefault="009E141E" w:rsidP="009E141E">
      <w:pPr>
        <w:pStyle w:val="ListParagraph"/>
        <w:rPr>
          <w:highlight w:val="yellow"/>
        </w:rPr>
      </w:pPr>
    </w:p>
    <w:p w14:paraId="3BB7DFD3" w14:textId="7DFC4F0B" w:rsidR="00D11172" w:rsidRPr="00D11172" w:rsidRDefault="00D11172" w:rsidP="00D11172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Screenshot of the code showing how your front-end subscribes to the </w:t>
      </w:r>
      <w:proofErr w:type="gramStart"/>
      <w:r>
        <w:rPr>
          <w:highlight w:val="yellow"/>
        </w:rPr>
        <w:t>back-end</w:t>
      </w:r>
      <w:proofErr w:type="gramEnd"/>
      <w:r w:rsidR="009E141E">
        <w:rPr>
          <w:highlight w:val="yellow"/>
        </w:rPr>
        <w:t xml:space="preserve"> </w:t>
      </w:r>
      <w:r w:rsidR="009E141E" w:rsidRPr="009E141E">
        <w:rPr>
          <w:color w:val="00B050"/>
          <w:highlight w:val="yellow"/>
        </w:rPr>
        <w:t>(This relates to how the Front End application knows where to go to find the API)</w:t>
      </w:r>
      <w:r w:rsidRPr="009E141E">
        <w:rPr>
          <w:color w:val="00B050"/>
          <w:highlight w:val="yellow"/>
        </w:rPr>
        <w:t xml:space="preserve"> </w:t>
      </w:r>
    </w:p>
    <w:p w14:paraId="73FBCBF9" w14:textId="7626DD8E" w:rsidR="00AF2508" w:rsidRDefault="00892965" w:rsidP="00AF2508">
      <w:pPr>
        <w:pStyle w:val="Heading1"/>
      </w:pPr>
      <w:bookmarkStart w:id="5" w:name="_Toc61602060"/>
      <w:r>
        <w:t>Task 4</w:t>
      </w:r>
      <w:r w:rsidR="004F3CBA">
        <w:t xml:space="preserve"> – Web Service</w:t>
      </w:r>
      <w:bookmarkEnd w:id="5"/>
      <w:r w:rsidR="004F3CBA">
        <w:t xml:space="preserve"> </w:t>
      </w:r>
    </w:p>
    <w:p w14:paraId="0EA38334" w14:textId="0FCAE7AF" w:rsidR="00D11172" w:rsidRDefault="009E141E" w:rsidP="00D11172">
      <w:pPr>
        <w:pStyle w:val="Heading2"/>
      </w:pPr>
      <w:bookmarkStart w:id="6" w:name="_Toc61602061"/>
      <w:r>
        <w:t xml:space="preserve">Back </w:t>
      </w:r>
      <w:proofErr w:type="gramStart"/>
      <w:r>
        <w:t>End(</w:t>
      </w:r>
      <w:proofErr w:type="gramEnd"/>
      <w:r>
        <w:t>ASP.NET Web API)</w:t>
      </w:r>
      <w:bookmarkEnd w:id="6"/>
    </w:p>
    <w:p w14:paraId="46525961" w14:textId="4D46CEA6" w:rsidR="00D11172" w:rsidRDefault="00D11172" w:rsidP="00D11172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Screenshot of the code of the </w:t>
      </w:r>
      <w:proofErr w:type="gramStart"/>
      <w:r>
        <w:rPr>
          <w:highlight w:val="yellow"/>
        </w:rPr>
        <w:t>back-end</w:t>
      </w:r>
      <w:proofErr w:type="gramEnd"/>
      <w:r>
        <w:rPr>
          <w:highlight w:val="yellow"/>
        </w:rPr>
        <w:t xml:space="preserve"> showing GET, POST, PUT, DELETE including XML comment blocks </w:t>
      </w:r>
    </w:p>
    <w:p w14:paraId="603BCB42" w14:textId="346CA065" w:rsidR="00D11172" w:rsidRDefault="00D11172" w:rsidP="00D11172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Screenshot of the code showing the Model in the </w:t>
      </w:r>
      <w:proofErr w:type="gramStart"/>
      <w:r>
        <w:rPr>
          <w:highlight w:val="yellow"/>
        </w:rPr>
        <w:t>back-end</w:t>
      </w:r>
      <w:proofErr w:type="gramEnd"/>
      <w:r>
        <w:rPr>
          <w:highlight w:val="yellow"/>
        </w:rPr>
        <w:t xml:space="preserve"> </w:t>
      </w:r>
      <w:r w:rsidR="009E141E" w:rsidRPr="009E141E">
        <w:rPr>
          <w:color w:val="00B050"/>
          <w:highlight w:val="yellow"/>
        </w:rPr>
        <w:t>(Model/Migration Snapshot or Context class showing models)</w:t>
      </w:r>
    </w:p>
    <w:p w14:paraId="7E12DDBB" w14:textId="4C5452C3" w:rsidR="00D11172" w:rsidRDefault="00D11172" w:rsidP="00D11172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the database connection string</w:t>
      </w:r>
    </w:p>
    <w:p w14:paraId="59F7E405" w14:textId="77777777" w:rsidR="009E141E" w:rsidRPr="009E141E" w:rsidRDefault="009E141E" w:rsidP="009E141E">
      <w:pPr>
        <w:pStyle w:val="ListParagraph"/>
        <w:rPr>
          <w:highlight w:val="yellow"/>
        </w:rPr>
      </w:pPr>
    </w:p>
    <w:p w14:paraId="0322567D" w14:textId="77777777" w:rsidR="0074186F" w:rsidRPr="00C969A0" w:rsidRDefault="0074186F" w:rsidP="00B67F4D">
      <w:pPr>
        <w:pStyle w:val="Heading2"/>
        <w:ind w:left="360"/>
      </w:pPr>
      <w:bookmarkStart w:id="7" w:name="_Toc61602062"/>
      <w:r w:rsidRPr="00C969A0">
        <w:t>Nested Classes in Action</w:t>
      </w:r>
      <w:bookmarkEnd w:id="7"/>
    </w:p>
    <w:p w14:paraId="575C9AFA" w14:textId="0BC03560" w:rsidR="0074186F" w:rsidRPr="00F73FF2" w:rsidRDefault="0074186F" w:rsidP="00F73FF2">
      <w:pPr>
        <w:pStyle w:val="ListParagraph"/>
        <w:numPr>
          <w:ilvl w:val="0"/>
          <w:numId w:val="13"/>
        </w:numPr>
        <w:rPr>
          <w:highlight w:val="yellow"/>
        </w:rPr>
      </w:pPr>
      <w:r w:rsidRPr="00F73FF2">
        <w:rPr>
          <w:highlight w:val="yellow"/>
        </w:rPr>
        <w:t xml:space="preserve">Screenshot of the code </w:t>
      </w:r>
      <w:r w:rsidR="009E141E">
        <w:rPr>
          <w:highlight w:val="yellow"/>
        </w:rPr>
        <w:t>from either JAVA Project or ASP.NET Application showing one class nested within another.</w:t>
      </w:r>
    </w:p>
    <w:p w14:paraId="16B2510D" w14:textId="77777777" w:rsidR="00AF2508" w:rsidRPr="00AF2508" w:rsidRDefault="00901E1D" w:rsidP="00AF2508">
      <w:pPr>
        <w:pStyle w:val="Heading1"/>
      </w:pPr>
      <w:bookmarkStart w:id="8" w:name="_Toc61602063"/>
      <w:r>
        <w:t>Task 5</w:t>
      </w:r>
      <w:r w:rsidR="00C40436">
        <w:t xml:space="preserve"> </w:t>
      </w:r>
      <w:r w:rsidR="00172788">
        <w:t>– Drag and Drop and 2-D Graphics</w:t>
      </w:r>
      <w:bookmarkEnd w:id="8"/>
    </w:p>
    <w:p w14:paraId="51DC1D3D" w14:textId="544C28F7" w:rsidR="00C40436" w:rsidRDefault="00C40436" w:rsidP="00C40436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Screenshot of the </w:t>
      </w:r>
      <w:r w:rsidR="00172788">
        <w:rPr>
          <w:highlight w:val="yellow"/>
        </w:rPr>
        <w:t>Drag and Drop in your Web application</w:t>
      </w:r>
      <w:r w:rsidR="00D11172">
        <w:rPr>
          <w:highlight w:val="yellow"/>
        </w:rPr>
        <w:t xml:space="preserve"> </w:t>
      </w:r>
    </w:p>
    <w:p w14:paraId="045A8BE0" w14:textId="08CC7143" w:rsidR="00172788" w:rsidRDefault="00172788" w:rsidP="00C40436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the Drag and Drop code</w:t>
      </w:r>
    </w:p>
    <w:p w14:paraId="20B4B445" w14:textId="56151EF0" w:rsidR="00C40436" w:rsidRPr="00F84FB5" w:rsidRDefault="00172788" w:rsidP="00C40436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creating 2-D Graphics in your application or the JAVA Binary Tree graphical output</w:t>
      </w:r>
      <w:r w:rsidR="009E141E">
        <w:rPr>
          <w:highlight w:val="yellow"/>
        </w:rPr>
        <w:t xml:space="preserve"> </w:t>
      </w:r>
      <w:r w:rsidR="009E141E" w:rsidRPr="00E66407">
        <w:rPr>
          <w:rFonts w:ascii="Segoe UI" w:hAnsi="Segoe UI" w:cs="Segoe UI"/>
          <w:color w:val="FF0000"/>
          <w:sz w:val="24"/>
          <w:szCs w:val="24"/>
          <w:highlight w:val="yellow"/>
        </w:rPr>
        <w:t>×</w:t>
      </w:r>
      <w:r w:rsidR="00D11172">
        <w:rPr>
          <w:highlight w:val="yellow"/>
        </w:rPr>
        <w:t xml:space="preserve"> </w:t>
      </w:r>
      <w:r w:rsidR="00D11172" w:rsidRPr="00D11172">
        <w:rPr>
          <w:color w:val="00B050"/>
          <w:highlight w:val="yellow"/>
        </w:rPr>
        <w:t>(JAVA)</w:t>
      </w:r>
      <w:r w:rsidR="00D11172">
        <w:rPr>
          <w:color w:val="00B050"/>
          <w:highlight w:val="yellow"/>
        </w:rPr>
        <w:t xml:space="preserve"> </w:t>
      </w:r>
      <w:r w:rsidR="009E141E">
        <w:rPr>
          <w:color w:val="00B050"/>
          <w:highlight w:val="yellow"/>
        </w:rPr>
        <w:t>OR</w:t>
      </w:r>
      <w:r w:rsidR="00D11172" w:rsidRPr="00D11172">
        <w:rPr>
          <w:color w:val="00B050"/>
          <w:highlight w:val="yellow"/>
        </w:rPr>
        <w:t>(ASP.NET)</w:t>
      </w:r>
    </w:p>
    <w:p w14:paraId="4F746EC4" w14:textId="131940F5" w:rsidR="00C40436" w:rsidRDefault="00C40436" w:rsidP="00C40436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Screenshot of the code showing </w:t>
      </w:r>
      <w:r w:rsidR="00172788">
        <w:rPr>
          <w:highlight w:val="yellow"/>
        </w:rPr>
        <w:t>functions to generate 2-D Graphic</w:t>
      </w:r>
      <w:r w:rsidR="009E141E">
        <w:rPr>
          <w:highlight w:val="yellow"/>
        </w:rPr>
        <w:t xml:space="preserve"> </w:t>
      </w:r>
      <w:r w:rsidR="009E141E" w:rsidRPr="00E66407">
        <w:rPr>
          <w:rFonts w:ascii="Segoe UI" w:hAnsi="Segoe UI" w:cs="Segoe UI"/>
          <w:color w:val="FF0000"/>
          <w:sz w:val="24"/>
          <w:szCs w:val="24"/>
          <w:highlight w:val="yellow"/>
        </w:rPr>
        <w:t>×</w:t>
      </w:r>
      <w:r w:rsidR="00172788">
        <w:rPr>
          <w:highlight w:val="yellow"/>
        </w:rPr>
        <w:t>s</w:t>
      </w:r>
      <w:r w:rsidR="00D11172">
        <w:rPr>
          <w:highlight w:val="yellow"/>
        </w:rPr>
        <w:t xml:space="preserve"> </w:t>
      </w:r>
      <w:r w:rsidR="00D11172" w:rsidRPr="00D11172">
        <w:rPr>
          <w:color w:val="00B050"/>
          <w:highlight w:val="yellow"/>
        </w:rPr>
        <w:t>(JAVA)</w:t>
      </w:r>
      <w:r w:rsidR="00D11172">
        <w:rPr>
          <w:color w:val="00B050"/>
          <w:highlight w:val="yellow"/>
        </w:rPr>
        <w:t xml:space="preserve"> </w:t>
      </w:r>
      <w:r w:rsidR="009E141E">
        <w:rPr>
          <w:color w:val="00B050"/>
          <w:highlight w:val="yellow"/>
        </w:rPr>
        <w:t>OR</w:t>
      </w:r>
      <w:r w:rsidR="00D11172">
        <w:rPr>
          <w:color w:val="00B050"/>
          <w:highlight w:val="yellow"/>
        </w:rPr>
        <w:t xml:space="preserve"> </w:t>
      </w:r>
      <w:r w:rsidR="00D11172" w:rsidRPr="00D11172">
        <w:rPr>
          <w:color w:val="00B050"/>
          <w:highlight w:val="yellow"/>
        </w:rPr>
        <w:t>(ASP.NET)</w:t>
      </w:r>
    </w:p>
    <w:p w14:paraId="6122FE03" w14:textId="12E4D9AF" w:rsidR="00D11172" w:rsidRPr="00A55747" w:rsidRDefault="00B67F4D" w:rsidP="00D11172">
      <w:pPr>
        <w:pStyle w:val="ListParagraph"/>
        <w:numPr>
          <w:ilvl w:val="0"/>
          <w:numId w:val="9"/>
        </w:numPr>
        <w:rPr>
          <w:color w:val="00B050"/>
          <w:highlight w:val="yellow"/>
        </w:rPr>
      </w:pPr>
      <w:r>
        <w:rPr>
          <w:highlight w:val="yellow"/>
        </w:rPr>
        <w:t>Screenshot of Web form with Help buttons</w:t>
      </w:r>
      <w:r w:rsidR="00A55747">
        <w:rPr>
          <w:highlight w:val="yellow"/>
        </w:rPr>
        <w:t xml:space="preserve"> </w:t>
      </w:r>
      <w:r w:rsidR="00A55747" w:rsidRPr="00A55747">
        <w:rPr>
          <w:color w:val="00B050"/>
          <w:highlight w:val="yellow"/>
        </w:rPr>
        <w:t>(Link or links to help page)</w:t>
      </w:r>
    </w:p>
    <w:p w14:paraId="296434AF" w14:textId="533E28F1" w:rsidR="0074186F" w:rsidRDefault="0074186F" w:rsidP="00C40436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Screenshot of the implemented Help </w:t>
      </w:r>
      <w:proofErr w:type="gramStart"/>
      <w:r>
        <w:rPr>
          <w:highlight w:val="yellow"/>
        </w:rPr>
        <w:t>Files</w:t>
      </w:r>
      <w:r w:rsidR="00D11172">
        <w:rPr>
          <w:highlight w:val="yellow"/>
        </w:rPr>
        <w:t xml:space="preserve"> </w:t>
      </w:r>
      <w:r w:rsidR="00A55747">
        <w:rPr>
          <w:highlight w:val="yellow"/>
        </w:rPr>
        <w:t xml:space="preserve"> </w:t>
      </w:r>
      <w:r w:rsidR="00A55747" w:rsidRPr="00A55747">
        <w:rPr>
          <w:color w:val="00B050"/>
          <w:highlight w:val="yellow"/>
        </w:rPr>
        <w:t>(</w:t>
      </w:r>
      <w:proofErr w:type="gramEnd"/>
      <w:r w:rsidR="00A55747" w:rsidRPr="00A55747">
        <w:rPr>
          <w:color w:val="00B050"/>
          <w:highlight w:val="yellow"/>
        </w:rPr>
        <w:t>A section of the a web application providing FAQ information or a basic instruction guide)</w:t>
      </w:r>
    </w:p>
    <w:p w14:paraId="0445ECED" w14:textId="7966F78F" w:rsidR="0074186F" w:rsidRDefault="0074186F" w:rsidP="00C40436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code utilizing double linked list and a binary tree</w:t>
      </w:r>
      <w:r w:rsidR="00A55747">
        <w:rPr>
          <w:highlight w:val="yellow"/>
        </w:rPr>
        <w:t xml:space="preserve"> (</w:t>
      </w:r>
      <w:r w:rsidR="00A55747" w:rsidRPr="00D11172">
        <w:rPr>
          <w:color w:val="00B050"/>
          <w:highlight w:val="yellow"/>
        </w:rPr>
        <w:t>JAVA</w:t>
      </w:r>
      <w:r w:rsidR="00A55747">
        <w:rPr>
          <w:highlight w:val="yellow"/>
        </w:rPr>
        <w:t>)</w:t>
      </w:r>
      <w:r w:rsidR="00D11172">
        <w:rPr>
          <w:highlight w:val="yellow"/>
        </w:rPr>
        <w:t xml:space="preserve"> </w:t>
      </w:r>
      <w:r w:rsidR="00E66407" w:rsidRPr="00E66407">
        <w:rPr>
          <w:rFonts w:ascii="Segoe UI" w:hAnsi="Segoe UI" w:cs="Segoe UI"/>
          <w:color w:val="FF0000"/>
          <w:sz w:val="24"/>
          <w:szCs w:val="24"/>
          <w:highlight w:val="yellow"/>
        </w:rPr>
        <w:t>×</w:t>
      </w:r>
    </w:p>
    <w:p w14:paraId="099F014A" w14:textId="316CB3FB" w:rsidR="0074186F" w:rsidRPr="009E141E" w:rsidRDefault="0074186F" w:rsidP="00C40436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code utilizing Hash function</w:t>
      </w:r>
      <w:r w:rsidR="00A55747">
        <w:rPr>
          <w:highlight w:val="yellow"/>
        </w:rPr>
        <w:t xml:space="preserve"> (</w:t>
      </w:r>
      <w:r w:rsidR="00A55747" w:rsidRPr="00D11172">
        <w:rPr>
          <w:color w:val="00B050"/>
          <w:highlight w:val="yellow"/>
        </w:rPr>
        <w:t>JAVA</w:t>
      </w:r>
      <w:r w:rsidR="00A55747">
        <w:rPr>
          <w:color w:val="00B050"/>
          <w:highlight w:val="yellow"/>
        </w:rPr>
        <w:t>)</w:t>
      </w:r>
      <w:r w:rsidR="00D11172">
        <w:rPr>
          <w:highlight w:val="yellow"/>
        </w:rPr>
        <w:t xml:space="preserve"> </w:t>
      </w:r>
      <w:r w:rsidR="00E66407" w:rsidRPr="00E66407">
        <w:rPr>
          <w:rFonts w:ascii="Segoe UI" w:hAnsi="Segoe UI" w:cs="Segoe UI"/>
          <w:color w:val="FF0000"/>
          <w:sz w:val="24"/>
          <w:szCs w:val="24"/>
          <w:highlight w:val="yellow"/>
        </w:rPr>
        <w:t>×</w:t>
      </w:r>
    </w:p>
    <w:p w14:paraId="3F4F2264" w14:textId="2E5637D5" w:rsidR="009E141E" w:rsidRDefault="009E141E" w:rsidP="009E141E">
      <w:pPr>
        <w:rPr>
          <w:highlight w:val="yellow"/>
        </w:rPr>
      </w:pPr>
    </w:p>
    <w:p w14:paraId="3CA8BB46" w14:textId="77777777" w:rsidR="009E141E" w:rsidRPr="009E141E" w:rsidRDefault="009E141E" w:rsidP="009E141E">
      <w:pPr>
        <w:rPr>
          <w:highlight w:val="yellow"/>
        </w:rPr>
      </w:pPr>
    </w:p>
    <w:p w14:paraId="34012869" w14:textId="055FB714" w:rsidR="00F73FF2" w:rsidRDefault="00F73FF2" w:rsidP="00F73FF2">
      <w:pPr>
        <w:pStyle w:val="Heading2"/>
        <w:ind w:left="360"/>
      </w:pPr>
      <w:bookmarkStart w:id="9" w:name="_Toc61602064"/>
      <w:r>
        <w:lastRenderedPageBreak/>
        <w:t>Sorting Algorithms Comparison</w:t>
      </w:r>
      <w:bookmarkEnd w:id="9"/>
    </w:p>
    <w:p w14:paraId="2B780449" w14:textId="08C4498F" w:rsidR="00F73FF2" w:rsidRPr="00E66407" w:rsidRDefault="00F73FF2" w:rsidP="00F73FF2">
      <w:pPr>
        <w:pStyle w:val="ListParagraph"/>
        <w:numPr>
          <w:ilvl w:val="0"/>
          <w:numId w:val="13"/>
        </w:numPr>
        <w:rPr>
          <w:highlight w:val="yellow"/>
        </w:rPr>
      </w:pPr>
      <w:r w:rsidRPr="00E66407">
        <w:rPr>
          <w:highlight w:val="yellow"/>
        </w:rPr>
        <w:t>Compare three sorting algorithm and select one to implement</w:t>
      </w:r>
      <w:r w:rsidR="009E141E">
        <w:rPr>
          <w:highlight w:val="yellow"/>
        </w:rPr>
        <w:t xml:space="preserve"> (or have already </w:t>
      </w:r>
      <w:proofErr w:type="gramStart"/>
      <w:r w:rsidR="009E141E">
        <w:rPr>
          <w:highlight w:val="yellow"/>
        </w:rPr>
        <w:t>implemented)</w:t>
      </w:r>
      <w:r w:rsidR="009E141E" w:rsidRPr="00E66407">
        <w:rPr>
          <w:highlight w:val="yellow"/>
        </w:rPr>
        <w:t xml:space="preserve"> </w:t>
      </w:r>
      <w:r w:rsidRPr="00E66407">
        <w:rPr>
          <w:highlight w:val="yellow"/>
        </w:rPr>
        <w:t xml:space="preserve"> in</w:t>
      </w:r>
      <w:proofErr w:type="gramEnd"/>
      <w:r w:rsidRPr="00E66407">
        <w:rPr>
          <w:highlight w:val="yellow"/>
        </w:rPr>
        <w:t xml:space="preserve"> your project.</w:t>
      </w:r>
      <w:r w:rsidR="00A55747" w:rsidRPr="00A55747">
        <w:rPr>
          <w:rFonts w:ascii="Segoe UI" w:hAnsi="Segoe UI" w:cs="Segoe UI"/>
          <w:color w:val="FF0000"/>
          <w:sz w:val="24"/>
          <w:szCs w:val="24"/>
          <w:highlight w:val="yellow"/>
        </w:rPr>
        <w:t xml:space="preserve"> </w:t>
      </w:r>
      <w:r w:rsidR="00A55747" w:rsidRPr="00E66407">
        <w:rPr>
          <w:rFonts w:ascii="Segoe UI" w:hAnsi="Segoe UI" w:cs="Segoe UI"/>
          <w:color w:val="FF0000"/>
          <w:sz w:val="24"/>
          <w:szCs w:val="24"/>
          <w:highlight w:val="yellow"/>
        </w:rPr>
        <w:t>×</w:t>
      </w:r>
    </w:p>
    <w:p w14:paraId="36492A94" w14:textId="2FBE615E" w:rsidR="00F73FF2" w:rsidRDefault="00F73FF2" w:rsidP="00F73FF2">
      <w:pPr>
        <w:pStyle w:val="Heading2"/>
        <w:ind w:left="360"/>
      </w:pPr>
      <w:bookmarkStart w:id="10" w:name="_Toc61602065"/>
      <w:r>
        <w:t>Searching Algorithms Comparison</w:t>
      </w:r>
      <w:bookmarkEnd w:id="10"/>
    </w:p>
    <w:p w14:paraId="2FF3433D" w14:textId="1FB5016E" w:rsidR="00F73FF2" w:rsidRPr="00E66407" w:rsidRDefault="00F73FF2" w:rsidP="00F73FF2">
      <w:pPr>
        <w:pStyle w:val="ListParagraph"/>
        <w:numPr>
          <w:ilvl w:val="0"/>
          <w:numId w:val="13"/>
        </w:numPr>
        <w:rPr>
          <w:highlight w:val="yellow"/>
        </w:rPr>
      </w:pPr>
      <w:r w:rsidRPr="00E66407">
        <w:rPr>
          <w:highlight w:val="yellow"/>
        </w:rPr>
        <w:t>Compare three searching algorithm and select one to implement</w:t>
      </w:r>
      <w:r w:rsidR="009E141E">
        <w:rPr>
          <w:highlight w:val="yellow"/>
        </w:rPr>
        <w:t xml:space="preserve"> (or have already implemented)</w:t>
      </w:r>
      <w:r w:rsidRPr="00E66407">
        <w:rPr>
          <w:highlight w:val="yellow"/>
        </w:rPr>
        <w:t xml:space="preserve"> in your project.</w:t>
      </w:r>
      <w:r w:rsidR="00A55747" w:rsidRPr="00A55747">
        <w:rPr>
          <w:rFonts w:ascii="Segoe UI" w:hAnsi="Segoe UI" w:cs="Segoe UI"/>
          <w:color w:val="FF0000"/>
          <w:sz w:val="24"/>
          <w:szCs w:val="24"/>
          <w:highlight w:val="yellow"/>
        </w:rPr>
        <w:t xml:space="preserve"> </w:t>
      </w:r>
      <w:r w:rsidR="00A55747" w:rsidRPr="00E66407">
        <w:rPr>
          <w:rFonts w:ascii="Segoe UI" w:hAnsi="Segoe UI" w:cs="Segoe UI"/>
          <w:color w:val="FF0000"/>
          <w:sz w:val="24"/>
          <w:szCs w:val="24"/>
          <w:highlight w:val="yellow"/>
        </w:rPr>
        <w:t>×</w:t>
      </w:r>
    </w:p>
    <w:p w14:paraId="22673BFA" w14:textId="77777777" w:rsidR="00154AAE" w:rsidRDefault="00574B1E" w:rsidP="00154AAE">
      <w:pPr>
        <w:pStyle w:val="Heading1"/>
      </w:pPr>
      <w:bookmarkStart w:id="11" w:name="_Toc61602066"/>
      <w:r>
        <w:t xml:space="preserve">Task </w:t>
      </w:r>
      <w:r w:rsidR="00C903EA">
        <w:t>6</w:t>
      </w:r>
      <w:bookmarkEnd w:id="11"/>
    </w:p>
    <w:p w14:paraId="6D749DDD" w14:textId="77777777" w:rsidR="00C903EA" w:rsidRDefault="00C903EA" w:rsidP="00C903EA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the code with breakpoints and watches</w:t>
      </w:r>
    </w:p>
    <w:p w14:paraId="2DD92265" w14:textId="77777777" w:rsidR="00C903EA" w:rsidRDefault="00C903EA" w:rsidP="004C7331">
      <w:pPr>
        <w:pStyle w:val="Heading2"/>
        <w:ind w:left="360"/>
      </w:pPr>
      <w:bookmarkStart w:id="12" w:name="_Toc12446780"/>
      <w:bookmarkStart w:id="13" w:name="_Toc61602067"/>
      <w:r>
        <w:t>Defect Logs</w:t>
      </w:r>
      <w:bookmarkEnd w:id="12"/>
      <w:bookmarkEnd w:id="13"/>
    </w:p>
    <w:p w14:paraId="7E0940F3" w14:textId="77777777" w:rsidR="004C7331" w:rsidRPr="004C7331" w:rsidRDefault="004C7331" w:rsidP="004C7331"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Include all syntax and logic errors that you have come across during the development of your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C903EA" w14:paraId="1439B19B" w14:textId="77777777" w:rsidTr="004C7331">
        <w:tc>
          <w:tcPr>
            <w:tcW w:w="4502" w:type="dxa"/>
            <w:shd w:val="clear" w:color="auto" w:fill="FABF8F" w:themeFill="accent6" w:themeFillTint="99"/>
          </w:tcPr>
          <w:p w14:paraId="440D9653" w14:textId="77777777" w:rsidR="00C903EA" w:rsidRDefault="00C903EA" w:rsidP="0023537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Syntax / Logic Errors</w:t>
            </w:r>
          </w:p>
        </w:tc>
        <w:tc>
          <w:tcPr>
            <w:tcW w:w="4514" w:type="dxa"/>
            <w:shd w:val="clear" w:color="auto" w:fill="FABF8F" w:themeFill="accent6" w:themeFillTint="99"/>
          </w:tcPr>
          <w:p w14:paraId="584CC54B" w14:textId="77777777" w:rsidR="00C903EA" w:rsidRDefault="00C903EA" w:rsidP="0023537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Solutions Applied</w:t>
            </w:r>
          </w:p>
        </w:tc>
      </w:tr>
      <w:tr w:rsidR="00C903EA" w14:paraId="7B9C7DC7" w14:textId="77777777" w:rsidTr="004C7331">
        <w:tc>
          <w:tcPr>
            <w:tcW w:w="4502" w:type="dxa"/>
          </w:tcPr>
          <w:p w14:paraId="045F353E" w14:textId="77777777" w:rsidR="00C903EA" w:rsidRDefault="00C903EA" w:rsidP="00235375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4514" w:type="dxa"/>
          </w:tcPr>
          <w:p w14:paraId="538A4C43" w14:textId="77777777" w:rsidR="00C903EA" w:rsidRDefault="00C903EA" w:rsidP="00235375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14:paraId="3D923A86" w14:textId="77777777" w:rsidR="00C903EA" w:rsidRPr="00C903EA" w:rsidRDefault="00C903EA" w:rsidP="00C903EA">
      <w:pPr>
        <w:rPr>
          <w:highlight w:val="yellow"/>
        </w:rPr>
      </w:pPr>
    </w:p>
    <w:p w14:paraId="2DDBEAA4" w14:textId="77777777" w:rsidR="004C7331" w:rsidRDefault="004C733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14" w:name="_Toc12446782"/>
      <w:r>
        <w:br w:type="page"/>
      </w:r>
    </w:p>
    <w:p w14:paraId="68C565C0" w14:textId="77777777" w:rsidR="00C903EA" w:rsidRPr="00574B1E" w:rsidRDefault="00C903EA" w:rsidP="004C7331">
      <w:pPr>
        <w:pStyle w:val="Heading2"/>
        <w:ind w:left="360"/>
      </w:pPr>
      <w:bookmarkStart w:id="15" w:name="_Toc61602068"/>
      <w:r w:rsidRPr="00574B1E">
        <w:lastRenderedPageBreak/>
        <w:t>Debugging Tools in Action</w:t>
      </w:r>
      <w:bookmarkEnd w:id="14"/>
      <w:bookmarkEnd w:id="15"/>
    </w:p>
    <w:p w14:paraId="0274AAFE" w14:textId="77777777" w:rsidR="00C903EA" w:rsidRPr="00F84FB5" w:rsidRDefault="00C903EA" w:rsidP="004C7331"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Explain the steps on how to set and use breakpoints and watches</w:t>
      </w:r>
    </w:p>
    <w:p w14:paraId="50D09688" w14:textId="77777777" w:rsidR="00C903EA" w:rsidRDefault="00C903EA" w:rsidP="00C903EA">
      <w:pPr>
        <w:pStyle w:val="Heading1"/>
      </w:pPr>
      <w:bookmarkStart w:id="16" w:name="_Toc12446783"/>
      <w:bookmarkStart w:id="17" w:name="_Toc61602069"/>
      <w:r>
        <w:t>Task 7 –Test Data</w:t>
      </w:r>
      <w:bookmarkEnd w:id="16"/>
      <w:bookmarkEnd w:id="17"/>
    </w:p>
    <w:p w14:paraId="1F34C5F8" w14:textId="1A29FF4A" w:rsidR="009E141E" w:rsidRDefault="00C82217" w:rsidP="009E141E">
      <w:pPr>
        <w:pStyle w:val="ListParagraph"/>
        <w:numPr>
          <w:ilvl w:val="0"/>
          <w:numId w:val="15"/>
        </w:numPr>
        <w:rPr>
          <w:highlight w:val="yellow"/>
        </w:rPr>
      </w:pPr>
      <w:r w:rsidRPr="00C82217">
        <w:rPr>
          <w:highlight w:val="yellow"/>
        </w:rPr>
        <w:t>P</w:t>
      </w:r>
      <w:r w:rsidR="00974029">
        <w:rPr>
          <w:highlight w:val="yellow"/>
        </w:rPr>
        <w:t>repare test data that you will</w:t>
      </w:r>
      <w:r w:rsidRPr="00C82217">
        <w:rPr>
          <w:highlight w:val="yellow"/>
        </w:rPr>
        <w:t xml:space="preserve"> use to confirm </w:t>
      </w:r>
      <w:r w:rsidR="00974029">
        <w:rPr>
          <w:highlight w:val="yellow"/>
        </w:rPr>
        <w:t xml:space="preserve">that </w:t>
      </w:r>
      <w:r w:rsidRPr="00C82217">
        <w:rPr>
          <w:highlight w:val="yellow"/>
        </w:rPr>
        <w:t>code meets design specifications</w:t>
      </w:r>
      <w:r w:rsidR="009E141E">
        <w:br/>
      </w:r>
      <w:r w:rsidR="009E141E" w:rsidRPr="009E141E">
        <w:rPr>
          <w:highlight w:val="yellow"/>
        </w:rPr>
        <w:t>(</w:t>
      </w:r>
      <w:r w:rsidR="009E141E">
        <w:rPr>
          <w:highlight w:val="yellow"/>
        </w:rPr>
        <w:t>At least 10 Tests are required, and need to be testing multiple areas of your application (think User Interface, Application -&gt; Service connections, Data Validation)</w:t>
      </w:r>
    </w:p>
    <w:p w14:paraId="6D2BCB74" w14:textId="469B87AC" w:rsidR="00C82217" w:rsidRPr="00C82217" w:rsidRDefault="00C82217" w:rsidP="009E141E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3016"/>
      </w:tblGrid>
      <w:tr w:rsidR="009E141E" w14:paraId="471F8132" w14:textId="77777777" w:rsidTr="00E02F1D">
        <w:tc>
          <w:tcPr>
            <w:tcW w:w="2993" w:type="dxa"/>
            <w:shd w:val="clear" w:color="auto" w:fill="FABF8F" w:themeFill="accent6" w:themeFillTint="99"/>
          </w:tcPr>
          <w:p w14:paraId="44290F23" w14:textId="4D751173" w:rsidR="009E141E" w:rsidRPr="00574B1E" w:rsidRDefault="009E141E" w:rsidP="0023537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574B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Tes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t </w:t>
            </w:r>
          </w:p>
        </w:tc>
        <w:tc>
          <w:tcPr>
            <w:tcW w:w="3016" w:type="dxa"/>
            <w:shd w:val="clear" w:color="auto" w:fill="FABF8F" w:themeFill="accent6" w:themeFillTint="99"/>
          </w:tcPr>
          <w:p w14:paraId="76367E10" w14:textId="77777777" w:rsidR="009E141E" w:rsidRPr="00574B1E" w:rsidRDefault="009E141E" w:rsidP="0023537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Expected Results</w:t>
            </w:r>
          </w:p>
        </w:tc>
      </w:tr>
      <w:tr w:rsidR="009E141E" w14:paraId="33FA9C0D" w14:textId="77777777" w:rsidTr="00E02F1D">
        <w:tc>
          <w:tcPr>
            <w:tcW w:w="2993" w:type="dxa"/>
          </w:tcPr>
          <w:p w14:paraId="1EAC409F" w14:textId="77777777" w:rsidR="009E141E" w:rsidRDefault="009E141E" w:rsidP="00235375"/>
        </w:tc>
        <w:tc>
          <w:tcPr>
            <w:tcW w:w="3016" w:type="dxa"/>
          </w:tcPr>
          <w:p w14:paraId="5137C4FD" w14:textId="77777777" w:rsidR="009E141E" w:rsidRDefault="009E141E" w:rsidP="00235375"/>
        </w:tc>
      </w:tr>
    </w:tbl>
    <w:p w14:paraId="304161B6" w14:textId="77777777" w:rsidR="00C903EA" w:rsidRDefault="00C903EA" w:rsidP="00C903EA">
      <w:pPr>
        <w:pStyle w:val="Heading1"/>
      </w:pPr>
      <w:bookmarkStart w:id="18" w:name="_Toc12446784"/>
      <w:bookmarkStart w:id="19" w:name="_Toc61602070"/>
      <w:r>
        <w:t>Task 8 –Test</w:t>
      </w:r>
      <w:bookmarkEnd w:id="18"/>
      <w:r w:rsidR="00C82217">
        <w:t xml:space="preserve"> Report</w:t>
      </w:r>
      <w:bookmarkEnd w:id="19"/>
    </w:p>
    <w:p w14:paraId="574E456D" w14:textId="77777777" w:rsidR="00974029" w:rsidRPr="00974029" w:rsidRDefault="00974029" w:rsidP="00974029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Perform the test using the test data in Task 7 and record the Actual Results</w:t>
      </w:r>
      <w:r w:rsidRPr="003C0C31">
        <w:rPr>
          <w:highlight w:val="yello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3016"/>
        <w:gridCol w:w="3007"/>
      </w:tblGrid>
      <w:tr w:rsidR="00C903EA" w14:paraId="5E8F7BB9" w14:textId="77777777" w:rsidTr="00E02F1D">
        <w:tc>
          <w:tcPr>
            <w:tcW w:w="2993" w:type="dxa"/>
            <w:shd w:val="clear" w:color="auto" w:fill="FABF8F" w:themeFill="accent6" w:themeFillTint="99"/>
          </w:tcPr>
          <w:p w14:paraId="70CA5D48" w14:textId="55A18101" w:rsidR="00C903EA" w:rsidRPr="00574B1E" w:rsidRDefault="00C903EA" w:rsidP="0023537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574B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Tes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</w:t>
            </w:r>
          </w:p>
        </w:tc>
        <w:tc>
          <w:tcPr>
            <w:tcW w:w="3016" w:type="dxa"/>
            <w:shd w:val="clear" w:color="auto" w:fill="FABF8F" w:themeFill="accent6" w:themeFillTint="99"/>
          </w:tcPr>
          <w:p w14:paraId="1E698892" w14:textId="77777777" w:rsidR="00C903EA" w:rsidRPr="00574B1E" w:rsidRDefault="00C903EA" w:rsidP="0023537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Expected Results</w:t>
            </w:r>
          </w:p>
        </w:tc>
        <w:tc>
          <w:tcPr>
            <w:tcW w:w="3007" w:type="dxa"/>
            <w:shd w:val="clear" w:color="auto" w:fill="FABF8F" w:themeFill="accent6" w:themeFillTint="99"/>
          </w:tcPr>
          <w:p w14:paraId="51A914CA" w14:textId="77777777" w:rsidR="00C903EA" w:rsidRPr="00574B1E" w:rsidRDefault="00C903EA" w:rsidP="0023537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Actual Results</w:t>
            </w:r>
          </w:p>
        </w:tc>
      </w:tr>
      <w:tr w:rsidR="00C903EA" w14:paraId="576358F8" w14:textId="77777777" w:rsidTr="00E02F1D">
        <w:tc>
          <w:tcPr>
            <w:tcW w:w="2993" w:type="dxa"/>
          </w:tcPr>
          <w:p w14:paraId="418A4917" w14:textId="77777777" w:rsidR="00C903EA" w:rsidRDefault="00C903EA" w:rsidP="00235375"/>
        </w:tc>
        <w:tc>
          <w:tcPr>
            <w:tcW w:w="3016" w:type="dxa"/>
          </w:tcPr>
          <w:p w14:paraId="7122CBDF" w14:textId="77777777" w:rsidR="00C903EA" w:rsidRDefault="00C903EA" w:rsidP="00235375"/>
        </w:tc>
        <w:tc>
          <w:tcPr>
            <w:tcW w:w="3007" w:type="dxa"/>
          </w:tcPr>
          <w:p w14:paraId="5EF42604" w14:textId="77777777" w:rsidR="00C903EA" w:rsidRDefault="00C903EA" w:rsidP="00235375"/>
        </w:tc>
      </w:tr>
    </w:tbl>
    <w:p w14:paraId="1959030E" w14:textId="77777777" w:rsidR="00C903EA" w:rsidRDefault="00C903EA" w:rsidP="00C903EA">
      <w:pPr>
        <w:pStyle w:val="Header"/>
        <w:tabs>
          <w:tab w:val="clear" w:pos="4320"/>
          <w:tab w:val="clear" w:pos="8640"/>
        </w:tabs>
      </w:pPr>
    </w:p>
    <w:p w14:paraId="06D6E537" w14:textId="77777777" w:rsidR="00C903EA" w:rsidRPr="00836B25" w:rsidRDefault="00C903EA" w:rsidP="00C903EA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highlight w:val="yellow"/>
        </w:rPr>
      </w:pPr>
      <w:r>
        <w:rPr>
          <w:highlight w:val="yellow"/>
        </w:rPr>
        <w:t>Analyse the results and provide a test summary about the errors that occurred during testing and the possible solutions or fixes</w:t>
      </w:r>
    </w:p>
    <w:p w14:paraId="7D241A23" w14:textId="77777777" w:rsidR="00C903EA" w:rsidRDefault="00C903EA" w:rsidP="00C903EA">
      <w:pPr>
        <w:pStyle w:val="Heading1"/>
      </w:pPr>
      <w:bookmarkStart w:id="20" w:name="_Toc12446785"/>
      <w:bookmarkStart w:id="21" w:name="_Toc61602071"/>
      <w:r>
        <w:t xml:space="preserve">Task </w:t>
      </w:r>
      <w:r w:rsidR="009E1E0A">
        <w:t>10</w:t>
      </w:r>
      <w:r>
        <w:t xml:space="preserve"> - Documentation</w:t>
      </w:r>
      <w:bookmarkEnd w:id="20"/>
      <w:bookmarkEnd w:id="21"/>
    </w:p>
    <w:p w14:paraId="6D0BA287" w14:textId="77777777" w:rsidR="00C903EA" w:rsidRPr="00A546CF" w:rsidRDefault="00C903EA" w:rsidP="00C903EA">
      <w:pPr>
        <w:pStyle w:val="Heading3"/>
        <w:rPr>
          <w:rFonts w:eastAsiaTheme="majorEastAsia"/>
        </w:rPr>
      </w:pPr>
      <w:bookmarkStart w:id="22" w:name="_Toc12446786"/>
      <w:bookmarkStart w:id="23" w:name="_Toc61602072"/>
      <w:r w:rsidRPr="00A546CF">
        <w:rPr>
          <w:rFonts w:eastAsiaTheme="majorEastAsia"/>
        </w:rPr>
        <w:t>Documentation Maintenance</w:t>
      </w:r>
      <w:bookmarkEnd w:id="22"/>
      <w:bookmarkEnd w:id="23"/>
    </w:p>
    <w:p w14:paraId="1A255A6F" w14:textId="77777777" w:rsidR="00A55747" w:rsidRDefault="00A55747" w:rsidP="00A55747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Provide a summary of your plan to maintain all project documentation during and after development</w:t>
      </w:r>
    </w:p>
    <w:p w14:paraId="260B0DDF" w14:textId="77777777" w:rsidR="00A55747" w:rsidRDefault="00A55747" w:rsidP="00A55747">
      <w:pPr>
        <w:pStyle w:val="ListParagraph"/>
        <w:rPr>
          <w:highlight w:val="yellow"/>
        </w:rPr>
      </w:pPr>
    </w:p>
    <w:p w14:paraId="111FEAAC" w14:textId="77777777" w:rsidR="00A55747" w:rsidRDefault="00A55747" w:rsidP="00A55747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Discuss your plan for versioning your application and documentation (when would you use major and minor versioning steps 1.0 -&gt; 2.0 and 1.1 -&gt; 1.2)</w:t>
      </w:r>
    </w:p>
    <w:p w14:paraId="107A86FA" w14:textId="77777777" w:rsidR="00A55747" w:rsidRDefault="00A55747" w:rsidP="00A55747">
      <w:pPr>
        <w:pStyle w:val="ListParagraph"/>
        <w:rPr>
          <w:highlight w:val="yellow"/>
        </w:rPr>
      </w:pPr>
    </w:p>
    <w:p w14:paraId="4798EB07" w14:textId="77777777" w:rsidR="00A55747" w:rsidRDefault="00A55747" w:rsidP="00A55747">
      <w:pPr>
        <w:pStyle w:val="ListParagraph"/>
        <w:rPr>
          <w:highlight w:val="yellow"/>
        </w:rPr>
      </w:pPr>
    </w:p>
    <w:p w14:paraId="507D4CF3" w14:textId="77777777" w:rsidR="00A55747" w:rsidRDefault="00A55747" w:rsidP="00A55747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Provide a description of how you plan to store and deliver the project documentation alongside the application</w:t>
      </w:r>
    </w:p>
    <w:p w14:paraId="71FDE535" w14:textId="77777777" w:rsidR="00A55747" w:rsidRDefault="00A55747" w:rsidP="00A55747">
      <w:pPr>
        <w:pStyle w:val="ListParagraph"/>
        <w:rPr>
          <w:highlight w:val="yellow"/>
        </w:rPr>
      </w:pPr>
    </w:p>
    <w:p w14:paraId="344F27C7" w14:textId="4D04A4BC" w:rsidR="00A55747" w:rsidRDefault="00A55747" w:rsidP="00A55747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Talk about the naming conventions you would use on your packaged project documents so it will be consistent with all the other projects you will submit in the future. – Provide an example of how you may name another project using this naming convention.</w:t>
      </w:r>
    </w:p>
    <w:p w14:paraId="53846C24" w14:textId="77777777" w:rsidR="00A55747" w:rsidRPr="00A55747" w:rsidRDefault="00A55747" w:rsidP="00A55747">
      <w:pPr>
        <w:pStyle w:val="ListParagraph"/>
        <w:rPr>
          <w:highlight w:val="yellow"/>
        </w:rPr>
      </w:pPr>
    </w:p>
    <w:p w14:paraId="4630A706" w14:textId="77777777" w:rsidR="00A55747" w:rsidRDefault="00A55747" w:rsidP="00A55747">
      <w:pPr>
        <w:pStyle w:val="ListParagraph"/>
        <w:rPr>
          <w:highlight w:val="yellow"/>
        </w:rPr>
      </w:pPr>
    </w:p>
    <w:p w14:paraId="7D5995DB" w14:textId="776F5B77" w:rsidR="009E1E0A" w:rsidRPr="009E1E0A" w:rsidRDefault="009E1E0A" w:rsidP="00C903EA">
      <w:pPr>
        <w:pStyle w:val="ListParagraph"/>
        <w:numPr>
          <w:ilvl w:val="0"/>
          <w:numId w:val="8"/>
        </w:numPr>
        <w:rPr>
          <w:highlight w:val="yellow"/>
        </w:rPr>
      </w:pPr>
      <w:r w:rsidRPr="009E1E0A">
        <w:rPr>
          <w:highlight w:val="yellow"/>
        </w:rPr>
        <w:t xml:space="preserve">Describe and explain the version control system that you would use in your program </w:t>
      </w:r>
      <w:proofErr w:type="gramStart"/>
      <w:r w:rsidRPr="009E1E0A">
        <w:rPr>
          <w:highlight w:val="yellow"/>
        </w:rPr>
        <w:t>e.g.</w:t>
      </w:r>
      <w:proofErr w:type="gramEnd"/>
      <w:r w:rsidRPr="009E1E0A">
        <w:rPr>
          <w:highlight w:val="yellow"/>
        </w:rPr>
        <w:t xml:space="preserve"> Git or Team Foundation Server</w:t>
      </w:r>
      <w:r>
        <w:rPr>
          <w:highlight w:val="yellow"/>
        </w:rPr>
        <w:t xml:space="preserve">.  </w:t>
      </w:r>
      <w:r w:rsidR="00A55747" w:rsidRPr="00A55747">
        <w:rPr>
          <w:color w:val="00B050"/>
          <w:highlight w:val="yellow"/>
        </w:rPr>
        <w:t>(</w:t>
      </w:r>
      <w:r w:rsidRPr="00A55747">
        <w:rPr>
          <w:color w:val="00B050"/>
          <w:highlight w:val="yellow"/>
        </w:rPr>
        <w:t>Copy from Implementation Plan under the section Version Control System</w:t>
      </w:r>
      <w:r w:rsidR="00A55747" w:rsidRPr="00A55747">
        <w:rPr>
          <w:color w:val="00B050"/>
          <w:highlight w:val="yellow"/>
        </w:rPr>
        <w:t>)</w:t>
      </w:r>
    </w:p>
    <w:p w14:paraId="01AA6EE7" w14:textId="5F2936BB" w:rsidR="00EC5F23" w:rsidRDefault="003322FE" w:rsidP="00A55747">
      <w:pPr>
        <w:pStyle w:val="Heading1"/>
      </w:pPr>
      <w:r>
        <w:br w:type="page"/>
      </w:r>
      <w:bookmarkStart w:id="24" w:name="_Toc61602073"/>
      <w:r w:rsidR="00EC5F23">
        <w:lastRenderedPageBreak/>
        <w:t xml:space="preserve">Task </w:t>
      </w:r>
      <w:r w:rsidR="009E1E0A">
        <w:t>11</w:t>
      </w:r>
      <w:r w:rsidR="00B7102E">
        <w:t xml:space="preserve"> – Sign-off Sheet</w:t>
      </w:r>
      <w:bookmarkEnd w:id="24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802"/>
        <w:gridCol w:w="708"/>
        <w:gridCol w:w="3261"/>
        <w:gridCol w:w="2268"/>
      </w:tblGrid>
      <w:tr w:rsidR="00EC5F23" w14:paraId="5294CA39" w14:textId="77777777" w:rsidTr="00B7151E">
        <w:tc>
          <w:tcPr>
            <w:tcW w:w="2802" w:type="dxa"/>
            <w:shd w:val="clear" w:color="auto" w:fill="FABF8F" w:themeFill="accent6" w:themeFillTint="99"/>
          </w:tcPr>
          <w:p w14:paraId="026D321E" w14:textId="77777777" w:rsidR="00EC5F23" w:rsidRPr="00EC5F23" w:rsidRDefault="00EC5F23" w:rsidP="00EC5F23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EC5F2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roject Name</w:t>
            </w:r>
            <w:r w:rsid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:</w:t>
            </w:r>
          </w:p>
        </w:tc>
        <w:tc>
          <w:tcPr>
            <w:tcW w:w="6237" w:type="dxa"/>
            <w:gridSpan w:val="3"/>
          </w:tcPr>
          <w:p w14:paraId="32286418" w14:textId="77777777" w:rsidR="00EC5F23" w:rsidRDefault="00EC5F23" w:rsidP="00EC5F23">
            <w:pPr>
              <w:rPr>
                <w:highlight w:val="yellow"/>
              </w:rPr>
            </w:pPr>
          </w:p>
        </w:tc>
      </w:tr>
      <w:tr w:rsidR="00B7151E" w14:paraId="2ECB3576" w14:textId="77777777" w:rsidTr="00B7151E">
        <w:tc>
          <w:tcPr>
            <w:tcW w:w="2802" w:type="dxa"/>
            <w:shd w:val="clear" w:color="auto" w:fill="FABF8F" w:themeFill="accent6" w:themeFillTint="99"/>
          </w:tcPr>
          <w:p w14:paraId="311ED948" w14:textId="77777777" w:rsidR="00B7151E" w:rsidRPr="00EC5F23" w:rsidRDefault="00B7151E" w:rsidP="00B7151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Manager:</w:t>
            </w:r>
          </w:p>
        </w:tc>
        <w:tc>
          <w:tcPr>
            <w:tcW w:w="6237" w:type="dxa"/>
            <w:gridSpan w:val="3"/>
          </w:tcPr>
          <w:p w14:paraId="07825A34" w14:textId="014D21C1" w:rsidR="00B7151E" w:rsidRDefault="00A55747" w:rsidP="00B7151E">
            <w:pPr>
              <w:rPr>
                <w:highlight w:val="yellow"/>
              </w:rPr>
            </w:pPr>
            <w:r>
              <w:t>Shaun O’Sullivan</w:t>
            </w:r>
          </w:p>
        </w:tc>
      </w:tr>
      <w:tr w:rsidR="00B7151E" w14:paraId="23ADEB3A" w14:textId="77777777" w:rsidTr="00B7151E">
        <w:tc>
          <w:tcPr>
            <w:tcW w:w="2802" w:type="dxa"/>
            <w:shd w:val="clear" w:color="auto" w:fill="FABF8F" w:themeFill="accent6" w:themeFillTint="99"/>
          </w:tcPr>
          <w:p w14:paraId="44CECF07" w14:textId="77777777" w:rsidR="00B7151E" w:rsidRPr="00EC5F23" w:rsidRDefault="00B7151E" w:rsidP="00B7151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Start Date:</w:t>
            </w:r>
          </w:p>
        </w:tc>
        <w:tc>
          <w:tcPr>
            <w:tcW w:w="6237" w:type="dxa"/>
            <w:gridSpan w:val="3"/>
          </w:tcPr>
          <w:p w14:paraId="4CE90D3E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0F502BEE" w14:textId="77777777" w:rsidTr="00B7151E">
        <w:tc>
          <w:tcPr>
            <w:tcW w:w="2802" w:type="dxa"/>
            <w:shd w:val="clear" w:color="auto" w:fill="FABF8F" w:themeFill="accent6" w:themeFillTint="99"/>
          </w:tcPr>
          <w:p w14:paraId="6225D288" w14:textId="77777777" w:rsidR="00B7151E" w:rsidRPr="00EC5F23" w:rsidRDefault="00B7151E" w:rsidP="00B7151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Completion Date:</w:t>
            </w:r>
          </w:p>
        </w:tc>
        <w:tc>
          <w:tcPr>
            <w:tcW w:w="6237" w:type="dxa"/>
            <w:gridSpan w:val="3"/>
          </w:tcPr>
          <w:p w14:paraId="600A89AA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77FE89CA" w14:textId="77777777" w:rsidTr="00B7151E">
        <w:tc>
          <w:tcPr>
            <w:tcW w:w="9039" w:type="dxa"/>
            <w:gridSpan w:val="4"/>
            <w:shd w:val="clear" w:color="auto" w:fill="FABF8F" w:themeFill="accent6" w:themeFillTint="99"/>
          </w:tcPr>
          <w:p w14:paraId="11B215E4" w14:textId="77777777" w:rsidR="00B7151E" w:rsidRPr="00EC5F23" w:rsidRDefault="00B7151E" w:rsidP="00B7151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EC5F2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Deliverables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:</w:t>
            </w:r>
          </w:p>
        </w:tc>
      </w:tr>
      <w:tr w:rsidR="00B7151E" w14:paraId="4056FFF6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7AF912E6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59981AB0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64A64453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5689EB6D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3B44B96A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65FE1363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04199F39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6B0AB134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5F3ABA51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07399DD0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143D1ACB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56FB2542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4867F3A7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24EF233A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7BD13BC6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4AAE80A2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05272B23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6FDB4F82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2389930E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7309A23A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4B861CBF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14:paraId="74A88DEF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53A178EA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:rsidRPr="00B7151E" w14:paraId="7459B638" w14:textId="77777777" w:rsidTr="00B7151E">
        <w:tc>
          <w:tcPr>
            <w:tcW w:w="9039" w:type="dxa"/>
            <w:gridSpan w:val="4"/>
            <w:shd w:val="clear" w:color="auto" w:fill="FFFFFF" w:themeFill="background1"/>
          </w:tcPr>
          <w:p w14:paraId="0159FD5E" w14:textId="77777777" w:rsidR="00B7151E" w:rsidRPr="00B7151E" w:rsidRDefault="00B7151E" w:rsidP="00B7151E">
            <w:pPr>
              <w:rPr>
                <w:b/>
                <w:i/>
              </w:rPr>
            </w:pPr>
            <w:r w:rsidRPr="00B7151E">
              <w:rPr>
                <w:b/>
                <w:i/>
              </w:rPr>
              <w:t>I acknowledge that I have submitted all the stated deliverables as per the Project Requirements and your instructions.</w:t>
            </w:r>
          </w:p>
        </w:tc>
      </w:tr>
      <w:tr w:rsidR="00B7151E" w14:paraId="6CF19858" w14:textId="77777777" w:rsidTr="00B7151E">
        <w:trPr>
          <w:trHeight w:val="581"/>
        </w:trPr>
        <w:tc>
          <w:tcPr>
            <w:tcW w:w="3510" w:type="dxa"/>
            <w:gridSpan w:val="2"/>
            <w:shd w:val="clear" w:color="auto" w:fill="FFFFFF" w:themeFill="background1"/>
          </w:tcPr>
          <w:p w14:paraId="30B06F97" w14:textId="77777777" w:rsidR="00B7151E" w:rsidRDefault="00B7151E" w:rsidP="00B7151E">
            <w:pPr>
              <w:rPr>
                <w:highlight w:val="yellow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7BB5D2C9" w14:textId="77777777" w:rsidR="00B7151E" w:rsidRDefault="00B7151E" w:rsidP="00B7151E">
            <w:pPr>
              <w:rPr>
                <w:highlight w:val="yellow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9646E8C" w14:textId="77777777" w:rsidR="00B7151E" w:rsidRDefault="00B7151E" w:rsidP="00B7151E">
            <w:pPr>
              <w:rPr>
                <w:highlight w:val="yellow"/>
              </w:rPr>
            </w:pPr>
          </w:p>
        </w:tc>
      </w:tr>
      <w:tr w:rsidR="00B7151E" w:rsidRPr="00B7151E" w14:paraId="48804BA7" w14:textId="77777777" w:rsidTr="00B7151E">
        <w:tc>
          <w:tcPr>
            <w:tcW w:w="3510" w:type="dxa"/>
            <w:gridSpan w:val="2"/>
            <w:shd w:val="clear" w:color="auto" w:fill="FABF8F" w:themeFill="accent6" w:themeFillTint="99"/>
          </w:tcPr>
          <w:p w14:paraId="0B6E5D9C" w14:textId="77777777" w:rsidR="00B7151E" w:rsidRPr="00B7151E" w:rsidRDefault="00B7151E" w:rsidP="00B7151E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Programmer’s Name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2409E40B" w14:textId="77777777" w:rsidR="00B7151E" w:rsidRPr="00B7151E" w:rsidRDefault="00B7151E" w:rsidP="00B7151E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2A7E4095" w14:textId="77777777" w:rsidR="00B7151E" w:rsidRPr="00B7151E" w:rsidRDefault="00B7151E" w:rsidP="00B7151E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  <w:tr w:rsidR="00B7151E" w14:paraId="1CAE6F0A" w14:textId="77777777" w:rsidTr="00B7151E">
        <w:trPr>
          <w:trHeight w:val="581"/>
        </w:trPr>
        <w:tc>
          <w:tcPr>
            <w:tcW w:w="3510" w:type="dxa"/>
            <w:gridSpan w:val="2"/>
          </w:tcPr>
          <w:p w14:paraId="7CE30FFE" w14:textId="7C1BDF22" w:rsidR="00B7151E" w:rsidRDefault="00A55747" w:rsidP="007A0184">
            <w:pPr>
              <w:rPr>
                <w:highlight w:val="yellow"/>
              </w:rPr>
            </w:pPr>
            <w:r w:rsidRPr="00A55747">
              <w:t>Shaun O’Sullivan</w:t>
            </w:r>
          </w:p>
        </w:tc>
        <w:tc>
          <w:tcPr>
            <w:tcW w:w="3261" w:type="dxa"/>
          </w:tcPr>
          <w:p w14:paraId="2DE98AAC" w14:textId="77777777" w:rsidR="00B7151E" w:rsidRDefault="00B7151E" w:rsidP="007A0184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7379A4A6" w14:textId="77777777" w:rsidR="00B7151E" w:rsidRDefault="00B7151E" w:rsidP="007A0184">
            <w:pPr>
              <w:rPr>
                <w:highlight w:val="yellow"/>
              </w:rPr>
            </w:pPr>
          </w:p>
        </w:tc>
      </w:tr>
      <w:tr w:rsidR="00B7151E" w:rsidRPr="00B7151E" w14:paraId="5FA2B10A" w14:textId="77777777" w:rsidTr="00B7151E">
        <w:tc>
          <w:tcPr>
            <w:tcW w:w="3510" w:type="dxa"/>
            <w:gridSpan w:val="2"/>
            <w:shd w:val="clear" w:color="auto" w:fill="FABF8F" w:themeFill="accent6" w:themeFillTint="99"/>
          </w:tcPr>
          <w:p w14:paraId="6AE69A7D" w14:textId="77777777" w:rsidR="00B7151E" w:rsidRPr="00B7151E" w:rsidRDefault="00B7151E" w:rsidP="007A018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2BC18EAB" w14:textId="77777777" w:rsidR="00B7151E" w:rsidRPr="00B7151E" w:rsidRDefault="00B7151E" w:rsidP="007A018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3B8B0745" w14:textId="77777777" w:rsidR="00B7151E" w:rsidRPr="00B7151E" w:rsidRDefault="00B7151E" w:rsidP="007A018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</w:tbl>
    <w:p w14:paraId="7F6EB7B4" w14:textId="77777777" w:rsidR="00EC5F23" w:rsidRPr="00EC5F23" w:rsidRDefault="00EC5F23" w:rsidP="00EC5F23">
      <w:pPr>
        <w:rPr>
          <w:highlight w:val="yellow"/>
        </w:rPr>
      </w:pPr>
    </w:p>
    <w:sectPr w:rsidR="00EC5F23" w:rsidRPr="00EC5F23" w:rsidSect="00ED6D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ABAF" w14:textId="77777777" w:rsidR="00A8320D" w:rsidRDefault="00A8320D" w:rsidP="00154AAE">
      <w:pPr>
        <w:spacing w:after="0" w:line="240" w:lineRule="auto"/>
      </w:pPr>
      <w:r>
        <w:separator/>
      </w:r>
    </w:p>
  </w:endnote>
  <w:endnote w:type="continuationSeparator" w:id="0">
    <w:p w14:paraId="5B58B924" w14:textId="77777777" w:rsidR="00A8320D" w:rsidRDefault="00A8320D" w:rsidP="0015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1C68" w14:textId="77777777" w:rsidR="003B7E3C" w:rsidRDefault="003B7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FA87" w14:textId="77777777" w:rsidR="007A0184" w:rsidRDefault="007A018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FILENAME  \* Caps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F93D60">
      <w:rPr>
        <w:rFonts w:asciiTheme="majorHAnsi" w:eastAsiaTheme="majorEastAsia" w:hAnsiTheme="majorHAnsi" w:cstheme="majorBidi"/>
        <w:noProof/>
      </w:rPr>
      <w:t>[Surname]_[Studentnumber]_ICTPRG532.Docx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322FE" w:rsidRPr="003322FE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390EEF9" w14:textId="77777777" w:rsidR="007A0184" w:rsidRDefault="007A01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E744" w14:textId="77777777" w:rsidR="003B7E3C" w:rsidRDefault="003B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3269" w14:textId="77777777" w:rsidR="00A8320D" w:rsidRDefault="00A8320D" w:rsidP="00154AAE">
      <w:pPr>
        <w:spacing w:after="0" w:line="240" w:lineRule="auto"/>
      </w:pPr>
      <w:r>
        <w:separator/>
      </w:r>
    </w:p>
  </w:footnote>
  <w:footnote w:type="continuationSeparator" w:id="0">
    <w:p w14:paraId="743BAC85" w14:textId="77777777" w:rsidR="00A8320D" w:rsidRDefault="00A8320D" w:rsidP="00154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D489" w14:textId="77777777" w:rsidR="003B7E3C" w:rsidRDefault="003B7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5D8A" w14:textId="77777777" w:rsidR="003B7E3C" w:rsidRDefault="003B7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3A62" w14:textId="77777777" w:rsidR="003B7E3C" w:rsidRDefault="003B7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8"/>
    <w:multiLevelType w:val="hybridMultilevel"/>
    <w:tmpl w:val="06FA04D6"/>
    <w:lvl w:ilvl="0" w:tplc="27FEB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0AAA"/>
    <w:multiLevelType w:val="hybridMultilevel"/>
    <w:tmpl w:val="AC640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532D"/>
    <w:multiLevelType w:val="hybridMultilevel"/>
    <w:tmpl w:val="77767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234B5"/>
    <w:multiLevelType w:val="hybridMultilevel"/>
    <w:tmpl w:val="80F6E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56397"/>
    <w:multiLevelType w:val="hybridMultilevel"/>
    <w:tmpl w:val="D4927C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1754A"/>
    <w:multiLevelType w:val="hybridMultilevel"/>
    <w:tmpl w:val="E95E5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30416"/>
    <w:multiLevelType w:val="hybridMultilevel"/>
    <w:tmpl w:val="C09841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A0A8E"/>
    <w:multiLevelType w:val="hybridMultilevel"/>
    <w:tmpl w:val="59600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63886"/>
    <w:multiLevelType w:val="hybridMultilevel"/>
    <w:tmpl w:val="501E20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56DD9"/>
    <w:multiLevelType w:val="hybridMultilevel"/>
    <w:tmpl w:val="D2464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847B6"/>
    <w:multiLevelType w:val="hybridMultilevel"/>
    <w:tmpl w:val="C4269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43D3C"/>
    <w:multiLevelType w:val="hybridMultilevel"/>
    <w:tmpl w:val="E4204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222F9"/>
    <w:multiLevelType w:val="hybridMultilevel"/>
    <w:tmpl w:val="AF502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2045C"/>
    <w:multiLevelType w:val="hybridMultilevel"/>
    <w:tmpl w:val="8CA86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2"/>
  </w:num>
  <w:num w:numId="7">
    <w:abstractNumId w:val="9"/>
  </w:num>
  <w:num w:numId="8">
    <w:abstractNumId w:val="10"/>
  </w:num>
  <w:num w:numId="9">
    <w:abstractNumId w:val="13"/>
  </w:num>
  <w:num w:numId="10">
    <w:abstractNumId w:val="5"/>
  </w:num>
  <w:num w:numId="11">
    <w:abstractNumId w:val="11"/>
  </w:num>
  <w:num w:numId="12">
    <w:abstractNumId w:val="6"/>
  </w:num>
  <w:num w:numId="13">
    <w:abstractNumId w:val="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E3C"/>
    <w:rsid w:val="00006CA7"/>
    <w:rsid w:val="00020254"/>
    <w:rsid w:val="00021A44"/>
    <w:rsid w:val="000361FE"/>
    <w:rsid w:val="00053C82"/>
    <w:rsid w:val="00087C8A"/>
    <w:rsid w:val="000C7E73"/>
    <w:rsid w:val="00111E1F"/>
    <w:rsid w:val="00131C2E"/>
    <w:rsid w:val="00154AAE"/>
    <w:rsid w:val="00172788"/>
    <w:rsid w:val="001C7E42"/>
    <w:rsid w:val="002C6A07"/>
    <w:rsid w:val="003322FE"/>
    <w:rsid w:val="00356EBB"/>
    <w:rsid w:val="003B7E3C"/>
    <w:rsid w:val="003C0C31"/>
    <w:rsid w:val="004643B0"/>
    <w:rsid w:val="004A1D43"/>
    <w:rsid w:val="004C7331"/>
    <w:rsid w:val="004F3CBA"/>
    <w:rsid w:val="00510EE4"/>
    <w:rsid w:val="00511BF7"/>
    <w:rsid w:val="00561203"/>
    <w:rsid w:val="00574B1E"/>
    <w:rsid w:val="005D66DD"/>
    <w:rsid w:val="005F16E5"/>
    <w:rsid w:val="00610E0F"/>
    <w:rsid w:val="006200B7"/>
    <w:rsid w:val="00677A34"/>
    <w:rsid w:val="006B7ECB"/>
    <w:rsid w:val="006F382F"/>
    <w:rsid w:val="0074186F"/>
    <w:rsid w:val="007A0184"/>
    <w:rsid w:val="007B6C7A"/>
    <w:rsid w:val="00836B25"/>
    <w:rsid w:val="008623D8"/>
    <w:rsid w:val="0089081D"/>
    <w:rsid w:val="00892965"/>
    <w:rsid w:val="008B11C5"/>
    <w:rsid w:val="008D03CD"/>
    <w:rsid w:val="00901E1D"/>
    <w:rsid w:val="0092710F"/>
    <w:rsid w:val="009411BC"/>
    <w:rsid w:val="0094518E"/>
    <w:rsid w:val="009660F2"/>
    <w:rsid w:val="00974029"/>
    <w:rsid w:val="00996384"/>
    <w:rsid w:val="009E141E"/>
    <w:rsid w:val="009E1E0A"/>
    <w:rsid w:val="00A22D3B"/>
    <w:rsid w:val="00A546CF"/>
    <w:rsid w:val="00A55747"/>
    <w:rsid w:val="00A64AFF"/>
    <w:rsid w:val="00A74A4A"/>
    <w:rsid w:val="00A8320D"/>
    <w:rsid w:val="00AE5D1A"/>
    <w:rsid w:val="00AF2508"/>
    <w:rsid w:val="00B372CD"/>
    <w:rsid w:val="00B450C1"/>
    <w:rsid w:val="00B67F4D"/>
    <w:rsid w:val="00B7102E"/>
    <w:rsid w:val="00B7151E"/>
    <w:rsid w:val="00BD1C03"/>
    <w:rsid w:val="00BE0248"/>
    <w:rsid w:val="00C23FF3"/>
    <w:rsid w:val="00C40436"/>
    <w:rsid w:val="00C82217"/>
    <w:rsid w:val="00C903EA"/>
    <w:rsid w:val="00C92DA2"/>
    <w:rsid w:val="00C969A0"/>
    <w:rsid w:val="00D11172"/>
    <w:rsid w:val="00D209A6"/>
    <w:rsid w:val="00D56707"/>
    <w:rsid w:val="00D62F0F"/>
    <w:rsid w:val="00D953C9"/>
    <w:rsid w:val="00D95FFA"/>
    <w:rsid w:val="00E02F1D"/>
    <w:rsid w:val="00E06786"/>
    <w:rsid w:val="00E50D28"/>
    <w:rsid w:val="00E66407"/>
    <w:rsid w:val="00EC5F23"/>
    <w:rsid w:val="00ED6DF3"/>
    <w:rsid w:val="00F739A2"/>
    <w:rsid w:val="00F73FF2"/>
    <w:rsid w:val="00F76395"/>
    <w:rsid w:val="00F84FB5"/>
    <w:rsid w:val="00F9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BFF2"/>
  <w15:docId w15:val="{D8E07CBF-79DE-4CB0-B3F4-48036104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54AA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6DF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D6DF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semiHidden/>
    <w:rsid w:val="00ED6DF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D6DF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A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4A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AA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54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AE"/>
  </w:style>
  <w:style w:type="character" w:customStyle="1" w:styleId="Heading3Char">
    <w:name w:val="Heading 3 Char"/>
    <w:basedOn w:val="DefaultParagraphFont"/>
    <w:link w:val="Heading3"/>
    <w:rsid w:val="00154AAE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56E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F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0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567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67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\2019\Semester%202\Diploma\ICTPRG501\%5bSurname%5d_%5bStudentNumber%5d_ICTPRG5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2E1286B3034693928677F99F0DB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60D5D-83EF-405D-BF14-BA861704FF3E}"/>
      </w:docPartPr>
      <w:docPartBody>
        <w:p w:rsidR="00831D1E" w:rsidRDefault="00AD0C7A">
          <w:pPr>
            <w:pStyle w:val="F12E1286B3034693928677F99F0DB73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4D0056E2D3F2428FAFC4BC9574B6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DA924-E086-4266-A257-0C5B40232295}"/>
      </w:docPartPr>
      <w:docPartBody>
        <w:p w:rsidR="00831D1E" w:rsidRDefault="00AD0C7A">
          <w:pPr>
            <w:pStyle w:val="4D0056E2D3F2428FAFC4BC9574B6536D"/>
          </w:pPr>
          <w:r>
            <w:rPr>
              <w:color w:val="E7E6E6" w:themeColor="background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C7A"/>
    <w:rsid w:val="00546A2C"/>
    <w:rsid w:val="00831D1E"/>
    <w:rsid w:val="008A2F92"/>
    <w:rsid w:val="0095123C"/>
    <w:rsid w:val="009F7815"/>
    <w:rsid w:val="00A24648"/>
    <w:rsid w:val="00A612D9"/>
    <w:rsid w:val="00AD0C7A"/>
    <w:rsid w:val="00C26592"/>
    <w:rsid w:val="00D363FB"/>
    <w:rsid w:val="00DE54C8"/>
    <w:rsid w:val="00E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2E1286B3034693928677F99F0DB732">
    <w:name w:val="F12E1286B3034693928677F99F0DB732"/>
  </w:style>
  <w:style w:type="paragraph" w:customStyle="1" w:styleId="4D0056E2D3F2428FAFC4BC9574B6536D">
    <w:name w:val="4D0056E2D3F2428FAFC4BC9574B65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42873-1CE4-43C3-B8DB-19096D0E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[Surname]_[StudentNumber]_ICTPRG501.dotx</Template>
  <TotalTime>2</TotalTime>
  <Pages>7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>ICTPRG532 – Apply Advanced Object-Oriented Language Skills</dc:subject>
  <dc:creator>Jovellanos</dc:creator>
  <cp:lastModifiedBy>O'SULLIVAN, Shaun</cp:lastModifiedBy>
  <cp:revision>3</cp:revision>
  <dcterms:created xsi:type="dcterms:W3CDTF">2021-01-15T01:23:00Z</dcterms:created>
  <dcterms:modified xsi:type="dcterms:W3CDTF">2021-07-06T06:24:00Z</dcterms:modified>
</cp:coreProperties>
</file>