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b/>
          <w:bCs/>
          <w:lang w:val="en-AU" w:eastAsia="en-US"/>
        </w:rPr>
        <w:id w:val="-694698598"/>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416"/>
          </w:tblGrid>
          <w:tr w:rsidR="00ED6DF3" w14:paraId="2802A84F" w14:textId="77777777">
            <w:tc>
              <w:tcPr>
                <w:tcW w:w="5746" w:type="dxa"/>
              </w:tcPr>
              <w:p w14:paraId="6D927E42" w14:textId="77777777" w:rsidR="00ED6DF3" w:rsidRDefault="00ED6DF3">
                <w:pPr>
                  <w:pStyle w:val="NoSpacing"/>
                  <w:rPr>
                    <w:b/>
                    <w:bCs/>
                  </w:rPr>
                </w:pPr>
              </w:p>
            </w:tc>
          </w:tr>
        </w:tbl>
        <w:p w14:paraId="08FF9BC5" w14:textId="77777777" w:rsidR="00ED6DF3" w:rsidRDefault="00ED6DF3">
          <w:r>
            <w:rPr>
              <w:noProof/>
              <w:lang w:eastAsia="en-AU"/>
            </w:rPr>
            <mc:AlternateContent>
              <mc:Choice Requires="wpg">
                <w:drawing>
                  <wp:anchor distT="0" distB="0" distL="114300" distR="114300" simplePos="0" relativeHeight="251658752" behindDoc="0" locked="0" layoutInCell="0" allowOverlap="1" wp14:anchorId="558A63E2" wp14:editId="3926B9BB">
                    <wp:simplePos x="0" y="0"/>
                    <wp:positionH relativeFrom="page">
                      <wp:align>left</wp:align>
                    </wp:positionH>
                    <wp:positionV relativeFrom="page">
                      <wp:align>top</wp:align>
                    </wp:positionV>
                    <wp:extent cx="5650992" cy="4828032"/>
                    <wp:effectExtent l="0" t="0" r="44958" b="0"/>
                    <wp:wrapNone/>
                    <wp:docPr id="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992" cy="4828032"/>
                              <a:chOff x="15" y="15"/>
                              <a:chExt cx="8918" cy="7619"/>
                            </a:xfrm>
                          </wpg:grpSpPr>
                          <wps:wsp>
                            <wps:cNvPr id="2"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3"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2F85D9" id="Group 29" o:spid="_x0000_s1026" style="position:absolute;margin-left:0;margin-top:0;width:444.95pt;height:380.15pt;z-index:251658752;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5o+rsAAADaAAAADwAAAGRycy9kb3ducmV2LnhtbERPSwrCMBDdC94hjOBGNFVEtBpFBMGN&#10;gp8DDM30g82kNrHW2xtBcPl4/9WmNaVoqHaFZQXjUQSCOLG64EzB7bofzkE4j6yxtEwK3uRgs+52&#10;Vhhr++IzNRefiRDCLkYFufdVLKVLcjLoRrYiDlxqa4M+wDqTusZXCDelnETRTBosODTkWNEup+R+&#10;eZowI5XuMbhXp2NKi3PWnNJyOpBK9XvtdgnCU+v/4p/7oBVM4Hsl+EGuP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bmj6uwAAANoAAAAPAAAAAAAAAAAAAAAAAKECAABk&#10;cnMvZG93bnJldi54bWxQSwUGAAAAAAQABAD5AAAAiQM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d8sQA&#10;AADaAAAADwAAAGRycy9kb3ducmV2LnhtbESPT2sCMRTE7wW/Q3hCL0WzbVVkNUoRbC2e/HPQ22Pz&#10;3F3dvCybuKbfvhEEj8PM/IaZzoOpREuNKy0reO8nIIgzq0vOFex3y94YhPPIGivLpOCPHMxnnZcp&#10;ptreeEPt1uciQtilqKDwvk6ldFlBBl3f1sTRO9nGoI+yyaVu8BbhppIfSTKSBkuOCwXWtCgou2yv&#10;RsHAfa9/j0P+GbzJqzmvN2HcHoJSr93wNQHhKfhn+NFeaQWfcL8Sb4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VHfLEAAAA2gAAAA8AAAAAAAAAAAAAAAAAmAIAAGRycy9k&#10;b3ducmV2LnhtbFBLBQYAAAAABAAEAPUAAACJAwAAAAA=&#10;" fillcolor="#8aabd3 [2132]" stroked="f">
                      <v:fill color2="#d6e2f0 [756]" focusposition=",1" focussize="" colors="0 #9ab5e4;.5 #c2d1ed;1 #e1e8f5" focus="100%" type="gradientRadial"/>
                    </v:oval>
                    <w10:wrap anchorx="page" anchory="page"/>
                  </v:group>
                </w:pict>
              </mc:Fallback>
            </mc:AlternateContent>
          </w:r>
          <w:r>
            <w:rPr>
              <w:noProof/>
              <w:lang w:eastAsia="en-AU"/>
            </w:rPr>
            <mc:AlternateContent>
              <mc:Choice Requires="wpg">
                <w:drawing>
                  <wp:anchor distT="0" distB="0" distL="114300" distR="114300" simplePos="0" relativeHeight="251655680" behindDoc="0" locked="0" layoutInCell="0" allowOverlap="1" wp14:anchorId="1DB0129A" wp14:editId="06C6655B">
                    <wp:simplePos x="0" y="0"/>
                    <mc:AlternateContent>
                      <mc:Choice Requires="wp14">
                        <wp:positionH relativeFrom="margin">
                          <wp14:pctPosHOffset>25000</wp14:pctPosHOffset>
                        </wp:positionH>
                      </mc:Choice>
                      <mc:Fallback>
                        <wp:positionH relativeFrom="page">
                          <wp:posOffset>2346960</wp:posOffset>
                        </wp:positionH>
                      </mc:Fallback>
                    </mc:AlternateContent>
                    <wp:positionV relativeFrom="page">
                      <wp:align>top</wp:align>
                    </wp:positionV>
                    <wp:extent cx="3648456" cy="2880360"/>
                    <wp:effectExtent l="0" t="0" r="85344"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456" cy="2880360"/>
                              <a:chOff x="4136" y="15"/>
                              <a:chExt cx="5762" cy="4545"/>
                            </a:xfrm>
                          </wpg:grpSpPr>
                          <wps:wsp>
                            <wps:cNvPr id="5"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6"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0AD235" id="Group 24" o:spid="_x0000_s1026" style="position:absolute;margin-left:0;margin-top:0;width:287.3pt;height:226.8pt;z-index:251655680;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sm4A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wjr4AAADaAAAADwAAAGRycy9kb3ducmV2LnhtbERPy4rCMBTdC/MP4Q64EU0VHbQ2lWFg&#10;wI2CdT7g0tw+sLnpNLHWvzeC4PJw3sluMI3oqXO1ZQXzWQSCOLe65lLB3/l3ugbhPLLGxjIpuJOD&#10;XfoxSjDW9sYn6jNfihDCLkYFlfdtLKXLKzLoZrYlDlxhO4M+wK6UusNbCDeNXETRlzRYc2iosKWf&#10;ivJLdjVhRiHd/+TSHg8FbU5lfyya5UQqNf4cvrcgPA3+LX6591rBCp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h/CO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78MA&#10;AADaAAAADwAAAGRycy9kb3ducmV2LnhtbESPUWvCMBSF34X9h3AHvsiaTEaRzlRkMFAQpnU/4NLc&#10;td2amy6J2v37RRB8PJxzvsNZrkbbizP50DnW8JwpEMS1Mx03Gj6P708LECEiG+wdk4Y/CrAqHyZL&#10;LIy78IHOVWxEgnAoUEMb41BIGeqWLIbMDcTJ+3LeYkzSN9J4vCS47eVcqVxa7DgttDjQW0v1T3Wy&#10;GtbH2Qvl+wOq7/FX8c5vT/Fjq/X0cVy/gog0xnv41t4YDTlcr6QbI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F78MAAADaAAAADwAAAAAAAAAAAAAAAACYAgAAZHJzL2Rv&#10;d25yZXYueG1sUEsFBgAAAAAEAAQA9QAAAIgDAAAAAA==&#10;" fillcolor="#8aabd3 [2132]" stroked="f">
                      <v:fill color2="#d6e2f0 [756]" rotate="t" focusposition=",1" focussize="" colors="0 #9ab5e4;.5 #c2d1ed;1 #e1e8f5" focus="100%" type="gradientRadial"/>
                    </v:oval>
                    <w10:wrap anchorx="margin" anchory="page"/>
                  </v:group>
                </w:pict>
              </mc:Fallback>
            </mc:AlternateContent>
          </w:r>
        </w:p>
        <w:p w14:paraId="51078977" w14:textId="77777777" w:rsidR="00ED6DF3" w:rsidRDefault="00ED6DF3">
          <w:r>
            <w:rPr>
              <w:noProof/>
              <w:lang w:eastAsia="en-AU"/>
            </w:rPr>
            <mc:AlternateContent>
              <mc:Choice Requires="wpg">
                <w:drawing>
                  <wp:anchor distT="0" distB="0" distL="114300" distR="114300" simplePos="0" relativeHeight="251661824" behindDoc="0" locked="0" layoutInCell="1" allowOverlap="1" wp14:anchorId="042B0B82" wp14:editId="02653D97">
                    <wp:simplePos x="0" y="0"/>
                    <mc:AlternateContent>
                      <mc:Choice Requires="wp14">
                        <wp:positionH relativeFrom="margin">
                          <wp14:pctPosHOffset>63000</wp14:pctPosHOffset>
                        </wp:positionH>
                      </mc:Choice>
                      <mc:Fallback>
                        <wp:positionH relativeFrom="page">
                          <wp:posOffset>4525010</wp:posOffset>
                        </wp:positionH>
                      </mc:Fallback>
                    </mc:AlternateContent>
                    <wp:positionV relativeFrom="page">
                      <wp:align>bottom</wp:align>
                    </wp:positionV>
                    <wp:extent cx="3831336" cy="9208008"/>
                    <wp:effectExtent l="114300" t="0" r="0" b="0"/>
                    <wp:wrapNone/>
                    <wp:docPr id="16" name="Group 16"/>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832E5" id="Group 16" o:spid="_x0000_s1026" style="position:absolute;margin-left:0;margin-top:0;width:301.7pt;height:725.05pt;z-index:251661824;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D/C8AAAADbAAAADwAAAGRycy9kb3ducmV2LnhtbERPS4vCMBC+C/6HMII3Tasi0jXKIgrq&#10;RXxcvI3NbFu2mZQkav33ZmHB23x8z5kvW1OLBzlfWVaQDhMQxLnVFRcKLufNYAbCB2SNtWVS8CIP&#10;y0W3M8dM2ycf6XEKhYgh7DNUUIbQZFL6vCSDfmgb4sj9WGcwROgKqR0+Y7ip5ShJptJgxbGhxIZW&#10;JeW/p7tRsN5PprtxlW4ON+MOLn01t5W8KtXvtd9fIAK14SP+d291nJ/C3y/xAL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g/wvAAAAA2wAAAA8AAAAAAAAAAAAAAAAA&#10;oQIAAGRycy9kb3ducmV2LnhtbFBLBQYAAAAABAAEAPkAAACOAw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416"/>
          </w:tblGrid>
          <w:tr w:rsidR="00ED6DF3" w14:paraId="6A9D586E" w14:textId="77777777">
            <w:tc>
              <w:tcPr>
                <w:tcW w:w="5746" w:type="dxa"/>
              </w:tcPr>
              <w:p w14:paraId="29317D36" w14:textId="77777777" w:rsidR="00ED6DF3" w:rsidRDefault="00DD228C" w:rsidP="00974029">
                <w:pPr>
                  <w:pStyle w:val="NoSpacing"/>
                  <w:rPr>
                    <w:rFonts w:asciiTheme="majorHAnsi" w:eastAsiaTheme="majorEastAsia" w:hAnsiTheme="majorHAnsi" w:cstheme="majorBidi"/>
                    <w:b/>
                    <w:bCs/>
                    <w:color w:val="365F91" w:themeColor="accent1" w:themeShade="BF"/>
                    <w:sz w:val="48"/>
                    <w:szCs w:val="48"/>
                  </w:rPr>
                </w:pPr>
                <w:sdt>
                  <w:sdtPr>
                    <w:rPr>
                      <w:rFonts w:asciiTheme="majorHAnsi" w:eastAsiaTheme="majorEastAsia" w:hAnsiTheme="majorHAnsi" w:cstheme="majorBidi"/>
                      <w:b/>
                      <w:bCs/>
                      <w:color w:val="365F91" w:themeColor="accent1" w:themeShade="BF"/>
                      <w:sz w:val="48"/>
                      <w:szCs w:val="48"/>
                    </w:rPr>
                    <w:alias w:val="Title"/>
                    <w:id w:val="703864190"/>
                    <w:placeholder>
                      <w:docPart w:val="F12E1286B3034693928677F99F0DB732"/>
                    </w:placeholder>
                    <w:dataBinding w:prefixMappings="xmlns:ns0='http://schemas.openxmlformats.org/package/2006/metadata/core-properties' xmlns:ns1='http://purl.org/dc/elements/1.1/'" w:xpath="/ns0:coreProperties[1]/ns1:title[1]" w:storeItemID="{6C3C8BC8-F283-45AE-878A-BAB7291924A1}"/>
                    <w:text/>
                  </w:sdtPr>
                  <w:sdtEndPr/>
                  <w:sdtContent>
                    <w:r w:rsidR="00974029">
                      <w:rPr>
                        <w:rFonts w:asciiTheme="majorHAnsi" w:eastAsiaTheme="majorEastAsia" w:hAnsiTheme="majorHAnsi" w:cstheme="majorBidi"/>
                        <w:b/>
                        <w:bCs/>
                        <w:color w:val="365F91" w:themeColor="accent1" w:themeShade="BF"/>
                        <w:sz w:val="48"/>
                        <w:szCs w:val="48"/>
                      </w:rPr>
                      <w:t>Technical Report</w:t>
                    </w:r>
                  </w:sdtContent>
                </w:sdt>
              </w:p>
            </w:tc>
          </w:tr>
          <w:tr w:rsidR="00ED6DF3" w14:paraId="5C06C8B0" w14:textId="77777777">
            <w:sdt>
              <w:sdtPr>
                <w:rPr>
                  <w:color w:val="4A442A" w:themeColor="background2" w:themeShade="40"/>
                  <w:sz w:val="28"/>
                  <w:szCs w:val="28"/>
                </w:rPr>
                <w:alias w:val="Subtitle"/>
                <w:id w:val="703864195"/>
                <w:placeholder>
                  <w:docPart w:val="4D0056E2D3F2428FAFC4BC9574B6536D"/>
                </w:placeholder>
                <w:dataBinding w:prefixMappings="xmlns:ns0='http://schemas.openxmlformats.org/package/2006/metadata/core-properties' xmlns:ns1='http://purl.org/dc/elements/1.1/'" w:xpath="/ns0:coreProperties[1]/ns1:subject[1]" w:storeItemID="{6C3C8BC8-F283-45AE-878A-BAB7291924A1}"/>
                <w:text/>
              </w:sdtPr>
              <w:sdtEndPr/>
              <w:sdtContent>
                <w:tc>
                  <w:tcPr>
                    <w:tcW w:w="5746" w:type="dxa"/>
                  </w:tcPr>
                  <w:p w14:paraId="31566FAB" w14:textId="77777777" w:rsidR="00ED6DF3" w:rsidRDefault="0092710F" w:rsidP="00D95FFA">
                    <w:pPr>
                      <w:pStyle w:val="NoSpacing"/>
                      <w:rPr>
                        <w:color w:val="4A442A" w:themeColor="background2" w:themeShade="40"/>
                        <w:sz w:val="28"/>
                        <w:szCs w:val="28"/>
                      </w:rPr>
                    </w:pPr>
                    <w:r>
                      <w:rPr>
                        <w:color w:val="4A442A" w:themeColor="background2" w:themeShade="40"/>
                        <w:sz w:val="28"/>
                        <w:szCs w:val="28"/>
                      </w:rPr>
                      <w:t>ICTPRG5</w:t>
                    </w:r>
                    <w:r w:rsidR="00D95FFA">
                      <w:rPr>
                        <w:color w:val="4A442A" w:themeColor="background2" w:themeShade="40"/>
                        <w:sz w:val="28"/>
                        <w:szCs w:val="28"/>
                      </w:rPr>
                      <w:t>32</w:t>
                    </w:r>
                    <w:r>
                      <w:rPr>
                        <w:color w:val="4A442A" w:themeColor="background2" w:themeShade="40"/>
                        <w:sz w:val="28"/>
                        <w:szCs w:val="28"/>
                      </w:rPr>
                      <w:t xml:space="preserve"> – </w:t>
                    </w:r>
                    <w:r w:rsidR="004F3CBA">
                      <w:rPr>
                        <w:color w:val="4A442A" w:themeColor="background2" w:themeShade="40"/>
                        <w:sz w:val="28"/>
                        <w:szCs w:val="28"/>
                      </w:rPr>
                      <w:t>Apply Advanced Object-Oriented Language Skills</w:t>
                    </w:r>
                  </w:p>
                </w:tc>
              </w:sdtContent>
            </w:sdt>
          </w:tr>
          <w:tr w:rsidR="00ED6DF3" w14:paraId="48598441" w14:textId="77777777">
            <w:tc>
              <w:tcPr>
                <w:tcW w:w="5746" w:type="dxa"/>
              </w:tcPr>
              <w:p w14:paraId="0B4DF26A" w14:textId="77777777" w:rsidR="00ED6DF3" w:rsidRDefault="00ED6DF3">
                <w:pPr>
                  <w:pStyle w:val="NoSpacing"/>
                  <w:rPr>
                    <w:color w:val="4A442A" w:themeColor="background2" w:themeShade="40"/>
                    <w:sz w:val="28"/>
                    <w:szCs w:val="28"/>
                  </w:rPr>
                </w:pPr>
              </w:p>
            </w:tc>
          </w:tr>
          <w:tr w:rsidR="00ED6DF3" w14:paraId="2E48A981" w14:textId="77777777">
            <w:tc>
              <w:tcPr>
                <w:tcW w:w="5746" w:type="dxa"/>
              </w:tcPr>
              <w:p w14:paraId="2D3390D9" w14:textId="77777777" w:rsidR="00ED6DF3" w:rsidRDefault="00ED6DF3" w:rsidP="00F84FB5">
                <w:pPr>
                  <w:pStyle w:val="NoSpacing"/>
                </w:pPr>
              </w:p>
            </w:tc>
          </w:tr>
          <w:tr w:rsidR="00ED6DF3" w14:paraId="4B342377" w14:textId="77777777">
            <w:tc>
              <w:tcPr>
                <w:tcW w:w="5746" w:type="dxa"/>
              </w:tcPr>
              <w:p w14:paraId="349B7715" w14:textId="77777777" w:rsidR="00ED6DF3" w:rsidRDefault="00ED6DF3">
                <w:pPr>
                  <w:pStyle w:val="NoSpacing"/>
                </w:pPr>
              </w:p>
            </w:tc>
          </w:tr>
          <w:tr w:rsidR="00ED6DF3" w14:paraId="2A1810A9" w14:textId="77777777">
            <w:tc>
              <w:tcPr>
                <w:tcW w:w="5746" w:type="dxa"/>
              </w:tcPr>
              <w:p w14:paraId="2A4166F8" w14:textId="51CE14E9" w:rsidR="00ED6DF3" w:rsidRDefault="009429D6" w:rsidP="00ED6DF3">
                <w:pPr>
                  <w:pStyle w:val="NoSpacing"/>
                  <w:rPr>
                    <w:b/>
                    <w:bCs/>
                  </w:rPr>
                </w:pPr>
                <w:r>
                  <w:rPr>
                    <w:b/>
                    <w:bCs/>
                  </w:rPr>
                  <w:t>Sebastian Vowels</w:t>
                </w:r>
              </w:p>
            </w:tc>
          </w:tr>
          <w:tr w:rsidR="00ED6DF3" w14:paraId="619C0C62" w14:textId="77777777">
            <w:tc>
              <w:tcPr>
                <w:tcW w:w="5746" w:type="dxa"/>
              </w:tcPr>
              <w:p w14:paraId="7843F1B1" w14:textId="4F5AABB9" w:rsidR="00ED6DF3" w:rsidRDefault="009429D6">
                <w:pPr>
                  <w:pStyle w:val="NoSpacing"/>
                  <w:rPr>
                    <w:b/>
                    <w:bCs/>
                  </w:rPr>
                </w:pPr>
                <w:r>
                  <w:rPr>
                    <w:b/>
                    <w:bCs/>
                  </w:rPr>
                  <w:t>10/11/2021</w:t>
                </w:r>
              </w:p>
            </w:tc>
          </w:tr>
          <w:tr w:rsidR="00ED6DF3" w14:paraId="59E3CE8B" w14:textId="77777777">
            <w:tc>
              <w:tcPr>
                <w:tcW w:w="5746" w:type="dxa"/>
              </w:tcPr>
              <w:p w14:paraId="3A93F9D2" w14:textId="77777777" w:rsidR="00ED6DF3" w:rsidRDefault="00ED6DF3">
                <w:pPr>
                  <w:pStyle w:val="NoSpacing"/>
                  <w:rPr>
                    <w:b/>
                    <w:bCs/>
                  </w:rPr>
                </w:pPr>
              </w:p>
            </w:tc>
          </w:tr>
        </w:tbl>
        <w:p w14:paraId="1377A1DC" w14:textId="77777777" w:rsidR="00ED6DF3" w:rsidRDefault="00ED6DF3">
          <w:r>
            <w:br w:type="page"/>
          </w:r>
        </w:p>
      </w:sdtContent>
    </w:sdt>
    <w:sdt>
      <w:sdtPr>
        <w:rPr>
          <w:rFonts w:asciiTheme="minorHAnsi" w:eastAsiaTheme="minorHAnsi" w:hAnsiTheme="minorHAnsi" w:cstheme="minorBidi"/>
          <w:b w:val="0"/>
          <w:bCs w:val="0"/>
          <w:color w:val="auto"/>
          <w:sz w:val="22"/>
          <w:szCs w:val="22"/>
          <w:lang w:val="en-AU" w:eastAsia="en-US"/>
        </w:rPr>
        <w:id w:val="516362854"/>
        <w:docPartObj>
          <w:docPartGallery w:val="Table of Contents"/>
          <w:docPartUnique/>
        </w:docPartObj>
      </w:sdtPr>
      <w:sdtEndPr>
        <w:rPr>
          <w:noProof/>
        </w:rPr>
      </w:sdtEndPr>
      <w:sdtContent>
        <w:p w14:paraId="6F8935F5" w14:textId="77777777" w:rsidR="00154AAE" w:rsidRDefault="00154AAE">
          <w:pPr>
            <w:pStyle w:val="TOCHeading"/>
          </w:pPr>
          <w:r>
            <w:t>Table of Contents</w:t>
          </w:r>
        </w:p>
        <w:p w14:paraId="042ACC45" w14:textId="233C3EC1" w:rsidR="00DD228C" w:rsidRDefault="00154AAE">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87534248" w:history="1">
            <w:r w:rsidR="00DD228C" w:rsidRPr="002875D2">
              <w:rPr>
                <w:rStyle w:val="Hyperlink"/>
                <w:noProof/>
              </w:rPr>
              <w:t>Task 1 – Email</w:t>
            </w:r>
            <w:r w:rsidR="00DD228C">
              <w:rPr>
                <w:noProof/>
                <w:webHidden/>
              </w:rPr>
              <w:tab/>
            </w:r>
            <w:r w:rsidR="00DD228C">
              <w:rPr>
                <w:noProof/>
                <w:webHidden/>
              </w:rPr>
              <w:fldChar w:fldCharType="begin"/>
            </w:r>
            <w:r w:rsidR="00DD228C">
              <w:rPr>
                <w:noProof/>
                <w:webHidden/>
              </w:rPr>
              <w:instrText xml:space="preserve"> PAGEREF _Toc87534248 \h </w:instrText>
            </w:r>
            <w:r w:rsidR="00DD228C">
              <w:rPr>
                <w:noProof/>
                <w:webHidden/>
              </w:rPr>
            </w:r>
            <w:r w:rsidR="00DD228C">
              <w:rPr>
                <w:noProof/>
                <w:webHidden/>
              </w:rPr>
              <w:fldChar w:fldCharType="separate"/>
            </w:r>
            <w:r w:rsidR="00DD228C">
              <w:rPr>
                <w:noProof/>
                <w:webHidden/>
              </w:rPr>
              <w:t>2</w:t>
            </w:r>
            <w:r w:rsidR="00DD228C">
              <w:rPr>
                <w:noProof/>
                <w:webHidden/>
              </w:rPr>
              <w:fldChar w:fldCharType="end"/>
            </w:r>
          </w:hyperlink>
        </w:p>
        <w:p w14:paraId="78EB2FC1" w14:textId="59B4EE52" w:rsidR="00DD228C" w:rsidRDefault="00DD228C">
          <w:pPr>
            <w:pStyle w:val="TOC1"/>
            <w:tabs>
              <w:tab w:val="right" w:leader="dot" w:pos="9016"/>
            </w:tabs>
            <w:rPr>
              <w:rFonts w:eastAsiaTheme="minorEastAsia"/>
              <w:noProof/>
              <w:lang w:eastAsia="en-AU"/>
            </w:rPr>
          </w:pPr>
          <w:hyperlink w:anchor="_Toc87534249" w:history="1">
            <w:r w:rsidRPr="002875D2">
              <w:rPr>
                <w:rStyle w:val="Hyperlink"/>
                <w:noProof/>
              </w:rPr>
              <w:t>Task 2 – Email and Sign-Off Sheet for Presentation of Software Implementation Plan</w:t>
            </w:r>
            <w:r>
              <w:rPr>
                <w:noProof/>
                <w:webHidden/>
              </w:rPr>
              <w:tab/>
            </w:r>
            <w:r>
              <w:rPr>
                <w:noProof/>
                <w:webHidden/>
              </w:rPr>
              <w:fldChar w:fldCharType="begin"/>
            </w:r>
            <w:r>
              <w:rPr>
                <w:noProof/>
                <w:webHidden/>
              </w:rPr>
              <w:instrText xml:space="preserve"> PAGEREF _Toc87534249 \h </w:instrText>
            </w:r>
            <w:r>
              <w:rPr>
                <w:noProof/>
                <w:webHidden/>
              </w:rPr>
            </w:r>
            <w:r>
              <w:rPr>
                <w:noProof/>
                <w:webHidden/>
              </w:rPr>
              <w:fldChar w:fldCharType="separate"/>
            </w:r>
            <w:r>
              <w:rPr>
                <w:noProof/>
                <w:webHidden/>
              </w:rPr>
              <w:t>2</w:t>
            </w:r>
            <w:r>
              <w:rPr>
                <w:noProof/>
                <w:webHidden/>
              </w:rPr>
              <w:fldChar w:fldCharType="end"/>
            </w:r>
          </w:hyperlink>
        </w:p>
        <w:p w14:paraId="71940442" w14:textId="3EF69B8E" w:rsidR="00DD228C" w:rsidRDefault="00DD228C">
          <w:pPr>
            <w:pStyle w:val="TOC1"/>
            <w:tabs>
              <w:tab w:val="right" w:leader="dot" w:pos="9016"/>
            </w:tabs>
            <w:rPr>
              <w:rFonts w:eastAsiaTheme="minorEastAsia"/>
              <w:noProof/>
              <w:lang w:eastAsia="en-AU"/>
            </w:rPr>
          </w:pPr>
          <w:hyperlink w:anchor="_Toc87534250" w:history="1">
            <w:r w:rsidRPr="002875D2">
              <w:rPr>
                <w:rStyle w:val="Hyperlink"/>
                <w:noProof/>
              </w:rPr>
              <w:t>Task 3 – Web Application</w:t>
            </w:r>
            <w:r>
              <w:rPr>
                <w:noProof/>
                <w:webHidden/>
              </w:rPr>
              <w:tab/>
            </w:r>
            <w:r>
              <w:rPr>
                <w:noProof/>
                <w:webHidden/>
              </w:rPr>
              <w:fldChar w:fldCharType="begin"/>
            </w:r>
            <w:r>
              <w:rPr>
                <w:noProof/>
                <w:webHidden/>
              </w:rPr>
              <w:instrText xml:space="preserve"> PAGEREF _Toc87534250 \h </w:instrText>
            </w:r>
            <w:r>
              <w:rPr>
                <w:noProof/>
                <w:webHidden/>
              </w:rPr>
            </w:r>
            <w:r>
              <w:rPr>
                <w:noProof/>
                <w:webHidden/>
              </w:rPr>
              <w:fldChar w:fldCharType="separate"/>
            </w:r>
            <w:r>
              <w:rPr>
                <w:noProof/>
                <w:webHidden/>
              </w:rPr>
              <w:t>4</w:t>
            </w:r>
            <w:r>
              <w:rPr>
                <w:noProof/>
                <w:webHidden/>
              </w:rPr>
              <w:fldChar w:fldCharType="end"/>
            </w:r>
          </w:hyperlink>
        </w:p>
        <w:p w14:paraId="56744FA3" w14:textId="4401CDCC" w:rsidR="00DD228C" w:rsidRDefault="00DD228C">
          <w:pPr>
            <w:pStyle w:val="TOC2"/>
            <w:tabs>
              <w:tab w:val="right" w:leader="dot" w:pos="9016"/>
            </w:tabs>
            <w:rPr>
              <w:rFonts w:eastAsiaTheme="minorEastAsia"/>
              <w:noProof/>
              <w:lang w:eastAsia="en-AU"/>
            </w:rPr>
          </w:pPr>
          <w:hyperlink w:anchor="_Toc87534251" w:history="1">
            <w:r w:rsidRPr="002875D2">
              <w:rPr>
                <w:rStyle w:val="Hyperlink"/>
                <w:noProof/>
              </w:rPr>
              <w:t>Front End (ASP NET Core MVC)</w:t>
            </w:r>
            <w:r>
              <w:rPr>
                <w:noProof/>
                <w:webHidden/>
              </w:rPr>
              <w:tab/>
            </w:r>
            <w:r>
              <w:rPr>
                <w:noProof/>
                <w:webHidden/>
              </w:rPr>
              <w:fldChar w:fldCharType="begin"/>
            </w:r>
            <w:r>
              <w:rPr>
                <w:noProof/>
                <w:webHidden/>
              </w:rPr>
              <w:instrText xml:space="preserve"> PAGEREF _Toc87534251 \h </w:instrText>
            </w:r>
            <w:r>
              <w:rPr>
                <w:noProof/>
                <w:webHidden/>
              </w:rPr>
            </w:r>
            <w:r>
              <w:rPr>
                <w:noProof/>
                <w:webHidden/>
              </w:rPr>
              <w:fldChar w:fldCharType="separate"/>
            </w:r>
            <w:r>
              <w:rPr>
                <w:noProof/>
                <w:webHidden/>
              </w:rPr>
              <w:t>4</w:t>
            </w:r>
            <w:r>
              <w:rPr>
                <w:noProof/>
                <w:webHidden/>
              </w:rPr>
              <w:fldChar w:fldCharType="end"/>
            </w:r>
          </w:hyperlink>
        </w:p>
        <w:p w14:paraId="471FFD33" w14:textId="0FCB3F65" w:rsidR="00DD228C" w:rsidRDefault="00DD228C">
          <w:pPr>
            <w:pStyle w:val="TOC1"/>
            <w:tabs>
              <w:tab w:val="right" w:leader="dot" w:pos="9016"/>
            </w:tabs>
            <w:rPr>
              <w:rFonts w:eastAsiaTheme="minorEastAsia"/>
              <w:noProof/>
              <w:lang w:eastAsia="en-AU"/>
            </w:rPr>
          </w:pPr>
          <w:hyperlink w:anchor="_Toc87534252" w:history="1">
            <w:r w:rsidRPr="002875D2">
              <w:rPr>
                <w:rStyle w:val="Hyperlink"/>
                <w:noProof/>
              </w:rPr>
              <w:t>Task 4 – Web Service</w:t>
            </w:r>
            <w:r>
              <w:rPr>
                <w:noProof/>
                <w:webHidden/>
              </w:rPr>
              <w:tab/>
            </w:r>
            <w:r>
              <w:rPr>
                <w:noProof/>
                <w:webHidden/>
              </w:rPr>
              <w:fldChar w:fldCharType="begin"/>
            </w:r>
            <w:r>
              <w:rPr>
                <w:noProof/>
                <w:webHidden/>
              </w:rPr>
              <w:instrText xml:space="preserve"> PAGEREF _Toc87534252 \h </w:instrText>
            </w:r>
            <w:r>
              <w:rPr>
                <w:noProof/>
                <w:webHidden/>
              </w:rPr>
            </w:r>
            <w:r>
              <w:rPr>
                <w:noProof/>
                <w:webHidden/>
              </w:rPr>
              <w:fldChar w:fldCharType="separate"/>
            </w:r>
            <w:r>
              <w:rPr>
                <w:noProof/>
                <w:webHidden/>
              </w:rPr>
              <w:t>7</w:t>
            </w:r>
            <w:r>
              <w:rPr>
                <w:noProof/>
                <w:webHidden/>
              </w:rPr>
              <w:fldChar w:fldCharType="end"/>
            </w:r>
          </w:hyperlink>
        </w:p>
        <w:p w14:paraId="31417754" w14:textId="290B7634" w:rsidR="00DD228C" w:rsidRDefault="00DD228C">
          <w:pPr>
            <w:pStyle w:val="TOC2"/>
            <w:tabs>
              <w:tab w:val="right" w:leader="dot" w:pos="9016"/>
            </w:tabs>
            <w:rPr>
              <w:rFonts w:eastAsiaTheme="minorEastAsia"/>
              <w:noProof/>
              <w:lang w:eastAsia="en-AU"/>
            </w:rPr>
          </w:pPr>
          <w:hyperlink w:anchor="_Toc87534253" w:history="1">
            <w:r w:rsidRPr="002875D2">
              <w:rPr>
                <w:rStyle w:val="Hyperlink"/>
                <w:noProof/>
              </w:rPr>
              <w:t>Back End(ASP.NET Web API)</w:t>
            </w:r>
            <w:r>
              <w:rPr>
                <w:noProof/>
                <w:webHidden/>
              </w:rPr>
              <w:tab/>
            </w:r>
            <w:r>
              <w:rPr>
                <w:noProof/>
                <w:webHidden/>
              </w:rPr>
              <w:fldChar w:fldCharType="begin"/>
            </w:r>
            <w:r>
              <w:rPr>
                <w:noProof/>
                <w:webHidden/>
              </w:rPr>
              <w:instrText xml:space="preserve"> PAGEREF _Toc87534253 \h </w:instrText>
            </w:r>
            <w:r>
              <w:rPr>
                <w:noProof/>
                <w:webHidden/>
              </w:rPr>
            </w:r>
            <w:r>
              <w:rPr>
                <w:noProof/>
                <w:webHidden/>
              </w:rPr>
              <w:fldChar w:fldCharType="separate"/>
            </w:r>
            <w:r>
              <w:rPr>
                <w:noProof/>
                <w:webHidden/>
              </w:rPr>
              <w:t>7</w:t>
            </w:r>
            <w:r>
              <w:rPr>
                <w:noProof/>
                <w:webHidden/>
              </w:rPr>
              <w:fldChar w:fldCharType="end"/>
            </w:r>
          </w:hyperlink>
        </w:p>
        <w:p w14:paraId="378B9746" w14:textId="154307D2" w:rsidR="00DD228C" w:rsidRDefault="00DD228C">
          <w:pPr>
            <w:pStyle w:val="TOC2"/>
            <w:tabs>
              <w:tab w:val="right" w:leader="dot" w:pos="9016"/>
            </w:tabs>
            <w:rPr>
              <w:rFonts w:eastAsiaTheme="minorEastAsia"/>
              <w:noProof/>
              <w:lang w:eastAsia="en-AU"/>
            </w:rPr>
          </w:pPr>
          <w:hyperlink w:anchor="_Toc87534254" w:history="1">
            <w:r w:rsidRPr="002875D2">
              <w:rPr>
                <w:rStyle w:val="Hyperlink"/>
                <w:noProof/>
              </w:rPr>
              <w:t>Nested Classes in Action</w:t>
            </w:r>
            <w:r>
              <w:rPr>
                <w:noProof/>
                <w:webHidden/>
              </w:rPr>
              <w:tab/>
            </w:r>
            <w:r>
              <w:rPr>
                <w:noProof/>
                <w:webHidden/>
              </w:rPr>
              <w:fldChar w:fldCharType="begin"/>
            </w:r>
            <w:r>
              <w:rPr>
                <w:noProof/>
                <w:webHidden/>
              </w:rPr>
              <w:instrText xml:space="preserve"> PAGEREF _Toc87534254 \h </w:instrText>
            </w:r>
            <w:r>
              <w:rPr>
                <w:noProof/>
                <w:webHidden/>
              </w:rPr>
            </w:r>
            <w:r>
              <w:rPr>
                <w:noProof/>
                <w:webHidden/>
              </w:rPr>
              <w:fldChar w:fldCharType="separate"/>
            </w:r>
            <w:r>
              <w:rPr>
                <w:noProof/>
                <w:webHidden/>
              </w:rPr>
              <w:t>12</w:t>
            </w:r>
            <w:r>
              <w:rPr>
                <w:noProof/>
                <w:webHidden/>
              </w:rPr>
              <w:fldChar w:fldCharType="end"/>
            </w:r>
          </w:hyperlink>
        </w:p>
        <w:p w14:paraId="01373665" w14:textId="0CB25005" w:rsidR="00DD228C" w:rsidRDefault="00DD228C">
          <w:pPr>
            <w:pStyle w:val="TOC1"/>
            <w:tabs>
              <w:tab w:val="right" w:leader="dot" w:pos="9016"/>
            </w:tabs>
            <w:rPr>
              <w:rFonts w:eastAsiaTheme="minorEastAsia"/>
              <w:noProof/>
              <w:lang w:eastAsia="en-AU"/>
            </w:rPr>
          </w:pPr>
          <w:hyperlink w:anchor="_Toc87534255" w:history="1">
            <w:r w:rsidRPr="002875D2">
              <w:rPr>
                <w:rStyle w:val="Hyperlink"/>
                <w:noProof/>
              </w:rPr>
              <w:t>Task 5 – Drag and Drop and 2-D Graphics</w:t>
            </w:r>
            <w:r>
              <w:rPr>
                <w:noProof/>
                <w:webHidden/>
              </w:rPr>
              <w:tab/>
            </w:r>
            <w:r>
              <w:rPr>
                <w:noProof/>
                <w:webHidden/>
              </w:rPr>
              <w:fldChar w:fldCharType="begin"/>
            </w:r>
            <w:r>
              <w:rPr>
                <w:noProof/>
                <w:webHidden/>
              </w:rPr>
              <w:instrText xml:space="preserve"> PAGEREF _Toc87534255 \h </w:instrText>
            </w:r>
            <w:r>
              <w:rPr>
                <w:noProof/>
                <w:webHidden/>
              </w:rPr>
            </w:r>
            <w:r>
              <w:rPr>
                <w:noProof/>
                <w:webHidden/>
              </w:rPr>
              <w:fldChar w:fldCharType="separate"/>
            </w:r>
            <w:r>
              <w:rPr>
                <w:noProof/>
                <w:webHidden/>
              </w:rPr>
              <w:t>12</w:t>
            </w:r>
            <w:r>
              <w:rPr>
                <w:noProof/>
                <w:webHidden/>
              </w:rPr>
              <w:fldChar w:fldCharType="end"/>
            </w:r>
          </w:hyperlink>
        </w:p>
        <w:p w14:paraId="3E2E6BA0" w14:textId="3135B0A9" w:rsidR="00DD228C" w:rsidRDefault="00DD228C">
          <w:pPr>
            <w:pStyle w:val="TOC2"/>
            <w:tabs>
              <w:tab w:val="right" w:leader="dot" w:pos="9016"/>
            </w:tabs>
            <w:rPr>
              <w:rFonts w:eastAsiaTheme="minorEastAsia"/>
              <w:noProof/>
              <w:lang w:eastAsia="en-AU"/>
            </w:rPr>
          </w:pPr>
          <w:hyperlink w:anchor="_Toc87534256" w:history="1">
            <w:r w:rsidRPr="002875D2">
              <w:rPr>
                <w:rStyle w:val="Hyperlink"/>
                <w:noProof/>
              </w:rPr>
              <w:t>Sorting Algorithms Comparison</w:t>
            </w:r>
            <w:r>
              <w:rPr>
                <w:noProof/>
                <w:webHidden/>
              </w:rPr>
              <w:tab/>
            </w:r>
            <w:r>
              <w:rPr>
                <w:noProof/>
                <w:webHidden/>
              </w:rPr>
              <w:fldChar w:fldCharType="begin"/>
            </w:r>
            <w:r>
              <w:rPr>
                <w:noProof/>
                <w:webHidden/>
              </w:rPr>
              <w:instrText xml:space="preserve"> PAGEREF _Toc87534256 \h </w:instrText>
            </w:r>
            <w:r>
              <w:rPr>
                <w:noProof/>
                <w:webHidden/>
              </w:rPr>
            </w:r>
            <w:r>
              <w:rPr>
                <w:noProof/>
                <w:webHidden/>
              </w:rPr>
              <w:fldChar w:fldCharType="separate"/>
            </w:r>
            <w:r>
              <w:rPr>
                <w:noProof/>
                <w:webHidden/>
              </w:rPr>
              <w:t>18</w:t>
            </w:r>
            <w:r>
              <w:rPr>
                <w:noProof/>
                <w:webHidden/>
              </w:rPr>
              <w:fldChar w:fldCharType="end"/>
            </w:r>
          </w:hyperlink>
        </w:p>
        <w:p w14:paraId="15E3B60A" w14:textId="34EC2B28" w:rsidR="00DD228C" w:rsidRDefault="00DD228C">
          <w:pPr>
            <w:pStyle w:val="TOC2"/>
            <w:tabs>
              <w:tab w:val="right" w:leader="dot" w:pos="9016"/>
            </w:tabs>
            <w:rPr>
              <w:rFonts w:eastAsiaTheme="minorEastAsia"/>
              <w:noProof/>
              <w:lang w:eastAsia="en-AU"/>
            </w:rPr>
          </w:pPr>
          <w:hyperlink w:anchor="_Toc87534257" w:history="1">
            <w:r w:rsidRPr="002875D2">
              <w:rPr>
                <w:rStyle w:val="Hyperlink"/>
                <w:noProof/>
              </w:rPr>
              <w:t>Searching Algorithms Comparison</w:t>
            </w:r>
            <w:r>
              <w:rPr>
                <w:noProof/>
                <w:webHidden/>
              </w:rPr>
              <w:tab/>
            </w:r>
            <w:r>
              <w:rPr>
                <w:noProof/>
                <w:webHidden/>
              </w:rPr>
              <w:fldChar w:fldCharType="begin"/>
            </w:r>
            <w:r>
              <w:rPr>
                <w:noProof/>
                <w:webHidden/>
              </w:rPr>
              <w:instrText xml:space="preserve"> PAGEREF _Toc87534257 \h </w:instrText>
            </w:r>
            <w:r>
              <w:rPr>
                <w:noProof/>
                <w:webHidden/>
              </w:rPr>
            </w:r>
            <w:r>
              <w:rPr>
                <w:noProof/>
                <w:webHidden/>
              </w:rPr>
              <w:fldChar w:fldCharType="separate"/>
            </w:r>
            <w:r>
              <w:rPr>
                <w:noProof/>
                <w:webHidden/>
              </w:rPr>
              <w:t>19</w:t>
            </w:r>
            <w:r>
              <w:rPr>
                <w:noProof/>
                <w:webHidden/>
              </w:rPr>
              <w:fldChar w:fldCharType="end"/>
            </w:r>
          </w:hyperlink>
        </w:p>
        <w:p w14:paraId="5BCB6590" w14:textId="4AA476A4" w:rsidR="00DD228C" w:rsidRDefault="00DD228C">
          <w:pPr>
            <w:pStyle w:val="TOC1"/>
            <w:tabs>
              <w:tab w:val="right" w:leader="dot" w:pos="9016"/>
            </w:tabs>
            <w:rPr>
              <w:rFonts w:eastAsiaTheme="minorEastAsia"/>
              <w:noProof/>
              <w:lang w:eastAsia="en-AU"/>
            </w:rPr>
          </w:pPr>
          <w:hyperlink w:anchor="_Toc87534258" w:history="1">
            <w:r w:rsidRPr="002875D2">
              <w:rPr>
                <w:rStyle w:val="Hyperlink"/>
                <w:noProof/>
              </w:rPr>
              <w:t>Task 6</w:t>
            </w:r>
            <w:r>
              <w:rPr>
                <w:noProof/>
                <w:webHidden/>
              </w:rPr>
              <w:tab/>
            </w:r>
            <w:r>
              <w:rPr>
                <w:noProof/>
                <w:webHidden/>
              </w:rPr>
              <w:fldChar w:fldCharType="begin"/>
            </w:r>
            <w:r>
              <w:rPr>
                <w:noProof/>
                <w:webHidden/>
              </w:rPr>
              <w:instrText xml:space="preserve"> PAGEREF _Toc87534258 \h </w:instrText>
            </w:r>
            <w:r>
              <w:rPr>
                <w:noProof/>
                <w:webHidden/>
              </w:rPr>
            </w:r>
            <w:r>
              <w:rPr>
                <w:noProof/>
                <w:webHidden/>
              </w:rPr>
              <w:fldChar w:fldCharType="separate"/>
            </w:r>
            <w:r>
              <w:rPr>
                <w:noProof/>
                <w:webHidden/>
              </w:rPr>
              <w:t>21</w:t>
            </w:r>
            <w:r>
              <w:rPr>
                <w:noProof/>
                <w:webHidden/>
              </w:rPr>
              <w:fldChar w:fldCharType="end"/>
            </w:r>
          </w:hyperlink>
        </w:p>
        <w:p w14:paraId="25042D8A" w14:textId="75694489" w:rsidR="00DD228C" w:rsidRDefault="00DD228C">
          <w:pPr>
            <w:pStyle w:val="TOC2"/>
            <w:tabs>
              <w:tab w:val="right" w:leader="dot" w:pos="9016"/>
            </w:tabs>
            <w:rPr>
              <w:rFonts w:eastAsiaTheme="minorEastAsia"/>
              <w:noProof/>
              <w:lang w:eastAsia="en-AU"/>
            </w:rPr>
          </w:pPr>
          <w:hyperlink w:anchor="_Toc87534259" w:history="1">
            <w:r w:rsidRPr="002875D2">
              <w:rPr>
                <w:rStyle w:val="Hyperlink"/>
                <w:noProof/>
              </w:rPr>
              <w:t>Defect Logs</w:t>
            </w:r>
            <w:r>
              <w:rPr>
                <w:noProof/>
                <w:webHidden/>
              </w:rPr>
              <w:tab/>
            </w:r>
            <w:r>
              <w:rPr>
                <w:noProof/>
                <w:webHidden/>
              </w:rPr>
              <w:fldChar w:fldCharType="begin"/>
            </w:r>
            <w:r>
              <w:rPr>
                <w:noProof/>
                <w:webHidden/>
              </w:rPr>
              <w:instrText xml:space="preserve"> PAGEREF _Toc87534259 \h </w:instrText>
            </w:r>
            <w:r>
              <w:rPr>
                <w:noProof/>
                <w:webHidden/>
              </w:rPr>
            </w:r>
            <w:r>
              <w:rPr>
                <w:noProof/>
                <w:webHidden/>
              </w:rPr>
              <w:fldChar w:fldCharType="separate"/>
            </w:r>
            <w:r>
              <w:rPr>
                <w:noProof/>
                <w:webHidden/>
              </w:rPr>
              <w:t>21</w:t>
            </w:r>
            <w:r>
              <w:rPr>
                <w:noProof/>
                <w:webHidden/>
              </w:rPr>
              <w:fldChar w:fldCharType="end"/>
            </w:r>
          </w:hyperlink>
        </w:p>
        <w:p w14:paraId="2C53D403" w14:textId="4105AB44" w:rsidR="00DD228C" w:rsidRDefault="00DD228C">
          <w:pPr>
            <w:pStyle w:val="TOC2"/>
            <w:tabs>
              <w:tab w:val="right" w:leader="dot" w:pos="9016"/>
            </w:tabs>
            <w:rPr>
              <w:rFonts w:eastAsiaTheme="minorEastAsia"/>
              <w:noProof/>
              <w:lang w:eastAsia="en-AU"/>
            </w:rPr>
          </w:pPr>
          <w:hyperlink w:anchor="_Toc87534260" w:history="1">
            <w:r w:rsidRPr="002875D2">
              <w:rPr>
                <w:rStyle w:val="Hyperlink"/>
                <w:noProof/>
              </w:rPr>
              <w:t>Debugging Tools in Action</w:t>
            </w:r>
            <w:r>
              <w:rPr>
                <w:noProof/>
                <w:webHidden/>
              </w:rPr>
              <w:tab/>
            </w:r>
            <w:r>
              <w:rPr>
                <w:noProof/>
                <w:webHidden/>
              </w:rPr>
              <w:fldChar w:fldCharType="begin"/>
            </w:r>
            <w:r>
              <w:rPr>
                <w:noProof/>
                <w:webHidden/>
              </w:rPr>
              <w:instrText xml:space="preserve"> PAGEREF _Toc87534260 \h </w:instrText>
            </w:r>
            <w:r>
              <w:rPr>
                <w:noProof/>
                <w:webHidden/>
              </w:rPr>
            </w:r>
            <w:r>
              <w:rPr>
                <w:noProof/>
                <w:webHidden/>
              </w:rPr>
              <w:fldChar w:fldCharType="separate"/>
            </w:r>
            <w:r>
              <w:rPr>
                <w:noProof/>
                <w:webHidden/>
              </w:rPr>
              <w:t>22</w:t>
            </w:r>
            <w:r>
              <w:rPr>
                <w:noProof/>
                <w:webHidden/>
              </w:rPr>
              <w:fldChar w:fldCharType="end"/>
            </w:r>
          </w:hyperlink>
        </w:p>
        <w:p w14:paraId="26F93881" w14:textId="51462173" w:rsidR="00DD228C" w:rsidRDefault="00DD228C">
          <w:pPr>
            <w:pStyle w:val="TOC1"/>
            <w:tabs>
              <w:tab w:val="right" w:leader="dot" w:pos="9016"/>
            </w:tabs>
            <w:rPr>
              <w:rFonts w:eastAsiaTheme="minorEastAsia"/>
              <w:noProof/>
              <w:lang w:eastAsia="en-AU"/>
            </w:rPr>
          </w:pPr>
          <w:hyperlink w:anchor="_Toc87534261" w:history="1">
            <w:r w:rsidRPr="002875D2">
              <w:rPr>
                <w:rStyle w:val="Hyperlink"/>
                <w:noProof/>
              </w:rPr>
              <w:t>Task 7 –Test Data</w:t>
            </w:r>
            <w:r>
              <w:rPr>
                <w:noProof/>
                <w:webHidden/>
              </w:rPr>
              <w:tab/>
            </w:r>
            <w:r>
              <w:rPr>
                <w:noProof/>
                <w:webHidden/>
              </w:rPr>
              <w:fldChar w:fldCharType="begin"/>
            </w:r>
            <w:r>
              <w:rPr>
                <w:noProof/>
                <w:webHidden/>
              </w:rPr>
              <w:instrText xml:space="preserve"> PAGEREF _Toc87534261 \h </w:instrText>
            </w:r>
            <w:r>
              <w:rPr>
                <w:noProof/>
                <w:webHidden/>
              </w:rPr>
            </w:r>
            <w:r>
              <w:rPr>
                <w:noProof/>
                <w:webHidden/>
              </w:rPr>
              <w:fldChar w:fldCharType="separate"/>
            </w:r>
            <w:r>
              <w:rPr>
                <w:noProof/>
                <w:webHidden/>
              </w:rPr>
              <w:t>22</w:t>
            </w:r>
            <w:r>
              <w:rPr>
                <w:noProof/>
                <w:webHidden/>
              </w:rPr>
              <w:fldChar w:fldCharType="end"/>
            </w:r>
          </w:hyperlink>
        </w:p>
        <w:p w14:paraId="41F9764B" w14:textId="2A885CCE" w:rsidR="00DD228C" w:rsidRDefault="00DD228C">
          <w:pPr>
            <w:pStyle w:val="TOC1"/>
            <w:tabs>
              <w:tab w:val="right" w:leader="dot" w:pos="9016"/>
            </w:tabs>
            <w:rPr>
              <w:rFonts w:eastAsiaTheme="minorEastAsia"/>
              <w:noProof/>
              <w:lang w:eastAsia="en-AU"/>
            </w:rPr>
          </w:pPr>
          <w:hyperlink w:anchor="_Toc87534262" w:history="1">
            <w:r w:rsidRPr="002875D2">
              <w:rPr>
                <w:rStyle w:val="Hyperlink"/>
                <w:noProof/>
              </w:rPr>
              <w:t>Task 8 –Test Report</w:t>
            </w:r>
            <w:r>
              <w:rPr>
                <w:noProof/>
                <w:webHidden/>
              </w:rPr>
              <w:tab/>
            </w:r>
            <w:r>
              <w:rPr>
                <w:noProof/>
                <w:webHidden/>
              </w:rPr>
              <w:fldChar w:fldCharType="begin"/>
            </w:r>
            <w:r>
              <w:rPr>
                <w:noProof/>
                <w:webHidden/>
              </w:rPr>
              <w:instrText xml:space="preserve"> PAGEREF _Toc87534262 \h </w:instrText>
            </w:r>
            <w:r>
              <w:rPr>
                <w:noProof/>
                <w:webHidden/>
              </w:rPr>
            </w:r>
            <w:r>
              <w:rPr>
                <w:noProof/>
                <w:webHidden/>
              </w:rPr>
              <w:fldChar w:fldCharType="separate"/>
            </w:r>
            <w:r>
              <w:rPr>
                <w:noProof/>
                <w:webHidden/>
              </w:rPr>
              <w:t>22</w:t>
            </w:r>
            <w:r>
              <w:rPr>
                <w:noProof/>
                <w:webHidden/>
              </w:rPr>
              <w:fldChar w:fldCharType="end"/>
            </w:r>
          </w:hyperlink>
        </w:p>
        <w:p w14:paraId="1A3BF563" w14:textId="20DDC544" w:rsidR="00DD228C" w:rsidRDefault="00DD228C">
          <w:pPr>
            <w:pStyle w:val="TOC2"/>
            <w:tabs>
              <w:tab w:val="right" w:leader="dot" w:pos="9016"/>
            </w:tabs>
            <w:rPr>
              <w:rFonts w:eastAsiaTheme="minorEastAsia"/>
              <w:noProof/>
              <w:lang w:eastAsia="en-AU"/>
            </w:rPr>
          </w:pPr>
          <w:hyperlink w:anchor="_Toc87534263" w:history="1">
            <w:r w:rsidRPr="002875D2">
              <w:rPr>
                <w:rStyle w:val="Hyperlink"/>
                <w:noProof/>
              </w:rPr>
              <w:t>Test Summary</w:t>
            </w:r>
            <w:r>
              <w:rPr>
                <w:noProof/>
                <w:webHidden/>
              </w:rPr>
              <w:tab/>
            </w:r>
            <w:r>
              <w:rPr>
                <w:noProof/>
                <w:webHidden/>
              </w:rPr>
              <w:fldChar w:fldCharType="begin"/>
            </w:r>
            <w:r>
              <w:rPr>
                <w:noProof/>
                <w:webHidden/>
              </w:rPr>
              <w:instrText xml:space="preserve"> PAGEREF _Toc87534263 \h </w:instrText>
            </w:r>
            <w:r>
              <w:rPr>
                <w:noProof/>
                <w:webHidden/>
              </w:rPr>
            </w:r>
            <w:r>
              <w:rPr>
                <w:noProof/>
                <w:webHidden/>
              </w:rPr>
              <w:fldChar w:fldCharType="separate"/>
            </w:r>
            <w:r>
              <w:rPr>
                <w:noProof/>
                <w:webHidden/>
              </w:rPr>
              <w:t>22</w:t>
            </w:r>
            <w:r>
              <w:rPr>
                <w:noProof/>
                <w:webHidden/>
              </w:rPr>
              <w:fldChar w:fldCharType="end"/>
            </w:r>
          </w:hyperlink>
        </w:p>
        <w:p w14:paraId="09419E26" w14:textId="6F1D7006" w:rsidR="00DD228C" w:rsidRDefault="00DD228C">
          <w:pPr>
            <w:pStyle w:val="TOC1"/>
            <w:tabs>
              <w:tab w:val="right" w:leader="dot" w:pos="9016"/>
            </w:tabs>
            <w:rPr>
              <w:rFonts w:eastAsiaTheme="minorEastAsia"/>
              <w:noProof/>
              <w:lang w:eastAsia="en-AU"/>
            </w:rPr>
          </w:pPr>
          <w:hyperlink w:anchor="_Toc87534264" w:history="1">
            <w:r w:rsidRPr="002875D2">
              <w:rPr>
                <w:rStyle w:val="Hyperlink"/>
                <w:noProof/>
              </w:rPr>
              <w:t>Task 10 - Documentation</w:t>
            </w:r>
            <w:r>
              <w:rPr>
                <w:noProof/>
                <w:webHidden/>
              </w:rPr>
              <w:tab/>
            </w:r>
            <w:r>
              <w:rPr>
                <w:noProof/>
                <w:webHidden/>
              </w:rPr>
              <w:fldChar w:fldCharType="begin"/>
            </w:r>
            <w:r>
              <w:rPr>
                <w:noProof/>
                <w:webHidden/>
              </w:rPr>
              <w:instrText xml:space="preserve"> PAGEREF _Toc87534264 \h </w:instrText>
            </w:r>
            <w:r>
              <w:rPr>
                <w:noProof/>
                <w:webHidden/>
              </w:rPr>
            </w:r>
            <w:r>
              <w:rPr>
                <w:noProof/>
                <w:webHidden/>
              </w:rPr>
              <w:fldChar w:fldCharType="separate"/>
            </w:r>
            <w:r>
              <w:rPr>
                <w:noProof/>
                <w:webHidden/>
              </w:rPr>
              <w:t>23</w:t>
            </w:r>
            <w:r>
              <w:rPr>
                <w:noProof/>
                <w:webHidden/>
              </w:rPr>
              <w:fldChar w:fldCharType="end"/>
            </w:r>
          </w:hyperlink>
        </w:p>
        <w:p w14:paraId="355CE0B6" w14:textId="186C592A" w:rsidR="00DD228C" w:rsidRDefault="00DD228C">
          <w:pPr>
            <w:pStyle w:val="TOC3"/>
            <w:tabs>
              <w:tab w:val="right" w:leader="dot" w:pos="9016"/>
            </w:tabs>
            <w:rPr>
              <w:rFonts w:eastAsiaTheme="minorEastAsia"/>
              <w:noProof/>
              <w:lang w:eastAsia="en-AU"/>
            </w:rPr>
          </w:pPr>
          <w:hyperlink w:anchor="_Toc87534265" w:history="1">
            <w:r w:rsidRPr="002875D2">
              <w:rPr>
                <w:rStyle w:val="Hyperlink"/>
                <w:rFonts w:eastAsiaTheme="majorEastAsia"/>
                <w:noProof/>
              </w:rPr>
              <w:t>Documentation Maintenance</w:t>
            </w:r>
            <w:r>
              <w:rPr>
                <w:noProof/>
                <w:webHidden/>
              </w:rPr>
              <w:tab/>
            </w:r>
            <w:r>
              <w:rPr>
                <w:noProof/>
                <w:webHidden/>
              </w:rPr>
              <w:fldChar w:fldCharType="begin"/>
            </w:r>
            <w:r>
              <w:rPr>
                <w:noProof/>
                <w:webHidden/>
              </w:rPr>
              <w:instrText xml:space="preserve"> PAGEREF _Toc87534265 \h </w:instrText>
            </w:r>
            <w:r>
              <w:rPr>
                <w:noProof/>
                <w:webHidden/>
              </w:rPr>
            </w:r>
            <w:r>
              <w:rPr>
                <w:noProof/>
                <w:webHidden/>
              </w:rPr>
              <w:fldChar w:fldCharType="separate"/>
            </w:r>
            <w:r>
              <w:rPr>
                <w:noProof/>
                <w:webHidden/>
              </w:rPr>
              <w:t>23</w:t>
            </w:r>
            <w:r>
              <w:rPr>
                <w:noProof/>
                <w:webHidden/>
              </w:rPr>
              <w:fldChar w:fldCharType="end"/>
            </w:r>
          </w:hyperlink>
        </w:p>
        <w:p w14:paraId="472575D7" w14:textId="4AAFBA1B" w:rsidR="00DD228C" w:rsidRDefault="00DD228C">
          <w:pPr>
            <w:pStyle w:val="TOC1"/>
            <w:tabs>
              <w:tab w:val="right" w:leader="dot" w:pos="9016"/>
            </w:tabs>
            <w:rPr>
              <w:rFonts w:eastAsiaTheme="minorEastAsia"/>
              <w:noProof/>
              <w:lang w:eastAsia="en-AU"/>
            </w:rPr>
          </w:pPr>
          <w:hyperlink w:anchor="_Toc87534266" w:history="1">
            <w:r w:rsidRPr="002875D2">
              <w:rPr>
                <w:rStyle w:val="Hyperlink"/>
                <w:noProof/>
              </w:rPr>
              <w:t>Task 11 – Sign-off Sheet</w:t>
            </w:r>
            <w:r>
              <w:rPr>
                <w:noProof/>
                <w:webHidden/>
              </w:rPr>
              <w:tab/>
            </w:r>
            <w:r>
              <w:rPr>
                <w:noProof/>
                <w:webHidden/>
              </w:rPr>
              <w:fldChar w:fldCharType="begin"/>
            </w:r>
            <w:r>
              <w:rPr>
                <w:noProof/>
                <w:webHidden/>
              </w:rPr>
              <w:instrText xml:space="preserve"> PAGEREF _Toc87534266 \h </w:instrText>
            </w:r>
            <w:r>
              <w:rPr>
                <w:noProof/>
                <w:webHidden/>
              </w:rPr>
            </w:r>
            <w:r>
              <w:rPr>
                <w:noProof/>
                <w:webHidden/>
              </w:rPr>
              <w:fldChar w:fldCharType="separate"/>
            </w:r>
            <w:r>
              <w:rPr>
                <w:noProof/>
                <w:webHidden/>
              </w:rPr>
              <w:t>24</w:t>
            </w:r>
            <w:r>
              <w:rPr>
                <w:noProof/>
                <w:webHidden/>
              </w:rPr>
              <w:fldChar w:fldCharType="end"/>
            </w:r>
          </w:hyperlink>
        </w:p>
        <w:p w14:paraId="098AC61F" w14:textId="03269D24" w:rsidR="00154AAE" w:rsidRDefault="00154AAE">
          <w:r>
            <w:rPr>
              <w:b/>
              <w:bCs/>
              <w:noProof/>
            </w:rPr>
            <w:fldChar w:fldCharType="end"/>
          </w:r>
        </w:p>
      </w:sdtContent>
    </w:sdt>
    <w:p w14:paraId="17975718" w14:textId="77777777" w:rsidR="00E66407" w:rsidRDefault="00ED6DF3" w:rsidP="00D56707">
      <w:pPr>
        <w:pStyle w:val="Heading1"/>
      </w:pPr>
      <w:r>
        <w:br w:type="page"/>
      </w:r>
    </w:p>
    <w:p w14:paraId="2BDF440B" w14:textId="66B9F1E2" w:rsidR="007A0184" w:rsidRDefault="00F84FB5" w:rsidP="00D56707">
      <w:pPr>
        <w:pStyle w:val="Heading1"/>
      </w:pPr>
      <w:bookmarkStart w:id="0" w:name="_Toc87534248"/>
      <w:r>
        <w:lastRenderedPageBreak/>
        <w:t>Task 1</w:t>
      </w:r>
      <w:r w:rsidR="001C7E42">
        <w:t xml:space="preserve"> </w:t>
      </w:r>
      <w:r w:rsidR="001112FA">
        <w:t>–</w:t>
      </w:r>
      <w:r w:rsidR="001C7E42">
        <w:t xml:space="preserve"> Email</w:t>
      </w:r>
      <w:bookmarkEnd w:id="0"/>
    </w:p>
    <w:p w14:paraId="7A05A1DD" w14:textId="2F890EC3" w:rsidR="001112FA" w:rsidRPr="001112FA" w:rsidRDefault="001112FA" w:rsidP="001112FA">
      <w:r w:rsidRPr="001112FA">
        <w:rPr>
          <w:noProof/>
        </w:rPr>
        <w:drawing>
          <wp:inline distT="0" distB="0" distL="0" distR="0" wp14:anchorId="3808095C" wp14:editId="117BDE84">
            <wp:extent cx="5731510" cy="3608070"/>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stretch>
                      <a:fillRect/>
                    </a:stretch>
                  </pic:blipFill>
                  <pic:spPr>
                    <a:xfrm>
                      <a:off x="0" y="0"/>
                      <a:ext cx="5731510" cy="3608070"/>
                    </a:xfrm>
                    <a:prstGeom prst="rect">
                      <a:avLst/>
                    </a:prstGeom>
                  </pic:spPr>
                </pic:pic>
              </a:graphicData>
            </a:graphic>
          </wp:inline>
        </w:drawing>
      </w:r>
    </w:p>
    <w:p w14:paraId="1578BC35" w14:textId="1E64D409" w:rsidR="008D03CD" w:rsidRDefault="008D03CD" w:rsidP="008D03CD">
      <w:pPr>
        <w:pStyle w:val="Heading1"/>
      </w:pPr>
      <w:bookmarkStart w:id="1" w:name="_Toc87534249"/>
      <w:r>
        <w:t>Task 2 – Email and Sign-Off Sheet for Presentation of Software Implementation Plan</w:t>
      </w:r>
      <w:bookmarkEnd w:id="1"/>
    </w:p>
    <w:p w14:paraId="1D271445" w14:textId="7FF27447" w:rsidR="00AF74FC" w:rsidRPr="00AF74FC" w:rsidRDefault="00AF74FC" w:rsidP="00AF74FC">
      <w:r w:rsidRPr="00AF74FC">
        <w:rPr>
          <w:noProof/>
        </w:rPr>
        <w:drawing>
          <wp:inline distT="0" distB="0" distL="0" distR="0" wp14:anchorId="1363CD78" wp14:editId="6585588F">
            <wp:extent cx="5731510" cy="3608070"/>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0"/>
                    <a:stretch>
                      <a:fillRect/>
                    </a:stretch>
                  </pic:blipFill>
                  <pic:spPr>
                    <a:xfrm>
                      <a:off x="0" y="0"/>
                      <a:ext cx="5731510" cy="3608070"/>
                    </a:xfrm>
                    <a:prstGeom prst="rect">
                      <a:avLst/>
                    </a:prstGeom>
                  </pic:spPr>
                </pic:pic>
              </a:graphicData>
            </a:graphic>
          </wp:inline>
        </w:drawing>
      </w:r>
    </w:p>
    <w:p w14:paraId="4694D0B7" w14:textId="3692056E" w:rsidR="008D03CD" w:rsidRPr="008609F6" w:rsidRDefault="008D03CD" w:rsidP="008609F6">
      <w:pPr>
        <w:rPr>
          <w:highlight w:val="yellow"/>
        </w:rPr>
      </w:pPr>
    </w:p>
    <w:tbl>
      <w:tblPr>
        <w:tblStyle w:val="TableGrid"/>
        <w:tblW w:w="9039" w:type="dxa"/>
        <w:tblLook w:val="04A0" w:firstRow="1" w:lastRow="0" w:firstColumn="1" w:lastColumn="0" w:noHBand="0" w:noVBand="1"/>
      </w:tblPr>
      <w:tblGrid>
        <w:gridCol w:w="2802"/>
        <w:gridCol w:w="708"/>
        <w:gridCol w:w="3261"/>
        <w:gridCol w:w="2268"/>
      </w:tblGrid>
      <w:tr w:rsidR="008D03CD" w:rsidRPr="008609F6" w14:paraId="6F60FCAD" w14:textId="77777777" w:rsidTr="00BB3553">
        <w:tc>
          <w:tcPr>
            <w:tcW w:w="2802" w:type="dxa"/>
            <w:shd w:val="clear" w:color="auto" w:fill="FABF8F" w:themeFill="accent6" w:themeFillTint="99"/>
          </w:tcPr>
          <w:p w14:paraId="5617D558" w14:textId="77777777" w:rsidR="008D03CD" w:rsidRPr="008609F6" w:rsidRDefault="008D03CD" w:rsidP="00BB3553">
            <w:pP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lastRenderedPageBreak/>
              <w:t>Project Name:</w:t>
            </w:r>
          </w:p>
        </w:tc>
        <w:tc>
          <w:tcPr>
            <w:tcW w:w="6237" w:type="dxa"/>
            <w:gridSpan w:val="3"/>
          </w:tcPr>
          <w:p w14:paraId="6B607B24" w14:textId="61F35D08" w:rsidR="008D03CD" w:rsidRPr="008609F6" w:rsidRDefault="00AF74FC" w:rsidP="00BB3553">
            <w:r w:rsidRPr="008609F6">
              <w:t>Fantastic Feedback – Web Application and Service</w:t>
            </w:r>
          </w:p>
        </w:tc>
      </w:tr>
      <w:tr w:rsidR="008D03CD" w:rsidRPr="008609F6" w14:paraId="635F1114" w14:textId="77777777" w:rsidTr="00BB3553">
        <w:tc>
          <w:tcPr>
            <w:tcW w:w="2802" w:type="dxa"/>
            <w:shd w:val="clear" w:color="auto" w:fill="FABF8F" w:themeFill="accent6" w:themeFillTint="99"/>
          </w:tcPr>
          <w:p w14:paraId="76CA6890" w14:textId="77777777" w:rsidR="008D03CD" w:rsidRPr="008609F6" w:rsidRDefault="008D03CD" w:rsidP="00BB3553">
            <w:pP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Project Manager:</w:t>
            </w:r>
          </w:p>
        </w:tc>
        <w:tc>
          <w:tcPr>
            <w:tcW w:w="6237" w:type="dxa"/>
            <w:gridSpan w:val="3"/>
          </w:tcPr>
          <w:p w14:paraId="4E1A55EC" w14:textId="1A86195D" w:rsidR="008D03CD" w:rsidRPr="008609F6" w:rsidRDefault="00087C8A" w:rsidP="00BB3553">
            <w:r w:rsidRPr="008609F6">
              <w:t>Shaun O’Sullivan</w:t>
            </w:r>
          </w:p>
        </w:tc>
      </w:tr>
      <w:tr w:rsidR="008D03CD" w:rsidRPr="008609F6" w14:paraId="6D953A31" w14:textId="77777777" w:rsidTr="00BB3553">
        <w:tc>
          <w:tcPr>
            <w:tcW w:w="2802" w:type="dxa"/>
            <w:shd w:val="clear" w:color="auto" w:fill="FABF8F" w:themeFill="accent6" w:themeFillTint="99"/>
          </w:tcPr>
          <w:p w14:paraId="511F1E02" w14:textId="77777777" w:rsidR="008D03CD" w:rsidRPr="008609F6" w:rsidRDefault="008D03CD" w:rsidP="00BB3553">
            <w:pP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Start Date:</w:t>
            </w:r>
          </w:p>
        </w:tc>
        <w:tc>
          <w:tcPr>
            <w:tcW w:w="6237" w:type="dxa"/>
            <w:gridSpan w:val="3"/>
          </w:tcPr>
          <w:p w14:paraId="31CF023A" w14:textId="29334320" w:rsidR="008D03CD" w:rsidRPr="008609F6" w:rsidRDefault="005D7DE8" w:rsidP="00BB3553">
            <w:r w:rsidRPr="008609F6">
              <w:t>1/09/2021</w:t>
            </w:r>
          </w:p>
        </w:tc>
      </w:tr>
      <w:tr w:rsidR="008D03CD" w:rsidRPr="008609F6" w14:paraId="785AAF06" w14:textId="77777777" w:rsidTr="00BB3553">
        <w:tc>
          <w:tcPr>
            <w:tcW w:w="2802" w:type="dxa"/>
            <w:shd w:val="clear" w:color="auto" w:fill="FABF8F" w:themeFill="accent6" w:themeFillTint="99"/>
          </w:tcPr>
          <w:p w14:paraId="10E662D0" w14:textId="77777777" w:rsidR="008D03CD" w:rsidRPr="008609F6" w:rsidRDefault="008D03CD" w:rsidP="00BB3553">
            <w:pP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Completion Date:</w:t>
            </w:r>
          </w:p>
        </w:tc>
        <w:tc>
          <w:tcPr>
            <w:tcW w:w="6237" w:type="dxa"/>
            <w:gridSpan w:val="3"/>
          </w:tcPr>
          <w:p w14:paraId="71698686" w14:textId="4D8D2AE3" w:rsidR="008D03CD" w:rsidRPr="008609F6" w:rsidRDefault="005D7DE8" w:rsidP="00BB3553">
            <w:r w:rsidRPr="008609F6">
              <w:t>12/11/2021</w:t>
            </w:r>
          </w:p>
        </w:tc>
      </w:tr>
      <w:tr w:rsidR="008D03CD" w:rsidRPr="008609F6" w14:paraId="00B88D1D" w14:textId="77777777" w:rsidTr="00BB3553">
        <w:tc>
          <w:tcPr>
            <w:tcW w:w="9039" w:type="dxa"/>
            <w:gridSpan w:val="4"/>
            <w:shd w:val="clear" w:color="auto" w:fill="FABF8F" w:themeFill="accent6" w:themeFillTint="99"/>
          </w:tcPr>
          <w:p w14:paraId="49F96C32" w14:textId="77777777" w:rsidR="008D03CD" w:rsidRPr="008609F6" w:rsidRDefault="008D03CD" w:rsidP="00BB3553">
            <w:pP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Project Deliverables:</w:t>
            </w:r>
          </w:p>
        </w:tc>
      </w:tr>
      <w:tr w:rsidR="008D03CD" w:rsidRPr="008609F6" w14:paraId="7C7670B7" w14:textId="77777777" w:rsidTr="00BB3553">
        <w:tc>
          <w:tcPr>
            <w:tcW w:w="9039" w:type="dxa"/>
            <w:gridSpan w:val="4"/>
            <w:shd w:val="clear" w:color="auto" w:fill="FFFFFF" w:themeFill="background1"/>
          </w:tcPr>
          <w:p w14:paraId="430A47EF" w14:textId="2A29791C" w:rsidR="008D03CD" w:rsidRPr="008609F6" w:rsidRDefault="005D7DE8" w:rsidP="00BB3553">
            <w:r w:rsidRPr="008609F6">
              <w:t>Deployed Web Application</w:t>
            </w:r>
          </w:p>
        </w:tc>
      </w:tr>
      <w:tr w:rsidR="008D03CD" w:rsidRPr="008609F6" w14:paraId="331BF0DB" w14:textId="77777777" w:rsidTr="00BB3553">
        <w:tc>
          <w:tcPr>
            <w:tcW w:w="9039" w:type="dxa"/>
            <w:gridSpan w:val="4"/>
            <w:shd w:val="clear" w:color="auto" w:fill="FFFFFF" w:themeFill="background1"/>
          </w:tcPr>
          <w:p w14:paraId="66CF206D" w14:textId="10CCD5AC" w:rsidR="008D03CD" w:rsidRPr="008609F6" w:rsidRDefault="005D7DE8" w:rsidP="00BB3553">
            <w:r w:rsidRPr="008609F6">
              <w:t>Deployed Web Service</w:t>
            </w:r>
          </w:p>
        </w:tc>
      </w:tr>
      <w:tr w:rsidR="008D03CD" w:rsidRPr="008609F6" w14:paraId="120C970D" w14:textId="77777777" w:rsidTr="00BB3553">
        <w:tc>
          <w:tcPr>
            <w:tcW w:w="9039" w:type="dxa"/>
            <w:gridSpan w:val="4"/>
            <w:shd w:val="clear" w:color="auto" w:fill="FFFFFF" w:themeFill="background1"/>
          </w:tcPr>
          <w:p w14:paraId="51F3D3AE" w14:textId="1677250E" w:rsidR="008D03CD" w:rsidRPr="008609F6" w:rsidRDefault="005D7DE8" w:rsidP="00BB3553">
            <w:r w:rsidRPr="008609F6">
              <w:t>Documentation</w:t>
            </w:r>
          </w:p>
        </w:tc>
      </w:tr>
      <w:tr w:rsidR="008D03CD" w:rsidRPr="008609F6" w14:paraId="3CB5EFB5" w14:textId="77777777" w:rsidTr="00BB3553">
        <w:tc>
          <w:tcPr>
            <w:tcW w:w="9039" w:type="dxa"/>
            <w:gridSpan w:val="4"/>
            <w:shd w:val="clear" w:color="auto" w:fill="FFFFFF" w:themeFill="background1"/>
          </w:tcPr>
          <w:p w14:paraId="080B833A" w14:textId="36A8E24B" w:rsidR="008D03CD" w:rsidRPr="008609F6" w:rsidRDefault="00415DA3" w:rsidP="00BB3553">
            <w:r w:rsidRPr="008609F6">
              <w:t>Network Surveyor Java Application</w:t>
            </w:r>
          </w:p>
        </w:tc>
      </w:tr>
      <w:tr w:rsidR="008D03CD" w:rsidRPr="008609F6" w14:paraId="356C0F12" w14:textId="77777777" w:rsidTr="00BB3553">
        <w:tc>
          <w:tcPr>
            <w:tcW w:w="9039" w:type="dxa"/>
            <w:gridSpan w:val="4"/>
            <w:shd w:val="clear" w:color="auto" w:fill="FFFFFF" w:themeFill="background1"/>
          </w:tcPr>
          <w:p w14:paraId="2AB9CFF7" w14:textId="77777777" w:rsidR="008D03CD" w:rsidRPr="008609F6" w:rsidRDefault="008D03CD" w:rsidP="00BB3553"/>
        </w:tc>
      </w:tr>
      <w:tr w:rsidR="008D03CD" w:rsidRPr="008609F6" w14:paraId="295713B2" w14:textId="77777777" w:rsidTr="00BB3553">
        <w:tc>
          <w:tcPr>
            <w:tcW w:w="9039" w:type="dxa"/>
            <w:gridSpan w:val="4"/>
            <w:shd w:val="clear" w:color="auto" w:fill="FFFFFF" w:themeFill="background1"/>
          </w:tcPr>
          <w:p w14:paraId="0D8B054D" w14:textId="77777777" w:rsidR="008D03CD" w:rsidRPr="008609F6" w:rsidRDefault="008D03CD" w:rsidP="00BB3553"/>
        </w:tc>
      </w:tr>
      <w:tr w:rsidR="008D03CD" w:rsidRPr="008609F6" w14:paraId="3EE7C083" w14:textId="77777777" w:rsidTr="00BB3553">
        <w:tc>
          <w:tcPr>
            <w:tcW w:w="9039" w:type="dxa"/>
            <w:gridSpan w:val="4"/>
            <w:shd w:val="clear" w:color="auto" w:fill="FFFFFF" w:themeFill="background1"/>
          </w:tcPr>
          <w:p w14:paraId="0C9B5A66" w14:textId="77777777" w:rsidR="008D03CD" w:rsidRPr="008609F6" w:rsidRDefault="008D03CD" w:rsidP="00BB3553"/>
        </w:tc>
      </w:tr>
      <w:tr w:rsidR="008D03CD" w:rsidRPr="008609F6" w14:paraId="0712436B" w14:textId="77777777" w:rsidTr="00BB3553">
        <w:tc>
          <w:tcPr>
            <w:tcW w:w="9039" w:type="dxa"/>
            <w:gridSpan w:val="4"/>
            <w:shd w:val="clear" w:color="auto" w:fill="FFFFFF" w:themeFill="background1"/>
          </w:tcPr>
          <w:p w14:paraId="5BD14A0A" w14:textId="77777777" w:rsidR="008D03CD" w:rsidRPr="008609F6" w:rsidRDefault="008D03CD" w:rsidP="00BB3553"/>
        </w:tc>
      </w:tr>
      <w:tr w:rsidR="008D03CD" w:rsidRPr="008609F6" w14:paraId="3E7C6C4A" w14:textId="77777777" w:rsidTr="00BB3553">
        <w:tc>
          <w:tcPr>
            <w:tcW w:w="9039" w:type="dxa"/>
            <w:gridSpan w:val="4"/>
            <w:shd w:val="clear" w:color="auto" w:fill="FFFFFF" w:themeFill="background1"/>
          </w:tcPr>
          <w:p w14:paraId="62B114EB" w14:textId="77777777" w:rsidR="008D03CD" w:rsidRPr="008609F6" w:rsidRDefault="008D03CD" w:rsidP="00BB3553"/>
        </w:tc>
      </w:tr>
      <w:tr w:rsidR="008D03CD" w:rsidRPr="008609F6" w14:paraId="7E5DB898" w14:textId="77777777" w:rsidTr="00BB3553">
        <w:tc>
          <w:tcPr>
            <w:tcW w:w="9039" w:type="dxa"/>
            <w:gridSpan w:val="4"/>
            <w:shd w:val="clear" w:color="auto" w:fill="FFFFFF" w:themeFill="background1"/>
          </w:tcPr>
          <w:p w14:paraId="46532275" w14:textId="77777777" w:rsidR="008D03CD" w:rsidRPr="008609F6" w:rsidRDefault="008D03CD" w:rsidP="00BB3553"/>
        </w:tc>
      </w:tr>
      <w:tr w:rsidR="008D03CD" w:rsidRPr="008609F6" w14:paraId="7561B76E" w14:textId="77777777" w:rsidTr="00BB3553">
        <w:tc>
          <w:tcPr>
            <w:tcW w:w="9039" w:type="dxa"/>
            <w:gridSpan w:val="4"/>
            <w:shd w:val="clear" w:color="auto" w:fill="FFFFFF" w:themeFill="background1"/>
          </w:tcPr>
          <w:p w14:paraId="6C7F941B" w14:textId="77777777" w:rsidR="008D03CD" w:rsidRPr="008609F6" w:rsidRDefault="008D03CD" w:rsidP="00BB3553"/>
        </w:tc>
      </w:tr>
      <w:tr w:rsidR="008D03CD" w:rsidRPr="008609F6" w14:paraId="2D3B4A0A" w14:textId="77777777" w:rsidTr="00BB3553">
        <w:tc>
          <w:tcPr>
            <w:tcW w:w="9039" w:type="dxa"/>
            <w:gridSpan w:val="4"/>
            <w:shd w:val="clear" w:color="auto" w:fill="FFFFFF" w:themeFill="background1"/>
          </w:tcPr>
          <w:p w14:paraId="40C6FF41" w14:textId="77777777" w:rsidR="008D03CD" w:rsidRPr="008609F6" w:rsidRDefault="008D03CD" w:rsidP="00BB3553"/>
        </w:tc>
      </w:tr>
      <w:tr w:rsidR="008D03CD" w:rsidRPr="008609F6" w14:paraId="0D3F1F37" w14:textId="77777777" w:rsidTr="00BB3553">
        <w:tc>
          <w:tcPr>
            <w:tcW w:w="9039" w:type="dxa"/>
            <w:gridSpan w:val="4"/>
            <w:shd w:val="clear" w:color="auto" w:fill="FFFFFF" w:themeFill="background1"/>
          </w:tcPr>
          <w:p w14:paraId="56942AE9" w14:textId="77777777" w:rsidR="008D03CD" w:rsidRPr="008609F6" w:rsidRDefault="008D03CD" w:rsidP="00BB3553">
            <w:pPr>
              <w:rPr>
                <w:b/>
                <w:i/>
              </w:rPr>
            </w:pPr>
            <w:r w:rsidRPr="008609F6">
              <w:rPr>
                <w:b/>
                <w:i/>
              </w:rPr>
              <w:t>I acknowledge that I have submitted all the stated deliverables as per the Project Requirements and your instructions.</w:t>
            </w:r>
          </w:p>
        </w:tc>
      </w:tr>
      <w:tr w:rsidR="008D03CD" w:rsidRPr="008609F6" w14:paraId="053A1DB4" w14:textId="77777777" w:rsidTr="00BB3553">
        <w:trPr>
          <w:trHeight w:val="581"/>
        </w:trPr>
        <w:tc>
          <w:tcPr>
            <w:tcW w:w="3510" w:type="dxa"/>
            <w:gridSpan w:val="2"/>
            <w:shd w:val="clear" w:color="auto" w:fill="FFFFFF" w:themeFill="background1"/>
          </w:tcPr>
          <w:p w14:paraId="499D2A0A" w14:textId="5A7C1E2F" w:rsidR="008D03CD" w:rsidRPr="008609F6" w:rsidRDefault="00415DA3" w:rsidP="00BB3553">
            <w:r w:rsidRPr="008609F6">
              <w:t>Sebastian Vowels</w:t>
            </w:r>
          </w:p>
        </w:tc>
        <w:tc>
          <w:tcPr>
            <w:tcW w:w="3261" w:type="dxa"/>
            <w:shd w:val="clear" w:color="auto" w:fill="FFFFFF" w:themeFill="background1"/>
          </w:tcPr>
          <w:p w14:paraId="2D62B027" w14:textId="77777777" w:rsidR="008D03CD" w:rsidRPr="008609F6" w:rsidRDefault="008D03CD" w:rsidP="00BB3553"/>
        </w:tc>
        <w:tc>
          <w:tcPr>
            <w:tcW w:w="2268" w:type="dxa"/>
            <w:shd w:val="clear" w:color="auto" w:fill="FFFFFF" w:themeFill="background1"/>
          </w:tcPr>
          <w:p w14:paraId="3E0C9EEF" w14:textId="37608B06" w:rsidR="008D03CD" w:rsidRPr="008609F6" w:rsidRDefault="00415DA3" w:rsidP="00BB3553">
            <w:r w:rsidRPr="008609F6">
              <w:t>10/11/2021</w:t>
            </w:r>
          </w:p>
        </w:tc>
      </w:tr>
      <w:tr w:rsidR="008D03CD" w:rsidRPr="008609F6" w14:paraId="1D02B1B2" w14:textId="77777777" w:rsidTr="00BB3553">
        <w:tc>
          <w:tcPr>
            <w:tcW w:w="3510" w:type="dxa"/>
            <w:gridSpan w:val="2"/>
            <w:shd w:val="clear" w:color="auto" w:fill="FABF8F" w:themeFill="accent6" w:themeFillTint="99"/>
          </w:tcPr>
          <w:p w14:paraId="219244EE" w14:textId="77777777" w:rsidR="008D03CD" w:rsidRPr="008609F6" w:rsidRDefault="008D03CD" w:rsidP="00BB3553">
            <w:pPr>
              <w:jc w:val="cente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Programmer’s Name</w:t>
            </w:r>
          </w:p>
        </w:tc>
        <w:tc>
          <w:tcPr>
            <w:tcW w:w="3261" w:type="dxa"/>
            <w:shd w:val="clear" w:color="auto" w:fill="FABF8F" w:themeFill="accent6" w:themeFillTint="99"/>
          </w:tcPr>
          <w:p w14:paraId="036B1D54" w14:textId="77777777" w:rsidR="008D03CD" w:rsidRPr="008609F6" w:rsidRDefault="008D03CD" w:rsidP="00BB3553">
            <w:pPr>
              <w:jc w:val="cente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Signature</w:t>
            </w:r>
          </w:p>
        </w:tc>
        <w:tc>
          <w:tcPr>
            <w:tcW w:w="2268" w:type="dxa"/>
            <w:shd w:val="clear" w:color="auto" w:fill="FABF8F" w:themeFill="accent6" w:themeFillTint="99"/>
          </w:tcPr>
          <w:p w14:paraId="3F50E234" w14:textId="77777777" w:rsidR="008D03CD" w:rsidRPr="008609F6" w:rsidRDefault="008D03CD" w:rsidP="00BB3553">
            <w:pPr>
              <w:jc w:val="cente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Date</w:t>
            </w:r>
          </w:p>
        </w:tc>
      </w:tr>
      <w:tr w:rsidR="008D03CD" w:rsidRPr="008609F6" w14:paraId="25DCE02A" w14:textId="77777777" w:rsidTr="00BB3553">
        <w:trPr>
          <w:trHeight w:val="581"/>
        </w:trPr>
        <w:tc>
          <w:tcPr>
            <w:tcW w:w="3510" w:type="dxa"/>
            <w:gridSpan w:val="2"/>
          </w:tcPr>
          <w:p w14:paraId="0B67B41D" w14:textId="77777777" w:rsidR="008D03CD" w:rsidRPr="008609F6" w:rsidRDefault="008D03CD" w:rsidP="00BB3553"/>
        </w:tc>
        <w:tc>
          <w:tcPr>
            <w:tcW w:w="3261" w:type="dxa"/>
          </w:tcPr>
          <w:p w14:paraId="247563BA" w14:textId="77777777" w:rsidR="008D03CD" w:rsidRPr="008609F6" w:rsidRDefault="008D03CD" w:rsidP="00BB3553"/>
        </w:tc>
        <w:tc>
          <w:tcPr>
            <w:tcW w:w="2268" w:type="dxa"/>
          </w:tcPr>
          <w:p w14:paraId="467F89F9" w14:textId="77777777" w:rsidR="008D03CD" w:rsidRPr="008609F6" w:rsidRDefault="008D03CD" w:rsidP="00BB3553"/>
        </w:tc>
      </w:tr>
      <w:tr w:rsidR="008D03CD" w:rsidRPr="00B7151E" w14:paraId="62914F35" w14:textId="77777777" w:rsidTr="00BB3553">
        <w:tc>
          <w:tcPr>
            <w:tcW w:w="3510" w:type="dxa"/>
            <w:gridSpan w:val="2"/>
            <w:shd w:val="clear" w:color="auto" w:fill="FABF8F" w:themeFill="accent6" w:themeFillTint="99"/>
          </w:tcPr>
          <w:p w14:paraId="25906268" w14:textId="77777777" w:rsidR="008D03CD" w:rsidRPr="008609F6" w:rsidRDefault="008D03CD" w:rsidP="00BB3553">
            <w:pPr>
              <w:jc w:val="cente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Project Manager</w:t>
            </w:r>
          </w:p>
        </w:tc>
        <w:tc>
          <w:tcPr>
            <w:tcW w:w="3261" w:type="dxa"/>
            <w:shd w:val="clear" w:color="auto" w:fill="FABF8F" w:themeFill="accent6" w:themeFillTint="99"/>
          </w:tcPr>
          <w:p w14:paraId="2F1BFDA2" w14:textId="77777777" w:rsidR="008D03CD" w:rsidRPr="008609F6" w:rsidRDefault="008D03CD" w:rsidP="00BB3553">
            <w:pPr>
              <w:jc w:val="cente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Signature</w:t>
            </w:r>
          </w:p>
        </w:tc>
        <w:tc>
          <w:tcPr>
            <w:tcW w:w="2268" w:type="dxa"/>
            <w:shd w:val="clear" w:color="auto" w:fill="FABF8F" w:themeFill="accent6" w:themeFillTint="99"/>
          </w:tcPr>
          <w:p w14:paraId="5FDDFF20" w14:textId="77777777" w:rsidR="008D03CD" w:rsidRPr="00B7151E" w:rsidRDefault="008D03CD" w:rsidP="00BB3553">
            <w:pPr>
              <w:jc w:val="center"/>
              <w:rPr>
                <w:rFonts w:asciiTheme="majorHAnsi" w:eastAsiaTheme="majorEastAsia" w:hAnsiTheme="majorHAnsi" w:cstheme="majorBidi"/>
                <w:b/>
                <w:bCs/>
                <w:color w:val="365F91" w:themeColor="accent1" w:themeShade="BF"/>
              </w:rPr>
            </w:pPr>
            <w:r w:rsidRPr="008609F6">
              <w:rPr>
                <w:rFonts w:asciiTheme="majorHAnsi" w:eastAsiaTheme="majorEastAsia" w:hAnsiTheme="majorHAnsi" w:cstheme="majorBidi"/>
                <w:b/>
                <w:bCs/>
                <w:color w:val="365F91" w:themeColor="accent1" w:themeShade="BF"/>
              </w:rPr>
              <w:t>Date</w:t>
            </w:r>
          </w:p>
        </w:tc>
      </w:tr>
    </w:tbl>
    <w:p w14:paraId="7B988342" w14:textId="7C3779CD" w:rsidR="00E50D28" w:rsidRDefault="00E50D28" w:rsidP="00E50D28">
      <w:pPr>
        <w:pStyle w:val="Heading1"/>
      </w:pPr>
      <w:bookmarkStart w:id="2" w:name="_Toc87534250"/>
      <w:r>
        <w:lastRenderedPageBreak/>
        <w:t>Task 3 – Web Application</w:t>
      </w:r>
      <w:bookmarkEnd w:id="2"/>
    </w:p>
    <w:p w14:paraId="7748976B" w14:textId="5C75DAAC" w:rsidR="00D11172" w:rsidRDefault="009E141E" w:rsidP="00D11172">
      <w:pPr>
        <w:pStyle w:val="Heading2"/>
      </w:pPr>
      <w:bookmarkStart w:id="3" w:name="_Toc87534251"/>
      <w:r>
        <w:t>Front End (ASP NET Core MVC)</w:t>
      </w:r>
      <w:bookmarkEnd w:id="3"/>
    </w:p>
    <w:p w14:paraId="4E407596" w14:textId="77777777" w:rsidR="00911CF0" w:rsidRDefault="00911CF0" w:rsidP="00911CF0">
      <w:pPr>
        <w:keepNext/>
      </w:pPr>
      <w:r w:rsidRPr="00911CF0">
        <w:rPr>
          <w:noProof/>
        </w:rPr>
        <w:drawing>
          <wp:inline distT="0" distB="0" distL="0" distR="0" wp14:anchorId="0A73AAD2" wp14:editId="637D3794">
            <wp:extent cx="5731510" cy="4329430"/>
            <wp:effectExtent l="0" t="0" r="254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1"/>
                    <a:stretch>
                      <a:fillRect/>
                    </a:stretch>
                  </pic:blipFill>
                  <pic:spPr>
                    <a:xfrm>
                      <a:off x="0" y="0"/>
                      <a:ext cx="5731510" cy="4329430"/>
                    </a:xfrm>
                    <a:prstGeom prst="rect">
                      <a:avLst/>
                    </a:prstGeom>
                  </pic:spPr>
                </pic:pic>
              </a:graphicData>
            </a:graphic>
          </wp:inline>
        </w:drawing>
      </w:r>
    </w:p>
    <w:p w14:paraId="3052D6BF" w14:textId="0AB9592D" w:rsidR="00911CF0" w:rsidRDefault="00911CF0" w:rsidP="00911CF0">
      <w:pPr>
        <w:pStyle w:val="Caption"/>
      </w:pPr>
      <w:r>
        <w:t xml:space="preserve">Figure </w:t>
      </w:r>
      <w:fldSimple w:instr=" SEQ Figure \* ARABIC ">
        <w:r w:rsidR="00FF4F85">
          <w:rPr>
            <w:noProof/>
          </w:rPr>
          <w:t>1</w:t>
        </w:r>
      </w:fldSimple>
      <w:r>
        <w:t xml:space="preserve"> - GitHub Desktop Application Showing Use </w:t>
      </w:r>
      <w:proofErr w:type="gramStart"/>
      <w:r>
        <w:t>Of</w:t>
      </w:r>
      <w:proofErr w:type="gramEnd"/>
      <w:r>
        <w:t xml:space="preserve"> Git In Project</w:t>
      </w:r>
    </w:p>
    <w:p w14:paraId="09E6062B" w14:textId="77777777" w:rsidR="0033550B" w:rsidRDefault="0033550B" w:rsidP="0033550B">
      <w:pPr>
        <w:keepNext/>
      </w:pPr>
      <w:r w:rsidRPr="0033550B">
        <w:rPr>
          <w:noProof/>
        </w:rPr>
        <w:lastRenderedPageBreak/>
        <w:drawing>
          <wp:inline distT="0" distB="0" distL="0" distR="0" wp14:anchorId="374569C9" wp14:editId="57291D78">
            <wp:extent cx="5731510" cy="3895090"/>
            <wp:effectExtent l="0" t="0" r="2540" b="0"/>
            <wp:docPr id="12" name="Picture 12"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omputer, screenshot&#10;&#10;Description automatically generated"/>
                    <pic:cNvPicPr/>
                  </pic:nvPicPr>
                  <pic:blipFill>
                    <a:blip r:embed="rId12"/>
                    <a:stretch>
                      <a:fillRect/>
                    </a:stretch>
                  </pic:blipFill>
                  <pic:spPr>
                    <a:xfrm>
                      <a:off x="0" y="0"/>
                      <a:ext cx="5731510" cy="3895090"/>
                    </a:xfrm>
                    <a:prstGeom prst="rect">
                      <a:avLst/>
                    </a:prstGeom>
                  </pic:spPr>
                </pic:pic>
              </a:graphicData>
            </a:graphic>
          </wp:inline>
        </w:drawing>
      </w:r>
    </w:p>
    <w:p w14:paraId="4330775A" w14:textId="0E108B91" w:rsidR="00911CF0" w:rsidRDefault="0033550B" w:rsidP="0033550B">
      <w:pPr>
        <w:pStyle w:val="Caption"/>
      </w:pPr>
      <w:r>
        <w:t xml:space="preserve">Figure </w:t>
      </w:r>
      <w:fldSimple w:instr=" SEQ Figure \* ARABIC ">
        <w:r w:rsidR="00FF4F85">
          <w:rPr>
            <w:noProof/>
          </w:rPr>
          <w:t>2</w:t>
        </w:r>
      </w:fldSimple>
      <w:r>
        <w:t xml:space="preserve"> - </w:t>
      </w:r>
      <w:proofErr w:type="spellStart"/>
      <w:r>
        <w:t>FFFrontEnd</w:t>
      </w:r>
      <w:proofErr w:type="spellEnd"/>
      <w:r>
        <w:t xml:space="preserve"> </w:t>
      </w:r>
      <w:proofErr w:type="spellStart"/>
      <w:r>
        <w:t>APIRequest</w:t>
      </w:r>
      <w:proofErr w:type="spellEnd"/>
      <w:r>
        <w:t xml:space="preserve"> Showing XML comment blocks and use of naming conventions</w:t>
      </w:r>
    </w:p>
    <w:p w14:paraId="3AA484D5" w14:textId="77777777" w:rsidR="00C04475" w:rsidRDefault="00C04475" w:rsidP="00C04475">
      <w:pPr>
        <w:keepNext/>
      </w:pPr>
      <w:r w:rsidRPr="00C04475">
        <w:rPr>
          <w:noProof/>
        </w:rPr>
        <w:drawing>
          <wp:inline distT="0" distB="0" distL="0" distR="0" wp14:anchorId="0AAC8D71" wp14:editId="7C8FAC33">
            <wp:extent cx="5731510" cy="3441065"/>
            <wp:effectExtent l="0" t="0" r="2540" b="698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3"/>
                    <a:stretch>
                      <a:fillRect/>
                    </a:stretch>
                  </pic:blipFill>
                  <pic:spPr>
                    <a:xfrm>
                      <a:off x="0" y="0"/>
                      <a:ext cx="5731510" cy="3441065"/>
                    </a:xfrm>
                    <a:prstGeom prst="rect">
                      <a:avLst/>
                    </a:prstGeom>
                  </pic:spPr>
                </pic:pic>
              </a:graphicData>
            </a:graphic>
          </wp:inline>
        </w:drawing>
      </w:r>
    </w:p>
    <w:p w14:paraId="282B7973" w14:textId="06EB76A3" w:rsidR="0033550B" w:rsidRDefault="00C04475" w:rsidP="00C04475">
      <w:pPr>
        <w:pStyle w:val="Caption"/>
      </w:pPr>
      <w:r>
        <w:t xml:space="preserve">Figure </w:t>
      </w:r>
      <w:fldSimple w:instr=" SEQ Figure \* ARABIC ">
        <w:r w:rsidR="00FF4F85">
          <w:rPr>
            <w:noProof/>
          </w:rPr>
          <w:t>3</w:t>
        </w:r>
      </w:fldSimple>
      <w:r>
        <w:t xml:space="preserve"> - Firefox Showing Rendered Web Page</w:t>
      </w:r>
    </w:p>
    <w:p w14:paraId="0D14DD47" w14:textId="77777777" w:rsidR="00AF12FC" w:rsidRDefault="00AF12FC" w:rsidP="00AF12FC">
      <w:pPr>
        <w:keepNext/>
      </w:pPr>
      <w:r w:rsidRPr="00AF12FC">
        <w:rPr>
          <w:noProof/>
        </w:rPr>
        <w:lastRenderedPageBreak/>
        <w:drawing>
          <wp:inline distT="0" distB="0" distL="0" distR="0" wp14:anchorId="337AAE78" wp14:editId="10304B7B">
            <wp:extent cx="5731510" cy="2340610"/>
            <wp:effectExtent l="0" t="0" r="2540" b="2540"/>
            <wp:docPr id="14" name="Picture 14" descr="A picture containing text, monitor,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monitor, indoor, black&#10;&#10;Description automatically generated"/>
                    <pic:cNvPicPr/>
                  </pic:nvPicPr>
                  <pic:blipFill>
                    <a:blip r:embed="rId14"/>
                    <a:stretch>
                      <a:fillRect/>
                    </a:stretch>
                  </pic:blipFill>
                  <pic:spPr>
                    <a:xfrm>
                      <a:off x="0" y="0"/>
                      <a:ext cx="5731510" cy="2340610"/>
                    </a:xfrm>
                    <a:prstGeom prst="rect">
                      <a:avLst/>
                    </a:prstGeom>
                  </pic:spPr>
                </pic:pic>
              </a:graphicData>
            </a:graphic>
          </wp:inline>
        </w:drawing>
      </w:r>
    </w:p>
    <w:p w14:paraId="4A622FE1" w14:textId="6A1E1F1F" w:rsidR="00C04475" w:rsidRPr="00C04475" w:rsidRDefault="00AF12FC" w:rsidP="00AF12FC">
      <w:pPr>
        <w:pStyle w:val="Caption"/>
      </w:pPr>
      <w:r>
        <w:t xml:space="preserve">Figure </w:t>
      </w:r>
      <w:fldSimple w:instr=" SEQ Figure \* ARABIC ">
        <w:r w:rsidR="00FF4F85">
          <w:rPr>
            <w:noProof/>
          </w:rPr>
          <w:t>4</w:t>
        </w:r>
      </w:fldSimple>
      <w:r>
        <w:t xml:space="preserve"> - </w:t>
      </w:r>
      <w:proofErr w:type="spellStart"/>
      <w:r>
        <w:t>FFFrontEnd</w:t>
      </w:r>
      <w:proofErr w:type="spellEnd"/>
      <w:r>
        <w:t xml:space="preserve"> </w:t>
      </w:r>
      <w:proofErr w:type="spellStart"/>
      <w:r>
        <w:t>Startup</w:t>
      </w:r>
      <w:proofErr w:type="spellEnd"/>
      <w:r>
        <w:t xml:space="preserve">, </w:t>
      </w:r>
      <w:proofErr w:type="spellStart"/>
      <w:r>
        <w:t>appsettings</w:t>
      </w:r>
      <w:proofErr w:type="spellEnd"/>
      <w:r>
        <w:t xml:space="preserve">, </w:t>
      </w:r>
      <w:proofErr w:type="spellStart"/>
      <w:r>
        <w:t>APIRequest</w:t>
      </w:r>
      <w:proofErr w:type="spellEnd"/>
      <w:r>
        <w:t xml:space="preserve"> Showing the process of subscribing to the </w:t>
      </w:r>
      <w:proofErr w:type="gramStart"/>
      <w:r>
        <w:t>back-end</w:t>
      </w:r>
      <w:proofErr w:type="gramEnd"/>
    </w:p>
    <w:p w14:paraId="49717125" w14:textId="77777777" w:rsidR="00A72EE3" w:rsidRDefault="00A72EE3" w:rsidP="00A72EE3">
      <w:pPr>
        <w:keepNext/>
      </w:pPr>
      <w:r w:rsidRPr="00A72EE3">
        <w:rPr>
          <w:noProof/>
        </w:rPr>
        <w:drawing>
          <wp:inline distT="0" distB="0" distL="0" distR="0" wp14:anchorId="5592D70D" wp14:editId="4A0783E2">
            <wp:extent cx="5731510" cy="3329940"/>
            <wp:effectExtent l="0" t="0" r="2540" b="381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5"/>
                    <a:stretch>
                      <a:fillRect/>
                    </a:stretch>
                  </pic:blipFill>
                  <pic:spPr>
                    <a:xfrm>
                      <a:off x="0" y="0"/>
                      <a:ext cx="5731510" cy="3329940"/>
                    </a:xfrm>
                    <a:prstGeom prst="rect">
                      <a:avLst/>
                    </a:prstGeom>
                  </pic:spPr>
                </pic:pic>
              </a:graphicData>
            </a:graphic>
          </wp:inline>
        </w:drawing>
      </w:r>
    </w:p>
    <w:p w14:paraId="292F5EA5" w14:textId="08812C03" w:rsidR="00E50D28" w:rsidRPr="00AF12FC" w:rsidRDefault="00A72EE3" w:rsidP="00A72EE3">
      <w:pPr>
        <w:pStyle w:val="Caption"/>
        <w:rPr>
          <w:highlight w:val="yellow"/>
        </w:rPr>
      </w:pPr>
      <w:r>
        <w:t xml:space="preserve">Figure </w:t>
      </w:r>
      <w:fldSimple w:instr=" SEQ Figure \* ARABIC ">
        <w:r w:rsidR="00FF4F85">
          <w:rPr>
            <w:noProof/>
          </w:rPr>
          <w:t>5</w:t>
        </w:r>
      </w:fldSimple>
      <w:r>
        <w:t xml:space="preserve"> - </w:t>
      </w:r>
      <w:proofErr w:type="spellStart"/>
      <w:r>
        <w:t>FFEFrontEnd</w:t>
      </w:r>
      <w:proofErr w:type="spellEnd"/>
      <w:r>
        <w:t xml:space="preserve"> Using NuGet Package Manager to Obtain Third-Party Library for the Solution</w:t>
      </w:r>
    </w:p>
    <w:p w14:paraId="5BDB2776" w14:textId="77777777" w:rsidR="00504432" w:rsidRDefault="00504432" w:rsidP="00504432">
      <w:pPr>
        <w:keepNext/>
      </w:pPr>
      <w:r w:rsidRPr="00504432">
        <w:rPr>
          <w:noProof/>
        </w:rPr>
        <w:lastRenderedPageBreak/>
        <w:drawing>
          <wp:inline distT="0" distB="0" distL="0" distR="0" wp14:anchorId="07D16A06" wp14:editId="221AE232">
            <wp:extent cx="5731510" cy="2287905"/>
            <wp:effectExtent l="0" t="0" r="254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6"/>
                    <a:stretch>
                      <a:fillRect/>
                    </a:stretch>
                  </pic:blipFill>
                  <pic:spPr>
                    <a:xfrm>
                      <a:off x="0" y="0"/>
                      <a:ext cx="5731510" cy="2287905"/>
                    </a:xfrm>
                    <a:prstGeom prst="rect">
                      <a:avLst/>
                    </a:prstGeom>
                  </pic:spPr>
                </pic:pic>
              </a:graphicData>
            </a:graphic>
          </wp:inline>
        </w:drawing>
      </w:r>
    </w:p>
    <w:p w14:paraId="194EA9F9" w14:textId="484F133C" w:rsidR="00B372CD" w:rsidRPr="00F5324B" w:rsidRDefault="00504432" w:rsidP="00504432">
      <w:pPr>
        <w:pStyle w:val="Caption"/>
        <w:rPr>
          <w:highlight w:val="yellow"/>
        </w:rPr>
      </w:pPr>
      <w:r>
        <w:t xml:space="preserve">Figure </w:t>
      </w:r>
      <w:fldSimple w:instr=" SEQ Figure \* ARABIC ">
        <w:r w:rsidR="00FF4F85">
          <w:rPr>
            <w:noProof/>
          </w:rPr>
          <w:t>6</w:t>
        </w:r>
      </w:fldSimple>
      <w:r>
        <w:t xml:space="preserve"> - </w:t>
      </w:r>
      <w:proofErr w:type="spellStart"/>
      <w:r>
        <w:t>FFFrontEnd</w:t>
      </w:r>
      <w:proofErr w:type="spellEnd"/>
      <w:r>
        <w:t xml:space="preserve"> </w:t>
      </w:r>
      <w:proofErr w:type="spellStart"/>
      <w:r>
        <w:t>SurveyController</w:t>
      </w:r>
      <w:proofErr w:type="spellEnd"/>
      <w:r>
        <w:t xml:space="preserve"> and </w:t>
      </w:r>
      <w:proofErr w:type="spellStart"/>
      <w:r>
        <w:t>APIRequest</w:t>
      </w:r>
      <w:proofErr w:type="spellEnd"/>
      <w:r>
        <w:t xml:space="preserve"> Showing Code to Obtain Data </w:t>
      </w:r>
      <w:proofErr w:type="gramStart"/>
      <w:r>
        <w:t>From</w:t>
      </w:r>
      <w:proofErr w:type="gramEnd"/>
      <w:r>
        <w:t xml:space="preserve"> Web Service</w:t>
      </w:r>
    </w:p>
    <w:p w14:paraId="73FBCBF9" w14:textId="7626DD8E" w:rsidR="00AF2508" w:rsidRDefault="00892965" w:rsidP="00AF2508">
      <w:pPr>
        <w:pStyle w:val="Heading1"/>
      </w:pPr>
      <w:bookmarkStart w:id="4" w:name="_Toc87534252"/>
      <w:r>
        <w:t>Task 4</w:t>
      </w:r>
      <w:r w:rsidR="004F3CBA">
        <w:t xml:space="preserve"> – Web Service</w:t>
      </w:r>
      <w:bookmarkEnd w:id="4"/>
      <w:r w:rsidR="004F3CBA">
        <w:t xml:space="preserve"> </w:t>
      </w:r>
    </w:p>
    <w:p w14:paraId="0EA38334" w14:textId="455733CF" w:rsidR="00D11172" w:rsidRDefault="009E141E" w:rsidP="00D11172">
      <w:pPr>
        <w:pStyle w:val="Heading2"/>
      </w:pPr>
      <w:bookmarkStart w:id="5" w:name="_Toc87534253"/>
      <w:r>
        <w:t xml:space="preserve">Back </w:t>
      </w:r>
      <w:proofErr w:type="gramStart"/>
      <w:r>
        <w:t>End(</w:t>
      </w:r>
      <w:proofErr w:type="gramEnd"/>
      <w:r>
        <w:t>ASP.NET Web API)</w:t>
      </w:r>
      <w:bookmarkEnd w:id="5"/>
    </w:p>
    <w:p w14:paraId="17DA1758" w14:textId="77777777" w:rsidR="00D82C61" w:rsidRDefault="00D82C61" w:rsidP="00D82C61">
      <w:pPr>
        <w:keepNext/>
      </w:pPr>
      <w:r w:rsidRPr="00D82C61">
        <w:rPr>
          <w:noProof/>
        </w:rPr>
        <w:drawing>
          <wp:inline distT="0" distB="0" distL="0" distR="0" wp14:anchorId="402C41A6" wp14:editId="7D382644">
            <wp:extent cx="5731510" cy="3443605"/>
            <wp:effectExtent l="0" t="0" r="2540" b="444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7"/>
                    <a:stretch>
                      <a:fillRect/>
                    </a:stretch>
                  </pic:blipFill>
                  <pic:spPr>
                    <a:xfrm>
                      <a:off x="0" y="0"/>
                      <a:ext cx="5731510" cy="3443605"/>
                    </a:xfrm>
                    <a:prstGeom prst="rect">
                      <a:avLst/>
                    </a:prstGeom>
                  </pic:spPr>
                </pic:pic>
              </a:graphicData>
            </a:graphic>
          </wp:inline>
        </w:drawing>
      </w:r>
    </w:p>
    <w:p w14:paraId="3D6B7519" w14:textId="0BF67D61" w:rsidR="005B3894" w:rsidRDefault="00D82C61" w:rsidP="00D82C61">
      <w:pPr>
        <w:pStyle w:val="Caption"/>
      </w:pPr>
      <w:r>
        <w:t xml:space="preserve">Figure </w:t>
      </w:r>
      <w:fldSimple w:instr=" SEQ Figure \* ARABIC ">
        <w:r w:rsidR="00FF4F85">
          <w:rPr>
            <w:noProof/>
          </w:rPr>
          <w:t>7</w:t>
        </w:r>
      </w:fldSimple>
      <w:r>
        <w:t xml:space="preserve"> - API-</w:t>
      </w:r>
      <w:proofErr w:type="spellStart"/>
      <w:r>
        <w:t>FantasticFeedback</w:t>
      </w:r>
      <w:proofErr w:type="spellEnd"/>
      <w:r>
        <w:t xml:space="preserve"> </w:t>
      </w:r>
      <w:proofErr w:type="spellStart"/>
      <w:r>
        <w:t>SurveyController</w:t>
      </w:r>
      <w:proofErr w:type="spellEnd"/>
      <w:r>
        <w:t xml:space="preserve"> Showing the </w:t>
      </w:r>
      <w:proofErr w:type="spellStart"/>
      <w:r>
        <w:t>GetAll</w:t>
      </w:r>
      <w:proofErr w:type="spellEnd"/>
      <w:r>
        <w:t xml:space="preserve"> method</w:t>
      </w:r>
    </w:p>
    <w:p w14:paraId="1E893954" w14:textId="77777777" w:rsidR="00133B29" w:rsidRDefault="00133B29" w:rsidP="00133B29">
      <w:pPr>
        <w:keepNext/>
      </w:pPr>
      <w:r w:rsidRPr="00133B29">
        <w:rPr>
          <w:noProof/>
        </w:rPr>
        <w:lastRenderedPageBreak/>
        <w:drawing>
          <wp:inline distT="0" distB="0" distL="0" distR="0" wp14:anchorId="1E893397" wp14:editId="7313F2D2">
            <wp:extent cx="5731510" cy="3443605"/>
            <wp:effectExtent l="0" t="0" r="2540" b="444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8"/>
                    <a:stretch>
                      <a:fillRect/>
                    </a:stretch>
                  </pic:blipFill>
                  <pic:spPr>
                    <a:xfrm>
                      <a:off x="0" y="0"/>
                      <a:ext cx="5731510" cy="3443605"/>
                    </a:xfrm>
                    <a:prstGeom prst="rect">
                      <a:avLst/>
                    </a:prstGeom>
                  </pic:spPr>
                </pic:pic>
              </a:graphicData>
            </a:graphic>
          </wp:inline>
        </w:drawing>
      </w:r>
    </w:p>
    <w:p w14:paraId="26D06DA4" w14:textId="3565F5DF" w:rsidR="00D82C61" w:rsidRDefault="00133B29" w:rsidP="00133B29">
      <w:pPr>
        <w:pStyle w:val="Caption"/>
      </w:pPr>
      <w:r>
        <w:t xml:space="preserve">Figure </w:t>
      </w:r>
      <w:fldSimple w:instr=" SEQ Figure \* ARABIC ">
        <w:r w:rsidR="00FF4F85">
          <w:rPr>
            <w:noProof/>
          </w:rPr>
          <w:t>8</w:t>
        </w:r>
      </w:fldSimple>
      <w:r>
        <w:t xml:space="preserve"> - </w:t>
      </w:r>
      <w:r w:rsidRPr="002A6C42">
        <w:t>API-</w:t>
      </w:r>
      <w:proofErr w:type="spellStart"/>
      <w:r w:rsidRPr="002A6C42">
        <w:t>FantasticFeedback</w:t>
      </w:r>
      <w:proofErr w:type="spellEnd"/>
      <w:r w:rsidRPr="002A6C42">
        <w:t xml:space="preserve"> </w:t>
      </w:r>
      <w:proofErr w:type="spellStart"/>
      <w:r w:rsidRPr="002A6C42">
        <w:t>SurveyController</w:t>
      </w:r>
      <w:proofErr w:type="spellEnd"/>
      <w:r w:rsidRPr="002A6C42">
        <w:t xml:space="preserve"> Showing the </w:t>
      </w:r>
      <w:proofErr w:type="spellStart"/>
      <w:r>
        <w:t>GetSurveyDetails</w:t>
      </w:r>
      <w:proofErr w:type="spellEnd"/>
      <w:r>
        <w:t xml:space="preserve"> method</w:t>
      </w:r>
    </w:p>
    <w:p w14:paraId="67369B83" w14:textId="77777777" w:rsidR="001F06BA" w:rsidRDefault="001F06BA" w:rsidP="001F06BA">
      <w:pPr>
        <w:keepNext/>
      </w:pPr>
      <w:r w:rsidRPr="001F06BA">
        <w:rPr>
          <w:noProof/>
        </w:rPr>
        <w:drawing>
          <wp:inline distT="0" distB="0" distL="0" distR="0" wp14:anchorId="34BE9F7E" wp14:editId="7FFAB0F1">
            <wp:extent cx="5731510" cy="3443605"/>
            <wp:effectExtent l="0" t="0" r="2540" b="444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9"/>
                    <a:stretch>
                      <a:fillRect/>
                    </a:stretch>
                  </pic:blipFill>
                  <pic:spPr>
                    <a:xfrm>
                      <a:off x="0" y="0"/>
                      <a:ext cx="5731510" cy="3443605"/>
                    </a:xfrm>
                    <a:prstGeom prst="rect">
                      <a:avLst/>
                    </a:prstGeom>
                  </pic:spPr>
                </pic:pic>
              </a:graphicData>
            </a:graphic>
          </wp:inline>
        </w:drawing>
      </w:r>
    </w:p>
    <w:p w14:paraId="1AB7FA39" w14:textId="79728530" w:rsidR="001F06BA" w:rsidRDefault="001F06BA" w:rsidP="001F06BA">
      <w:pPr>
        <w:pStyle w:val="Caption"/>
      </w:pPr>
      <w:r>
        <w:t xml:space="preserve">Figure </w:t>
      </w:r>
      <w:fldSimple w:instr=" SEQ Figure \* ARABIC ">
        <w:r w:rsidR="00FF4F85">
          <w:rPr>
            <w:noProof/>
          </w:rPr>
          <w:t>9</w:t>
        </w:r>
      </w:fldSimple>
      <w:r>
        <w:t xml:space="preserve"> - </w:t>
      </w:r>
      <w:r w:rsidRPr="00A15050">
        <w:t>API-</w:t>
      </w:r>
      <w:proofErr w:type="spellStart"/>
      <w:r w:rsidRPr="00A15050">
        <w:t>FantasticFeedback</w:t>
      </w:r>
      <w:proofErr w:type="spellEnd"/>
      <w:r w:rsidRPr="00A15050">
        <w:t xml:space="preserve"> </w:t>
      </w:r>
      <w:proofErr w:type="spellStart"/>
      <w:r w:rsidRPr="00A15050">
        <w:t>SurveyController</w:t>
      </w:r>
      <w:proofErr w:type="spellEnd"/>
      <w:r w:rsidRPr="00A15050">
        <w:t xml:space="preserve"> Showing the </w:t>
      </w:r>
      <w:proofErr w:type="spellStart"/>
      <w:r>
        <w:t>GetSingleSurvey</w:t>
      </w:r>
      <w:proofErr w:type="spellEnd"/>
      <w:r>
        <w:t xml:space="preserve"> method</w:t>
      </w:r>
    </w:p>
    <w:p w14:paraId="6E6BAE1F" w14:textId="77777777" w:rsidR="001617CD" w:rsidRDefault="001617CD" w:rsidP="001617CD">
      <w:pPr>
        <w:keepNext/>
      </w:pPr>
      <w:r w:rsidRPr="001617CD">
        <w:rPr>
          <w:noProof/>
        </w:rPr>
        <w:lastRenderedPageBreak/>
        <w:drawing>
          <wp:inline distT="0" distB="0" distL="0" distR="0" wp14:anchorId="16591D91" wp14:editId="33FD4122">
            <wp:extent cx="5731510" cy="3443605"/>
            <wp:effectExtent l="0" t="0" r="2540" b="444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0"/>
                    <a:stretch>
                      <a:fillRect/>
                    </a:stretch>
                  </pic:blipFill>
                  <pic:spPr>
                    <a:xfrm>
                      <a:off x="0" y="0"/>
                      <a:ext cx="5731510" cy="3443605"/>
                    </a:xfrm>
                    <a:prstGeom prst="rect">
                      <a:avLst/>
                    </a:prstGeom>
                  </pic:spPr>
                </pic:pic>
              </a:graphicData>
            </a:graphic>
          </wp:inline>
        </w:drawing>
      </w:r>
    </w:p>
    <w:p w14:paraId="26E049B5" w14:textId="676E7C87" w:rsidR="001F06BA" w:rsidRDefault="001617CD" w:rsidP="001617CD">
      <w:pPr>
        <w:pStyle w:val="Caption"/>
      </w:pPr>
      <w:r>
        <w:t xml:space="preserve">Figure </w:t>
      </w:r>
      <w:fldSimple w:instr=" SEQ Figure \* ARABIC ">
        <w:r w:rsidR="00FF4F85">
          <w:rPr>
            <w:noProof/>
          </w:rPr>
          <w:t>10</w:t>
        </w:r>
      </w:fldSimple>
      <w:r>
        <w:t xml:space="preserve"> - </w:t>
      </w:r>
      <w:r w:rsidRPr="00F759B1">
        <w:t>API-</w:t>
      </w:r>
      <w:proofErr w:type="spellStart"/>
      <w:r w:rsidRPr="00F759B1">
        <w:t>FantasticFeedback</w:t>
      </w:r>
      <w:proofErr w:type="spellEnd"/>
      <w:r w:rsidRPr="00F759B1">
        <w:t xml:space="preserve"> </w:t>
      </w:r>
      <w:proofErr w:type="spellStart"/>
      <w:r w:rsidRPr="00F759B1">
        <w:t>SurveyController</w:t>
      </w:r>
      <w:proofErr w:type="spellEnd"/>
      <w:r w:rsidRPr="00F759B1">
        <w:t xml:space="preserve"> Showing the </w:t>
      </w:r>
      <w:proofErr w:type="spellStart"/>
      <w:r>
        <w:t>PostSingleSurvey</w:t>
      </w:r>
      <w:proofErr w:type="spellEnd"/>
      <w:r>
        <w:t xml:space="preserve"> Method</w:t>
      </w:r>
    </w:p>
    <w:p w14:paraId="0D7F8F84" w14:textId="77777777" w:rsidR="001F5B2C" w:rsidRDefault="001F5B2C" w:rsidP="001F5B2C">
      <w:pPr>
        <w:keepNext/>
      </w:pPr>
      <w:r w:rsidRPr="001F5B2C">
        <w:rPr>
          <w:noProof/>
        </w:rPr>
        <w:drawing>
          <wp:inline distT="0" distB="0" distL="0" distR="0" wp14:anchorId="054AE3EB" wp14:editId="2FBD4A00">
            <wp:extent cx="5731510" cy="3443605"/>
            <wp:effectExtent l="0" t="0" r="2540" b="4445"/>
            <wp:docPr id="25" name="Picture 25"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monitor, computer, electronics&#10;&#10;Description automatically generated"/>
                    <pic:cNvPicPr/>
                  </pic:nvPicPr>
                  <pic:blipFill>
                    <a:blip r:embed="rId21"/>
                    <a:stretch>
                      <a:fillRect/>
                    </a:stretch>
                  </pic:blipFill>
                  <pic:spPr>
                    <a:xfrm>
                      <a:off x="0" y="0"/>
                      <a:ext cx="5731510" cy="3443605"/>
                    </a:xfrm>
                    <a:prstGeom prst="rect">
                      <a:avLst/>
                    </a:prstGeom>
                  </pic:spPr>
                </pic:pic>
              </a:graphicData>
            </a:graphic>
          </wp:inline>
        </w:drawing>
      </w:r>
    </w:p>
    <w:p w14:paraId="1ED15C6B" w14:textId="1ACDEA65" w:rsidR="001617CD" w:rsidRDefault="001F5B2C" w:rsidP="001F5B2C">
      <w:pPr>
        <w:pStyle w:val="Caption"/>
      </w:pPr>
      <w:r>
        <w:t xml:space="preserve">Figure </w:t>
      </w:r>
      <w:fldSimple w:instr=" SEQ Figure \* ARABIC ">
        <w:r w:rsidR="00FF4F85">
          <w:rPr>
            <w:noProof/>
          </w:rPr>
          <w:t>11</w:t>
        </w:r>
      </w:fldSimple>
      <w:r>
        <w:t xml:space="preserve"> - </w:t>
      </w:r>
      <w:r w:rsidRPr="001D5F9B">
        <w:t>API-</w:t>
      </w:r>
      <w:proofErr w:type="spellStart"/>
      <w:r w:rsidRPr="001D5F9B">
        <w:t>FantasticFeedback</w:t>
      </w:r>
      <w:proofErr w:type="spellEnd"/>
      <w:r w:rsidRPr="001D5F9B">
        <w:t xml:space="preserve"> </w:t>
      </w:r>
      <w:proofErr w:type="spellStart"/>
      <w:r w:rsidRPr="001D5F9B">
        <w:t>SurveyController</w:t>
      </w:r>
      <w:proofErr w:type="spellEnd"/>
      <w:r w:rsidRPr="001D5F9B">
        <w:t xml:space="preserve"> Showing the </w:t>
      </w:r>
      <w:proofErr w:type="spellStart"/>
      <w:r>
        <w:t>DeleteSingleSurvey</w:t>
      </w:r>
      <w:proofErr w:type="spellEnd"/>
      <w:r>
        <w:t xml:space="preserve"> Method</w:t>
      </w:r>
    </w:p>
    <w:p w14:paraId="54C20A78" w14:textId="77777777" w:rsidR="00C82584" w:rsidRDefault="00C82584" w:rsidP="00C82584">
      <w:pPr>
        <w:keepNext/>
      </w:pPr>
      <w:r w:rsidRPr="00C82584">
        <w:rPr>
          <w:noProof/>
        </w:rPr>
        <w:lastRenderedPageBreak/>
        <w:drawing>
          <wp:inline distT="0" distB="0" distL="0" distR="0" wp14:anchorId="41EE5DAB" wp14:editId="095BD4EA">
            <wp:extent cx="5731510" cy="3443605"/>
            <wp:effectExtent l="0" t="0" r="2540" b="4445"/>
            <wp:docPr id="26" name="Picture 2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medium confidence"/>
                    <pic:cNvPicPr/>
                  </pic:nvPicPr>
                  <pic:blipFill>
                    <a:blip r:embed="rId22"/>
                    <a:stretch>
                      <a:fillRect/>
                    </a:stretch>
                  </pic:blipFill>
                  <pic:spPr>
                    <a:xfrm>
                      <a:off x="0" y="0"/>
                      <a:ext cx="5731510" cy="3443605"/>
                    </a:xfrm>
                    <a:prstGeom prst="rect">
                      <a:avLst/>
                    </a:prstGeom>
                  </pic:spPr>
                </pic:pic>
              </a:graphicData>
            </a:graphic>
          </wp:inline>
        </w:drawing>
      </w:r>
    </w:p>
    <w:p w14:paraId="0AD9300F" w14:textId="1500CAE0" w:rsidR="001F5B2C" w:rsidRDefault="00C82584" w:rsidP="00C82584">
      <w:pPr>
        <w:pStyle w:val="Caption"/>
      </w:pPr>
      <w:r>
        <w:t xml:space="preserve">Figure </w:t>
      </w:r>
      <w:fldSimple w:instr=" SEQ Figure \* ARABIC ">
        <w:r w:rsidR="00FF4F85">
          <w:rPr>
            <w:noProof/>
          </w:rPr>
          <w:t>12</w:t>
        </w:r>
      </w:fldSimple>
      <w:r>
        <w:t xml:space="preserve"> - </w:t>
      </w:r>
      <w:r w:rsidRPr="00565CE8">
        <w:t>API-</w:t>
      </w:r>
      <w:proofErr w:type="spellStart"/>
      <w:r w:rsidRPr="00565CE8">
        <w:t>FantasticFeedback</w:t>
      </w:r>
      <w:proofErr w:type="spellEnd"/>
      <w:r w:rsidRPr="00565CE8">
        <w:t xml:space="preserve"> </w:t>
      </w:r>
      <w:proofErr w:type="spellStart"/>
      <w:r w:rsidRPr="00565CE8">
        <w:t>SurveyController</w:t>
      </w:r>
      <w:proofErr w:type="spellEnd"/>
      <w:r w:rsidRPr="00565CE8">
        <w:t xml:space="preserve"> Showing the </w:t>
      </w:r>
      <w:proofErr w:type="spellStart"/>
      <w:r>
        <w:t>UndeleteSingleSurvey</w:t>
      </w:r>
      <w:proofErr w:type="spellEnd"/>
      <w:r>
        <w:t xml:space="preserve"> Method</w:t>
      </w:r>
    </w:p>
    <w:p w14:paraId="3A2EFEAC" w14:textId="77777777" w:rsidR="00DB11CF" w:rsidRDefault="00DB11CF" w:rsidP="00DB11CF">
      <w:pPr>
        <w:keepNext/>
      </w:pPr>
      <w:r w:rsidRPr="00DB11CF">
        <w:rPr>
          <w:noProof/>
        </w:rPr>
        <w:drawing>
          <wp:inline distT="0" distB="0" distL="0" distR="0" wp14:anchorId="7116FCFB" wp14:editId="4DBF6CD4">
            <wp:extent cx="5731510" cy="3569335"/>
            <wp:effectExtent l="0" t="0" r="2540" b="0"/>
            <wp:docPr id="27" name="Picture 27"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onitor, electronics, screenshot&#10;&#10;Description automatically generated"/>
                    <pic:cNvPicPr/>
                  </pic:nvPicPr>
                  <pic:blipFill>
                    <a:blip r:embed="rId23"/>
                    <a:stretch>
                      <a:fillRect/>
                    </a:stretch>
                  </pic:blipFill>
                  <pic:spPr>
                    <a:xfrm>
                      <a:off x="0" y="0"/>
                      <a:ext cx="5731510" cy="3569335"/>
                    </a:xfrm>
                    <a:prstGeom prst="rect">
                      <a:avLst/>
                    </a:prstGeom>
                  </pic:spPr>
                </pic:pic>
              </a:graphicData>
            </a:graphic>
          </wp:inline>
        </w:drawing>
      </w:r>
    </w:p>
    <w:p w14:paraId="3A218934" w14:textId="3AC5DD53" w:rsidR="00DB11CF" w:rsidRDefault="00DB11CF" w:rsidP="00DB11CF">
      <w:pPr>
        <w:pStyle w:val="Caption"/>
      </w:pPr>
      <w:r>
        <w:t xml:space="preserve">Figure </w:t>
      </w:r>
      <w:fldSimple w:instr=" SEQ Figure \* ARABIC ">
        <w:r w:rsidR="00FF4F85">
          <w:rPr>
            <w:noProof/>
          </w:rPr>
          <w:t>13</w:t>
        </w:r>
      </w:fldSimple>
      <w:r>
        <w:t xml:space="preserve"> - </w:t>
      </w:r>
      <w:r w:rsidRPr="00497170">
        <w:t>API-</w:t>
      </w:r>
      <w:proofErr w:type="spellStart"/>
      <w:r w:rsidRPr="00497170">
        <w:t>FantasticFeedback</w:t>
      </w:r>
      <w:proofErr w:type="spellEnd"/>
      <w:r w:rsidRPr="00497170">
        <w:t xml:space="preserve"> </w:t>
      </w:r>
      <w:proofErr w:type="spellStart"/>
      <w:r w:rsidRPr="00497170">
        <w:t>SurveyController</w:t>
      </w:r>
      <w:proofErr w:type="spellEnd"/>
      <w:r w:rsidRPr="00497170">
        <w:t xml:space="preserve"> Showing the </w:t>
      </w:r>
      <w:proofErr w:type="spellStart"/>
      <w:r>
        <w:t>PutSingleSurvey</w:t>
      </w:r>
      <w:proofErr w:type="spellEnd"/>
      <w:r>
        <w:t xml:space="preserve"> Method</w:t>
      </w:r>
    </w:p>
    <w:p w14:paraId="40F4A149" w14:textId="77777777" w:rsidR="00DE2B15" w:rsidRDefault="00DE2B15" w:rsidP="00DE2B15">
      <w:pPr>
        <w:keepNext/>
      </w:pPr>
      <w:r w:rsidRPr="00DE2B15">
        <w:rPr>
          <w:noProof/>
        </w:rPr>
        <w:lastRenderedPageBreak/>
        <w:drawing>
          <wp:inline distT="0" distB="0" distL="0" distR="0" wp14:anchorId="45BB81D5" wp14:editId="1BCF575C">
            <wp:extent cx="5731510" cy="3569335"/>
            <wp:effectExtent l="0" t="0" r="254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4"/>
                    <a:stretch>
                      <a:fillRect/>
                    </a:stretch>
                  </pic:blipFill>
                  <pic:spPr>
                    <a:xfrm>
                      <a:off x="0" y="0"/>
                      <a:ext cx="5731510" cy="3569335"/>
                    </a:xfrm>
                    <a:prstGeom prst="rect">
                      <a:avLst/>
                    </a:prstGeom>
                  </pic:spPr>
                </pic:pic>
              </a:graphicData>
            </a:graphic>
          </wp:inline>
        </w:drawing>
      </w:r>
    </w:p>
    <w:p w14:paraId="488FE439" w14:textId="13149039" w:rsidR="00DB11CF" w:rsidRDefault="00DE2B15" w:rsidP="00DE2B15">
      <w:pPr>
        <w:pStyle w:val="Caption"/>
      </w:pPr>
      <w:r>
        <w:t xml:space="preserve">Figure </w:t>
      </w:r>
      <w:fldSimple w:instr=" SEQ Figure \* ARABIC ">
        <w:r w:rsidR="00FF4F85">
          <w:rPr>
            <w:noProof/>
          </w:rPr>
          <w:t>14</w:t>
        </w:r>
      </w:fldSimple>
      <w:r>
        <w:t xml:space="preserve"> - API-</w:t>
      </w:r>
      <w:proofErr w:type="spellStart"/>
      <w:r>
        <w:t>FantasticFeedback</w:t>
      </w:r>
      <w:proofErr w:type="spellEnd"/>
      <w:r>
        <w:t xml:space="preserve"> </w:t>
      </w:r>
      <w:proofErr w:type="spellStart"/>
      <w:r>
        <w:t>FFAPIContext</w:t>
      </w:r>
      <w:proofErr w:type="spellEnd"/>
      <w:r>
        <w:t xml:space="preserve"> Class Showing the Model</w:t>
      </w:r>
    </w:p>
    <w:p w14:paraId="21B45688" w14:textId="77777777" w:rsidR="001432BB" w:rsidRDefault="001432BB" w:rsidP="001432BB">
      <w:pPr>
        <w:keepNext/>
      </w:pPr>
      <w:r w:rsidRPr="001432BB">
        <w:rPr>
          <w:noProof/>
        </w:rPr>
        <w:drawing>
          <wp:inline distT="0" distB="0" distL="0" distR="0" wp14:anchorId="644E8871" wp14:editId="3CBEC12B">
            <wp:extent cx="5731510" cy="3569335"/>
            <wp:effectExtent l="0" t="0" r="2540" b="0"/>
            <wp:docPr id="29" name="Picture 2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capture&#10;&#10;Description automatically generated with medium confidence"/>
                    <pic:cNvPicPr/>
                  </pic:nvPicPr>
                  <pic:blipFill>
                    <a:blip r:embed="rId25"/>
                    <a:stretch>
                      <a:fillRect/>
                    </a:stretch>
                  </pic:blipFill>
                  <pic:spPr>
                    <a:xfrm>
                      <a:off x="0" y="0"/>
                      <a:ext cx="5731510" cy="3569335"/>
                    </a:xfrm>
                    <a:prstGeom prst="rect">
                      <a:avLst/>
                    </a:prstGeom>
                  </pic:spPr>
                </pic:pic>
              </a:graphicData>
            </a:graphic>
          </wp:inline>
        </w:drawing>
      </w:r>
    </w:p>
    <w:p w14:paraId="59F7E405" w14:textId="57A12B2A" w:rsidR="009E141E" w:rsidRDefault="001432BB" w:rsidP="001432BB">
      <w:pPr>
        <w:pStyle w:val="Caption"/>
      </w:pPr>
      <w:r>
        <w:t xml:space="preserve">Figure </w:t>
      </w:r>
      <w:fldSimple w:instr=" SEQ Figure \* ARABIC ">
        <w:r w:rsidR="00FF4F85">
          <w:rPr>
            <w:noProof/>
          </w:rPr>
          <w:t>15</w:t>
        </w:r>
      </w:fldSimple>
      <w:r>
        <w:t xml:space="preserve"> - API-</w:t>
      </w:r>
      <w:proofErr w:type="spellStart"/>
      <w:r>
        <w:t>FantasticFeedback</w:t>
      </w:r>
      <w:proofErr w:type="spellEnd"/>
      <w:r>
        <w:t xml:space="preserve"> </w:t>
      </w:r>
      <w:proofErr w:type="spellStart"/>
      <w:r>
        <w:t>appsettings</w:t>
      </w:r>
      <w:proofErr w:type="spellEnd"/>
      <w:r>
        <w:t xml:space="preserve"> Showing the Database Connection Strings</w:t>
      </w:r>
    </w:p>
    <w:p w14:paraId="3D027F63" w14:textId="77777777" w:rsidR="001432BB" w:rsidRPr="001432BB" w:rsidRDefault="001432BB" w:rsidP="001432BB"/>
    <w:p w14:paraId="0322567D" w14:textId="23DDC47F" w:rsidR="0074186F" w:rsidRDefault="0074186F" w:rsidP="00B67F4D">
      <w:pPr>
        <w:pStyle w:val="Heading2"/>
        <w:ind w:left="360"/>
      </w:pPr>
      <w:bookmarkStart w:id="6" w:name="_Toc87534254"/>
      <w:r w:rsidRPr="00C969A0">
        <w:t>Nested Classes in Action</w:t>
      </w:r>
      <w:bookmarkEnd w:id="6"/>
    </w:p>
    <w:p w14:paraId="6DA812E5" w14:textId="77777777" w:rsidR="00FF4F85" w:rsidRDefault="00FF4F85" w:rsidP="00FF4F85">
      <w:pPr>
        <w:keepNext/>
      </w:pPr>
      <w:r w:rsidRPr="00FF4F85">
        <w:drawing>
          <wp:inline distT="0" distB="0" distL="0" distR="0" wp14:anchorId="42FCB6F2" wp14:editId="495DB3CA">
            <wp:extent cx="5731510" cy="3104515"/>
            <wp:effectExtent l="0" t="0" r="2540" b="63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6"/>
                    <a:stretch>
                      <a:fillRect/>
                    </a:stretch>
                  </pic:blipFill>
                  <pic:spPr>
                    <a:xfrm>
                      <a:off x="0" y="0"/>
                      <a:ext cx="5731510" cy="3104515"/>
                    </a:xfrm>
                    <a:prstGeom prst="rect">
                      <a:avLst/>
                    </a:prstGeom>
                  </pic:spPr>
                </pic:pic>
              </a:graphicData>
            </a:graphic>
          </wp:inline>
        </w:drawing>
      </w:r>
    </w:p>
    <w:p w14:paraId="22762E49" w14:textId="5DA918E1" w:rsidR="00FF4F85" w:rsidRPr="00FF4F85" w:rsidRDefault="00FF4F85" w:rsidP="00FF4F85">
      <w:pPr>
        <w:pStyle w:val="Caption"/>
      </w:pPr>
      <w:r>
        <w:t xml:space="preserve">Figure </w:t>
      </w:r>
      <w:fldSimple w:instr=" SEQ Figure \* ARABIC ">
        <w:r>
          <w:rPr>
            <w:noProof/>
          </w:rPr>
          <w:t>16</w:t>
        </w:r>
      </w:fldSimple>
      <w:r>
        <w:t xml:space="preserve"> - Apache </w:t>
      </w:r>
      <w:proofErr w:type="spellStart"/>
      <w:r>
        <w:t>NetworkSurveyor</w:t>
      </w:r>
      <w:proofErr w:type="spellEnd"/>
      <w:r>
        <w:t xml:space="preserve"> </w:t>
      </w:r>
      <w:proofErr w:type="spellStart"/>
      <w:r>
        <w:t>BinaryTree</w:t>
      </w:r>
      <w:proofErr w:type="spellEnd"/>
      <w:r>
        <w:t xml:space="preserve"> class showing Node class</w:t>
      </w:r>
    </w:p>
    <w:p w14:paraId="16B2510D" w14:textId="5D7E60ED" w:rsidR="00AF2508" w:rsidRDefault="00901E1D" w:rsidP="00AF2508">
      <w:pPr>
        <w:pStyle w:val="Heading1"/>
      </w:pPr>
      <w:bookmarkStart w:id="7" w:name="_Toc87534255"/>
      <w:r>
        <w:t>Task 5</w:t>
      </w:r>
      <w:r w:rsidR="00C40436">
        <w:t xml:space="preserve"> </w:t>
      </w:r>
      <w:r w:rsidR="00172788">
        <w:t>– Drag and Drop and 2-D Graphics</w:t>
      </w:r>
      <w:bookmarkEnd w:id="7"/>
    </w:p>
    <w:p w14:paraId="7E520928" w14:textId="77777777" w:rsidR="003469E3" w:rsidRDefault="003469E3" w:rsidP="003469E3">
      <w:pPr>
        <w:keepNext/>
      </w:pPr>
      <w:r w:rsidRPr="003469E3">
        <w:rPr>
          <w:noProof/>
        </w:rPr>
        <w:drawing>
          <wp:inline distT="0" distB="0" distL="0" distR="0" wp14:anchorId="5D60318B" wp14:editId="315C3F44">
            <wp:extent cx="5731510" cy="3876675"/>
            <wp:effectExtent l="0" t="0" r="2540" b="952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7"/>
                    <a:stretch>
                      <a:fillRect/>
                    </a:stretch>
                  </pic:blipFill>
                  <pic:spPr>
                    <a:xfrm>
                      <a:off x="0" y="0"/>
                      <a:ext cx="5731510" cy="3876675"/>
                    </a:xfrm>
                    <a:prstGeom prst="rect">
                      <a:avLst/>
                    </a:prstGeom>
                  </pic:spPr>
                </pic:pic>
              </a:graphicData>
            </a:graphic>
          </wp:inline>
        </w:drawing>
      </w:r>
    </w:p>
    <w:p w14:paraId="5459492D" w14:textId="1681513A" w:rsidR="00F47890" w:rsidRDefault="003469E3" w:rsidP="003469E3">
      <w:pPr>
        <w:pStyle w:val="Caption"/>
      </w:pPr>
      <w:r>
        <w:t xml:space="preserve">Figure </w:t>
      </w:r>
      <w:fldSimple w:instr=" SEQ Figure \* ARABIC ">
        <w:r w:rsidR="00FF4F85">
          <w:rPr>
            <w:noProof/>
          </w:rPr>
          <w:t>17</w:t>
        </w:r>
      </w:fldSimple>
      <w:r>
        <w:t xml:space="preserve"> - Firefox Showing Drag and Drop Feature in Web Application</w:t>
      </w:r>
    </w:p>
    <w:p w14:paraId="35389425" w14:textId="77777777" w:rsidR="002C64A7" w:rsidRDefault="002C64A7" w:rsidP="002C64A7">
      <w:pPr>
        <w:keepNext/>
      </w:pPr>
      <w:r w:rsidRPr="002C64A7">
        <w:rPr>
          <w:noProof/>
        </w:rPr>
        <w:drawing>
          <wp:inline distT="0" distB="0" distL="0" distR="0" wp14:anchorId="7C57F178" wp14:editId="51C59C6C">
            <wp:extent cx="5731510" cy="3139440"/>
            <wp:effectExtent l="0" t="0" r="2540" b="3810"/>
            <wp:docPr id="31" name="Picture 3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capture&#10;&#10;Description automatically generated with medium confidence"/>
                    <pic:cNvPicPr/>
                  </pic:nvPicPr>
                  <pic:blipFill>
                    <a:blip r:embed="rId28"/>
                    <a:stretch>
                      <a:fillRect/>
                    </a:stretch>
                  </pic:blipFill>
                  <pic:spPr>
                    <a:xfrm>
                      <a:off x="0" y="0"/>
                      <a:ext cx="5731510" cy="3139440"/>
                    </a:xfrm>
                    <a:prstGeom prst="rect">
                      <a:avLst/>
                    </a:prstGeom>
                  </pic:spPr>
                </pic:pic>
              </a:graphicData>
            </a:graphic>
          </wp:inline>
        </w:drawing>
      </w:r>
    </w:p>
    <w:p w14:paraId="346FF12D" w14:textId="13CD3360" w:rsidR="003469E3" w:rsidRDefault="002C64A7" w:rsidP="002C64A7">
      <w:pPr>
        <w:pStyle w:val="Caption"/>
      </w:pPr>
      <w:r>
        <w:t xml:space="preserve">Figure </w:t>
      </w:r>
      <w:fldSimple w:instr=" SEQ Figure \* ARABIC ">
        <w:r w:rsidR="00FF4F85">
          <w:rPr>
            <w:noProof/>
          </w:rPr>
          <w:t>18</w:t>
        </w:r>
      </w:fldSimple>
      <w:r>
        <w:t xml:space="preserve"> - </w:t>
      </w:r>
      <w:proofErr w:type="spellStart"/>
      <w:r>
        <w:t>FFFrontEnd</w:t>
      </w:r>
      <w:proofErr w:type="spellEnd"/>
      <w:r>
        <w:t xml:space="preserve"> Create Survey View Showing </w:t>
      </w:r>
      <w:proofErr w:type="spellStart"/>
      <w:r>
        <w:t>Dropzone</w:t>
      </w:r>
      <w:proofErr w:type="spellEnd"/>
      <w:r>
        <w:t xml:space="preserve"> Code</w:t>
      </w:r>
    </w:p>
    <w:p w14:paraId="4C4E3A8D" w14:textId="77777777" w:rsidR="00197D53" w:rsidRDefault="00197D53" w:rsidP="00197D53">
      <w:pPr>
        <w:keepNext/>
      </w:pPr>
      <w:r w:rsidRPr="00197D53">
        <w:rPr>
          <w:noProof/>
        </w:rPr>
        <w:lastRenderedPageBreak/>
        <w:drawing>
          <wp:inline distT="0" distB="0" distL="0" distR="0" wp14:anchorId="2C278C15" wp14:editId="1C85C753">
            <wp:extent cx="5731510" cy="3876675"/>
            <wp:effectExtent l="0" t="0" r="2540" b="952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9"/>
                    <a:stretch>
                      <a:fillRect/>
                    </a:stretch>
                  </pic:blipFill>
                  <pic:spPr>
                    <a:xfrm>
                      <a:off x="0" y="0"/>
                      <a:ext cx="5731510" cy="3876675"/>
                    </a:xfrm>
                    <a:prstGeom prst="rect">
                      <a:avLst/>
                    </a:prstGeom>
                  </pic:spPr>
                </pic:pic>
              </a:graphicData>
            </a:graphic>
          </wp:inline>
        </w:drawing>
      </w:r>
    </w:p>
    <w:p w14:paraId="63EDAA6A" w14:textId="25A9EC26" w:rsidR="002C64A7" w:rsidRDefault="00197D53" w:rsidP="00197D53">
      <w:pPr>
        <w:pStyle w:val="Caption"/>
      </w:pPr>
      <w:r>
        <w:t xml:space="preserve">Figure </w:t>
      </w:r>
      <w:fldSimple w:instr=" SEQ Figure \* ARABIC ">
        <w:r w:rsidR="00FF4F85">
          <w:rPr>
            <w:noProof/>
          </w:rPr>
          <w:t>19</w:t>
        </w:r>
      </w:fldSimple>
      <w:r>
        <w:t xml:space="preserve"> - Firefox Showing 2-D Graphics </w:t>
      </w:r>
      <w:proofErr w:type="gramStart"/>
      <w:r>
        <w:t>On</w:t>
      </w:r>
      <w:proofErr w:type="gramEnd"/>
      <w:r>
        <w:t xml:space="preserve"> FrontPage of Web Application</w:t>
      </w:r>
    </w:p>
    <w:p w14:paraId="324EF984" w14:textId="77777777" w:rsidR="004A4C9A" w:rsidRDefault="004A4C9A" w:rsidP="004A4C9A">
      <w:pPr>
        <w:keepNext/>
      </w:pPr>
      <w:r w:rsidRPr="004A4C9A">
        <w:rPr>
          <w:noProof/>
        </w:rPr>
        <w:drawing>
          <wp:inline distT="0" distB="0" distL="0" distR="0" wp14:anchorId="2CE80479" wp14:editId="47F8150E">
            <wp:extent cx="5731510" cy="2340610"/>
            <wp:effectExtent l="0" t="0" r="2540" b="2540"/>
            <wp:docPr id="33" name="Picture 33"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monitor, screenshot, computer&#10;&#10;Description automatically generated"/>
                    <pic:cNvPicPr/>
                  </pic:nvPicPr>
                  <pic:blipFill>
                    <a:blip r:embed="rId30"/>
                    <a:stretch>
                      <a:fillRect/>
                    </a:stretch>
                  </pic:blipFill>
                  <pic:spPr>
                    <a:xfrm>
                      <a:off x="0" y="0"/>
                      <a:ext cx="5731510" cy="2340610"/>
                    </a:xfrm>
                    <a:prstGeom prst="rect">
                      <a:avLst/>
                    </a:prstGeom>
                  </pic:spPr>
                </pic:pic>
              </a:graphicData>
            </a:graphic>
          </wp:inline>
        </w:drawing>
      </w:r>
    </w:p>
    <w:p w14:paraId="3A02E8AA" w14:textId="484DE190" w:rsidR="00197D53" w:rsidRDefault="004A4C9A" w:rsidP="004A4C9A">
      <w:pPr>
        <w:pStyle w:val="Caption"/>
      </w:pPr>
      <w:r>
        <w:t xml:space="preserve">Figure </w:t>
      </w:r>
      <w:fldSimple w:instr=" SEQ Figure \* ARABIC ">
        <w:r w:rsidR="00FF4F85">
          <w:rPr>
            <w:noProof/>
          </w:rPr>
          <w:t>20</w:t>
        </w:r>
      </w:fldSimple>
      <w:r>
        <w:t xml:space="preserve"> - </w:t>
      </w:r>
      <w:proofErr w:type="spellStart"/>
      <w:r>
        <w:t>FFFrontEnd</w:t>
      </w:r>
      <w:proofErr w:type="spellEnd"/>
      <w:r>
        <w:t xml:space="preserve"> Showing Index View and </w:t>
      </w:r>
      <w:proofErr w:type="spellStart"/>
      <w:r>
        <w:t>HomeController</w:t>
      </w:r>
      <w:proofErr w:type="spellEnd"/>
      <w:r>
        <w:t xml:space="preserve"> Code that Displays 2-D Graphics</w:t>
      </w:r>
    </w:p>
    <w:p w14:paraId="06BE6899" w14:textId="77777777" w:rsidR="00CA645E" w:rsidRDefault="00CA645E" w:rsidP="00CA645E">
      <w:pPr>
        <w:keepNext/>
      </w:pPr>
      <w:r w:rsidRPr="00CA645E">
        <w:rPr>
          <w:noProof/>
        </w:rPr>
        <w:lastRenderedPageBreak/>
        <w:drawing>
          <wp:inline distT="0" distB="0" distL="0" distR="0" wp14:anchorId="5B7550BE" wp14:editId="50269AE9">
            <wp:extent cx="5731510" cy="4471670"/>
            <wp:effectExtent l="0" t="0" r="2540" b="508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1"/>
                    <a:stretch>
                      <a:fillRect/>
                    </a:stretch>
                  </pic:blipFill>
                  <pic:spPr>
                    <a:xfrm>
                      <a:off x="0" y="0"/>
                      <a:ext cx="5731510" cy="4471670"/>
                    </a:xfrm>
                    <a:prstGeom prst="rect">
                      <a:avLst/>
                    </a:prstGeom>
                  </pic:spPr>
                </pic:pic>
              </a:graphicData>
            </a:graphic>
          </wp:inline>
        </w:drawing>
      </w:r>
    </w:p>
    <w:p w14:paraId="5D3E0F14" w14:textId="1DD55F16" w:rsidR="004A4C9A" w:rsidRDefault="00CA645E" w:rsidP="00CA645E">
      <w:pPr>
        <w:pStyle w:val="Caption"/>
      </w:pPr>
      <w:r>
        <w:t xml:space="preserve">Figure </w:t>
      </w:r>
      <w:fldSimple w:instr=" SEQ Figure \* ARABIC ">
        <w:r w:rsidR="00FF4F85">
          <w:rPr>
            <w:noProof/>
          </w:rPr>
          <w:t>21</w:t>
        </w:r>
      </w:fldSimple>
      <w:r>
        <w:t xml:space="preserve"> - Firefox Showing Help Page</w:t>
      </w:r>
      <w:r w:rsidR="0066487E">
        <w:t xml:space="preserve"> and Link Visible </w:t>
      </w:r>
      <w:proofErr w:type="gramStart"/>
      <w:r w:rsidR="0066487E">
        <w:t>In</w:t>
      </w:r>
      <w:proofErr w:type="gramEnd"/>
      <w:r w:rsidR="0066487E">
        <w:t xml:space="preserve"> Nav Bar on All Pages</w:t>
      </w:r>
    </w:p>
    <w:p w14:paraId="098F7B0C" w14:textId="77777777" w:rsidR="00D15476" w:rsidRDefault="00D15476" w:rsidP="00D15476">
      <w:pPr>
        <w:keepNext/>
      </w:pPr>
      <w:r w:rsidRPr="00D15476">
        <w:rPr>
          <w:noProof/>
        </w:rPr>
        <w:lastRenderedPageBreak/>
        <w:drawing>
          <wp:inline distT="0" distB="0" distL="0" distR="0" wp14:anchorId="0773B879" wp14:editId="2CD9B555">
            <wp:extent cx="5731510" cy="4665345"/>
            <wp:effectExtent l="0" t="0" r="2540" b="1905"/>
            <wp:docPr id="35" name="Picture 3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medium confidence"/>
                    <pic:cNvPicPr/>
                  </pic:nvPicPr>
                  <pic:blipFill>
                    <a:blip r:embed="rId32"/>
                    <a:stretch>
                      <a:fillRect/>
                    </a:stretch>
                  </pic:blipFill>
                  <pic:spPr>
                    <a:xfrm>
                      <a:off x="0" y="0"/>
                      <a:ext cx="5731510" cy="4665345"/>
                    </a:xfrm>
                    <a:prstGeom prst="rect">
                      <a:avLst/>
                    </a:prstGeom>
                  </pic:spPr>
                </pic:pic>
              </a:graphicData>
            </a:graphic>
          </wp:inline>
        </w:drawing>
      </w:r>
    </w:p>
    <w:p w14:paraId="7856A557" w14:textId="48A3D90D" w:rsidR="0066487E" w:rsidRDefault="00D15476" w:rsidP="00D15476">
      <w:pPr>
        <w:pStyle w:val="Caption"/>
      </w:pPr>
      <w:r>
        <w:t xml:space="preserve">Figure </w:t>
      </w:r>
      <w:fldSimple w:instr=" SEQ Figure \* ARABIC ">
        <w:r w:rsidR="00FF4F85">
          <w:rPr>
            <w:noProof/>
          </w:rPr>
          <w:t>22</w:t>
        </w:r>
      </w:fldSimple>
      <w:r>
        <w:t xml:space="preserve"> - Apache NetBeans Showing Code That Interacts with LinkedList, </w:t>
      </w:r>
      <w:proofErr w:type="spellStart"/>
      <w:r>
        <w:t>BinaryTree</w:t>
      </w:r>
      <w:proofErr w:type="spellEnd"/>
      <w:r>
        <w:t>, and Hashing Classes Within Application</w:t>
      </w:r>
    </w:p>
    <w:p w14:paraId="70BCA6C1" w14:textId="77777777" w:rsidR="00BB791F" w:rsidRDefault="00BB791F" w:rsidP="00BB791F">
      <w:pPr>
        <w:keepNext/>
      </w:pPr>
      <w:r w:rsidRPr="00BB791F">
        <w:rPr>
          <w:noProof/>
        </w:rPr>
        <w:lastRenderedPageBreak/>
        <w:drawing>
          <wp:inline distT="0" distB="0" distL="0" distR="0" wp14:anchorId="22E15432" wp14:editId="4F5EAE4F">
            <wp:extent cx="5731510" cy="4665345"/>
            <wp:effectExtent l="0" t="0" r="2540" b="190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33"/>
                    <a:stretch>
                      <a:fillRect/>
                    </a:stretch>
                  </pic:blipFill>
                  <pic:spPr>
                    <a:xfrm>
                      <a:off x="0" y="0"/>
                      <a:ext cx="5731510" cy="4665345"/>
                    </a:xfrm>
                    <a:prstGeom prst="rect">
                      <a:avLst/>
                    </a:prstGeom>
                  </pic:spPr>
                </pic:pic>
              </a:graphicData>
            </a:graphic>
          </wp:inline>
        </w:drawing>
      </w:r>
    </w:p>
    <w:p w14:paraId="15B1CB05" w14:textId="10ED1A7E" w:rsidR="00C829D7" w:rsidRDefault="00BB791F" w:rsidP="00BB791F">
      <w:pPr>
        <w:pStyle w:val="Caption"/>
      </w:pPr>
      <w:r>
        <w:t xml:space="preserve">Figure </w:t>
      </w:r>
      <w:fldSimple w:instr=" SEQ Figure \* ARABIC ">
        <w:r w:rsidR="00FF4F85">
          <w:rPr>
            <w:noProof/>
          </w:rPr>
          <w:t>23</w:t>
        </w:r>
      </w:fldSimple>
      <w:r>
        <w:t xml:space="preserve"> - Apache NetBeans Showing Class Responsible for Creating and Maintaining Doubly Linked List</w:t>
      </w:r>
    </w:p>
    <w:p w14:paraId="6FA704A1" w14:textId="77777777" w:rsidR="00E45F51" w:rsidRDefault="00E45F51" w:rsidP="00E45F51">
      <w:pPr>
        <w:keepNext/>
      </w:pPr>
      <w:r w:rsidRPr="00E45F51">
        <w:rPr>
          <w:noProof/>
        </w:rPr>
        <w:lastRenderedPageBreak/>
        <w:drawing>
          <wp:inline distT="0" distB="0" distL="0" distR="0" wp14:anchorId="74B80312" wp14:editId="0D4D5F50">
            <wp:extent cx="5731510" cy="4665345"/>
            <wp:effectExtent l="0" t="0" r="2540" b="1905"/>
            <wp:docPr id="37" name="Picture 3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omputer screen capture&#10;&#10;Description automatically generated with medium confidence"/>
                    <pic:cNvPicPr/>
                  </pic:nvPicPr>
                  <pic:blipFill>
                    <a:blip r:embed="rId34"/>
                    <a:stretch>
                      <a:fillRect/>
                    </a:stretch>
                  </pic:blipFill>
                  <pic:spPr>
                    <a:xfrm>
                      <a:off x="0" y="0"/>
                      <a:ext cx="5731510" cy="4665345"/>
                    </a:xfrm>
                    <a:prstGeom prst="rect">
                      <a:avLst/>
                    </a:prstGeom>
                  </pic:spPr>
                </pic:pic>
              </a:graphicData>
            </a:graphic>
          </wp:inline>
        </w:drawing>
      </w:r>
    </w:p>
    <w:p w14:paraId="215D411F" w14:textId="73BEE557" w:rsidR="00BB791F" w:rsidRDefault="00E45F51" w:rsidP="00E45F51">
      <w:pPr>
        <w:pStyle w:val="Caption"/>
      </w:pPr>
      <w:r>
        <w:t xml:space="preserve">Figure </w:t>
      </w:r>
      <w:fldSimple w:instr=" SEQ Figure \* ARABIC ">
        <w:r w:rsidR="00FF4F85">
          <w:rPr>
            <w:noProof/>
          </w:rPr>
          <w:t>24</w:t>
        </w:r>
      </w:fldSimple>
      <w:r>
        <w:t xml:space="preserve"> - Apache NetBeans Showing Class Responsible for Creating and Maintaining Binary Tree</w:t>
      </w:r>
    </w:p>
    <w:p w14:paraId="148615E9" w14:textId="77777777" w:rsidR="00543BB1" w:rsidRDefault="00543BB1" w:rsidP="00543BB1">
      <w:pPr>
        <w:keepNext/>
      </w:pPr>
      <w:r w:rsidRPr="00543BB1">
        <w:rPr>
          <w:noProof/>
        </w:rPr>
        <w:lastRenderedPageBreak/>
        <w:drawing>
          <wp:inline distT="0" distB="0" distL="0" distR="0" wp14:anchorId="6AAF6950" wp14:editId="4C9331DC">
            <wp:extent cx="5731510" cy="4665345"/>
            <wp:effectExtent l="0" t="0" r="2540" b="190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5"/>
                    <a:stretch>
                      <a:fillRect/>
                    </a:stretch>
                  </pic:blipFill>
                  <pic:spPr>
                    <a:xfrm>
                      <a:off x="0" y="0"/>
                      <a:ext cx="5731510" cy="4665345"/>
                    </a:xfrm>
                    <a:prstGeom prst="rect">
                      <a:avLst/>
                    </a:prstGeom>
                  </pic:spPr>
                </pic:pic>
              </a:graphicData>
            </a:graphic>
          </wp:inline>
        </w:drawing>
      </w:r>
    </w:p>
    <w:p w14:paraId="6581A1D0" w14:textId="4BC9B2DA" w:rsidR="00E45F51" w:rsidRDefault="00543BB1" w:rsidP="00543BB1">
      <w:pPr>
        <w:pStyle w:val="Caption"/>
      </w:pPr>
      <w:r>
        <w:t xml:space="preserve">Figure </w:t>
      </w:r>
      <w:fldSimple w:instr=" SEQ Figure \* ARABIC ">
        <w:r w:rsidR="00FF4F85">
          <w:rPr>
            <w:noProof/>
          </w:rPr>
          <w:t>25</w:t>
        </w:r>
      </w:fldSimple>
      <w:r>
        <w:t xml:space="preserve"> - Apache NetBeans Showing Method </w:t>
      </w:r>
      <w:proofErr w:type="gramStart"/>
      <w:r>
        <w:t>In</w:t>
      </w:r>
      <w:proofErr w:type="gramEnd"/>
      <w:r>
        <w:t xml:space="preserve"> Application That Interacts With HashMap</w:t>
      </w:r>
    </w:p>
    <w:p w14:paraId="3D449637" w14:textId="77777777" w:rsidR="00543BB1" w:rsidRPr="00543BB1" w:rsidRDefault="00543BB1" w:rsidP="00543BB1"/>
    <w:p w14:paraId="3BDFDF10" w14:textId="1DF60DBD" w:rsidR="00543BB1" w:rsidRDefault="00F73FF2" w:rsidP="00F5427D">
      <w:pPr>
        <w:pStyle w:val="Heading2"/>
        <w:ind w:left="360"/>
      </w:pPr>
      <w:bookmarkStart w:id="8" w:name="_Toc87534256"/>
      <w:r>
        <w:t>Sorting Algorithms Comparison</w:t>
      </w:r>
      <w:bookmarkEnd w:id="8"/>
    </w:p>
    <w:p w14:paraId="04BF0ADF" w14:textId="755A302A" w:rsidR="0041378C" w:rsidRDefault="008F1CA1" w:rsidP="00131BDA">
      <w:r>
        <w:t xml:space="preserve">There are </w:t>
      </w:r>
      <w:r w:rsidR="00655651">
        <w:t>many sorting algorithms available to utilise</w:t>
      </w:r>
      <w:r w:rsidR="00684340">
        <w:t>, the following are examples of just three:</w:t>
      </w:r>
    </w:p>
    <w:p w14:paraId="1FF6A7AF" w14:textId="6CC9B332" w:rsidR="00684340" w:rsidRDefault="00684340" w:rsidP="00684340">
      <w:pPr>
        <w:pStyle w:val="ListParagraph"/>
        <w:numPr>
          <w:ilvl w:val="0"/>
          <w:numId w:val="17"/>
        </w:numPr>
      </w:pPr>
      <w:r>
        <w:t>Bubble Sort</w:t>
      </w:r>
    </w:p>
    <w:p w14:paraId="10EC7A81" w14:textId="4D4C0332" w:rsidR="00684340" w:rsidRDefault="004F3D5C" w:rsidP="00684340">
      <w:pPr>
        <w:pStyle w:val="ListParagraph"/>
        <w:numPr>
          <w:ilvl w:val="1"/>
          <w:numId w:val="17"/>
        </w:numPr>
      </w:pPr>
      <w:r>
        <w:t xml:space="preserve">A bubble sort is a relatively </w:t>
      </w:r>
      <w:r w:rsidR="006F6BD7">
        <w:t xml:space="preserve">simple sorting algorithm. A dataset is iterated through comparing the current item with the next item. If the current item is larger than the next item, the two swap positions in the dataset, otherwise the next item becomes the current item and the process repeats. This </w:t>
      </w:r>
      <w:r w:rsidR="00FF6288">
        <w:t xml:space="preserve">iteration is done as many times as </w:t>
      </w:r>
      <w:r w:rsidR="00EF61D4">
        <w:t>the length of the dataset. This way it ensures that every relevant comparison is conducted.</w:t>
      </w:r>
    </w:p>
    <w:p w14:paraId="0AA9B869" w14:textId="78237093" w:rsidR="00684340" w:rsidRDefault="00684340" w:rsidP="00684340">
      <w:pPr>
        <w:pStyle w:val="ListParagraph"/>
        <w:numPr>
          <w:ilvl w:val="0"/>
          <w:numId w:val="17"/>
        </w:numPr>
      </w:pPr>
      <w:r>
        <w:t>Selection Sort</w:t>
      </w:r>
    </w:p>
    <w:p w14:paraId="02A2A853" w14:textId="5EB0694E" w:rsidR="00EF61D4" w:rsidRDefault="009102A2" w:rsidP="00EF61D4">
      <w:pPr>
        <w:pStyle w:val="ListParagraph"/>
        <w:numPr>
          <w:ilvl w:val="1"/>
          <w:numId w:val="17"/>
        </w:numPr>
      </w:pPr>
      <w:r>
        <w:t xml:space="preserve">A selection sort is another relatively simple sorting algorithm. Within a dataset, the smallest (or largest, depending on the </w:t>
      </w:r>
      <w:proofErr w:type="gramStart"/>
      <w:r>
        <w:t>manner in which</w:t>
      </w:r>
      <w:proofErr w:type="gramEnd"/>
      <w:r>
        <w:t xml:space="preserve"> the dataset is to be sorted) is found and placed at the start of the dataset. This process then repeats for the second smallest, third, etc. </w:t>
      </w:r>
      <w:r w:rsidR="00040E25">
        <w:t xml:space="preserve">Until the entire dataset is organised. The selection sort is less demanding of the </w:t>
      </w:r>
      <w:r w:rsidR="00DA24A0">
        <w:t>computer as less comparisons are made and as a result can be faster than a bubble sort.</w:t>
      </w:r>
    </w:p>
    <w:p w14:paraId="4D10A753" w14:textId="30C4AF40" w:rsidR="00684340" w:rsidRDefault="00684340" w:rsidP="00684340">
      <w:pPr>
        <w:pStyle w:val="ListParagraph"/>
        <w:numPr>
          <w:ilvl w:val="0"/>
          <w:numId w:val="17"/>
        </w:numPr>
      </w:pPr>
      <w:r>
        <w:t>Insertion Sort</w:t>
      </w:r>
    </w:p>
    <w:p w14:paraId="048402E5" w14:textId="0773366C" w:rsidR="00DA24A0" w:rsidRDefault="00453596" w:rsidP="00DA24A0">
      <w:pPr>
        <w:pStyle w:val="ListParagraph"/>
        <w:numPr>
          <w:ilvl w:val="1"/>
          <w:numId w:val="17"/>
        </w:numPr>
      </w:pPr>
      <w:r>
        <w:lastRenderedPageBreak/>
        <w:t xml:space="preserve">An insertion sort operates in a similar manner to the selection </w:t>
      </w:r>
      <w:proofErr w:type="gramStart"/>
      <w:r>
        <w:t>sort,</w:t>
      </w:r>
      <w:proofErr w:type="gramEnd"/>
      <w:r>
        <w:t xml:space="preserve"> however it differs in that it chunks the dataset. </w:t>
      </w:r>
      <w:r w:rsidR="006E4F36">
        <w:t xml:space="preserve">Instead of following the same principle of a selection sort for the entire dataset, it </w:t>
      </w:r>
      <w:r w:rsidR="00E80074">
        <w:t>breaks it up into smaller pi</w:t>
      </w:r>
      <w:r w:rsidR="0095497E">
        <w:t xml:space="preserve">eces and </w:t>
      </w:r>
      <w:r w:rsidR="002930D0">
        <w:t>iterates</w:t>
      </w:r>
      <w:r w:rsidR="0095497E">
        <w:t xml:space="preserve"> through them. Once this is completed, your dataset is not sorted, but you have individual chunks that have been pre-sorted for you. The same selection sort principal is repeated but is more effective as the data is somewhat organised already.</w:t>
      </w:r>
    </w:p>
    <w:p w14:paraId="5FF937D5" w14:textId="05517322" w:rsidR="0095497E" w:rsidRDefault="0095497E" w:rsidP="0095497E">
      <w:r>
        <w:t>Within the application all three were implemented into the program</w:t>
      </w:r>
      <w:r w:rsidR="00E53353">
        <w:t>, an example of the Bubble Sort implementation is shown below</w:t>
      </w:r>
      <w:r>
        <w:t>.</w:t>
      </w:r>
    </w:p>
    <w:p w14:paraId="480A08B6" w14:textId="77777777" w:rsidR="00E53353" w:rsidRDefault="00E53353" w:rsidP="00E53353">
      <w:pPr>
        <w:keepNext/>
      </w:pPr>
      <w:r w:rsidRPr="00E53353">
        <w:rPr>
          <w:noProof/>
        </w:rPr>
        <w:drawing>
          <wp:inline distT="0" distB="0" distL="0" distR="0" wp14:anchorId="352298E2" wp14:editId="4E9D7F6F">
            <wp:extent cx="5731510" cy="3289300"/>
            <wp:effectExtent l="0" t="0" r="2540" b="635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36"/>
                    <a:stretch>
                      <a:fillRect/>
                    </a:stretch>
                  </pic:blipFill>
                  <pic:spPr>
                    <a:xfrm>
                      <a:off x="0" y="0"/>
                      <a:ext cx="5731510" cy="3289300"/>
                    </a:xfrm>
                    <a:prstGeom prst="rect">
                      <a:avLst/>
                    </a:prstGeom>
                  </pic:spPr>
                </pic:pic>
              </a:graphicData>
            </a:graphic>
          </wp:inline>
        </w:drawing>
      </w:r>
    </w:p>
    <w:p w14:paraId="110DBFA6" w14:textId="62F65845" w:rsidR="0095497E" w:rsidRPr="00131BDA" w:rsidRDefault="00E53353" w:rsidP="00E53353">
      <w:pPr>
        <w:pStyle w:val="Caption"/>
      </w:pPr>
      <w:r>
        <w:t xml:space="preserve">Figure </w:t>
      </w:r>
      <w:fldSimple w:instr=" SEQ Figure \* ARABIC ">
        <w:r w:rsidR="00FF4F85">
          <w:rPr>
            <w:noProof/>
          </w:rPr>
          <w:t>26</w:t>
        </w:r>
      </w:fldSimple>
      <w:r>
        <w:t xml:space="preserve"> - Apache NetBeans Showing Bubble Sort Method</w:t>
      </w:r>
    </w:p>
    <w:p w14:paraId="36492A94" w14:textId="785F56B3" w:rsidR="00F73FF2" w:rsidRDefault="00F73FF2" w:rsidP="00F73FF2">
      <w:pPr>
        <w:pStyle w:val="Heading2"/>
        <w:ind w:left="360"/>
      </w:pPr>
      <w:bookmarkStart w:id="9" w:name="_Toc87534257"/>
      <w:r>
        <w:t>Searching Algorithms Comparison</w:t>
      </w:r>
      <w:bookmarkEnd w:id="9"/>
    </w:p>
    <w:p w14:paraId="5EEB7012" w14:textId="769C53A2" w:rsidR="00F423B9" w:rsidRDefault="002D785F" w:rsidP="003051D7">
      <w:r>
        <w:t>There are many search algorithms available to utilise, the following are examples of just three:</w:t>
      </w:r>
    </w:p>
    <w:p w14:paraId="7350CD0F" w14:textId="3925E47C" w:rsidR="002D785F" w:rsidRDefault="00E63022" w:rsidP="002D785F">
      <w:pPr>
        <w:pStyle w:val="ListParagraph"/>
        <w:numPr>
          <w:ilvl w:val="0"/>
          <w:numId w:val="17"/>
        </w:numPr>
      </w:pPr>
      <w:r>
        <w:t xml:space="preserve">LinkedList </w:t>
      </w:r>
      <w:proofErr w:type="gramStart"/>
      <w:r>
        <w:t>Find(</w:t>
      </w:r>
      <w:proofErr w:type="gramEnd"/>
      <w:r>
        <w:t>)</w:t>
      </w:r>
    </w:p>
    <w:p w14:paraId="0B995502" w14:textId="69ED7C16" w:rsidR="00E63022" w:rsidRDefault="00E63022" w:rsidP="00E63022">
      <w:pPr>
        <w:pStyle w:val="ListParagraph"/>
        <w:numPr>
          <w:ilvl w:val="1"/>
          <w:numId w:val="17"/>
        </w:numPr>
      </w:pPr>
      <w:r>
        <w:t xml:space="preserve">The find </w:t>
      </w:r>
      <w:r w:rsidR="00BA5830">
        <w:t xml:space="preserve">method implements a search algorithm by starting at the head of the linked list and then proceeding through the list in order. Each node provides </w:t>
      </w:r>
      <w:r w:rsidR="00A675EE">
        <w:t>the details of the next node in the list. Upon arriving at the next node in the list, the algorithm examines if the current nodes data matches the desired data. If it does, the algorithm returns the nodes details, otherwise it continues through the list.</w:t>
      </w:r>
    </w:p>
    <w:p w14:paraId="154C6144" w14:textId="76519E28" w:rsidR="00E63022" w:rsidRDefault="00E63022" w:rsidP="002D785F">
      <w:pPr>
        <w:pStyle w:val="ListParagraph"/>
        <w:numPr>
          <w:ilvl w:val="0"/>
          <w:numId w:val="17"/>
        </w:numPr>
      </w:pPr>
      <w:proofErr w:type="spellStart"/>
      <w:r>
        <w:t>BinaryTree</w:t>
      </w:r>
      <w:proofErr w:type="spellEnd"/>
      <w:r>
        <w:t xml:space="preserve"> </w:t>
      </w:r>
      <w:proofErr w:type="spellStart"/>
      <w:proofErr w:type="gramStart"/>
      <w:r>
        <w:t>inOrderTraversal</w:t>
      </w:r>
      <w:proofErr w:type="spellEnd"/>
      <w:r>
        <w:t>(</w:t>
      </w:r>
      <w:proofErr w:type="gramEnd"/>
      <w:r>
        <w:t>)</w:t>
      </w:r>
    </w:p>
    <w:p w14:paraId="5F168A2A" w14:textId="27232EFB" w:rsidR="00AE6E31" w:rsidRDefault="00AE6E31" w:rsidP="00AE6E31">
      <w:pPr>
        <w:pStyle w:val="ListParagraph"/>
        <w:numPr>
          <w:ilvl w:val="1"/>
          <w:numId w:val="17"/>
        </w:numPr>
      </w:pPr>
      <w:r>
        <w:t xml:space="preserve">The </w:t>
      </w:r>
      <w:proofErr w:type="spellStart"/>
      <w:proofErr w:type="gramStart"/>
      <w:r>
        <w:t>inOrderTraversal</w:t>
      </w:r>
      <w:proofErr w:type="spellEnd"/>
      <w:r>
        <w:t>(</w:t>
      </w:r>
      <w:proofErr w:type="gramEnd"/>
      <w:r>
        <w:t>) method implements a search algorithm by utilising recursion within the code.</w:t>
      </w:r>
      <w:r w:rsidR="003515DD">
        <w:t xml:space="preserve"> Within the method, there are three steps: navigate to left node, return node value, navigate to right node</w:t>
      </w:r>
      <w:r w:rsidR="00B410B1">
        <w:t>.</w:t>
      </w:r>
      <w:r>
        <w:t xml:space="preserve"> </w:t>
      </w:r>
      <w:r w:rsidR="00B410B1">
        <w:t>S</w:t>
      </w:r>
      <w:r>
        <w:t>tart</w:t>
      </w:r>
      <w:r w:rsidR="00B410B1">
        <w:t>ing</w:t>
      </w:r>
      <w:r>
        <w:t xml:space="preserve"> at the root node of the tree and then navigates to the</w:t>
      </w:r>
      <w:r w:rsidR="00B410B1">
        <w:t xml:space="preserve"> left node of the current one and calls the same method for the new node. The new method has the same instructions </w:t>
      </w:r>
      <w:r w:rsidR="00E3411D">
        <w:t xml:space="preserve">and as such performs the same operations. Eventually </w:t>
      </w:r>
      <w:proofErr w:type="gramStart"/>
      <w:r w:rsidR="00E3411D">
        <w:t>there</w:t>
      </w:r>
      <w:proofErr w:type="gramEnd"/>
      <w:r w:rsidR="00E3411D">
        <w:t xml:space="preserve"> wont be a new node to traverse too, in which case the left most node will be recorded. After this the right node will be traversed too. What is most beneficial about this approach is that as </w:t>
      </w:r>
      <w:r w:rsidR="0059395E">
        <w:t>the methods complete (all three instructions completed)</w:t>
      </w:r>
      <w:r w:rsidR="0034024F">
        <w:t>, the tree begins to get traversed upwards.</w:t>
      </w:r>
    </w:p>
    <w:p w14:paraId="48B2BDC1" w14:textId="70C7FA15" w:rsidR="00E63022" w:rsidRDefault="00E63022" w:rsidP="002D785F">
      <w:pPr>
        <w:pStyle w:val="ListParagraph"/>
        <w:numPr>
          <w:ilvl w:val="0"/>
          <w:numId w:val="17"/>
        </w:numPr>
      </w:pPr>
      <w:proofErr w:type="spellStart"/>
      <w:proofErr w:type="gramStart"/>
      <w:r>
        <w:t>Linq</w:t>
      </w:r>
      <w:proofErr w:type="spellEnd"/>
      <w:r>
        <w:t xml:space="preserve"> .where</w:t>
      </w:r>
      <w:proofErr w:type="gramEnd"/>
      <w:r>
        <w:t>()</w:t>
      </w:r>
    </w:p>
    <w:p w14:paraId="67A3C25A" w14:textId="11D7CDAC" w:rsidR="00A648CA" w:rsidRDefault="00DF1312" w:rsidP="00A648CA">
      <w:pPr>
        <w:pStyle w:val="ListParagraph"/>
        <w:numPr>
          <w:ilvl w:val="1"/>
          <w:numId w:val="17"/>
        </w:numPr>
      </w:pPr>
      <w:proofErr w:type="spellStart"/>
      <w:r>
        <w:t>Linq</w:t>
      </w:r>
      <w:proofErr w:type="spellEnd"/>
      <w:r>
        <w:t xml:space="preserve"> operations are used for searching and sorting data. </w:t>
      </w:r>
      <w:proofErr w:type="gramStart"/>
      <w:r>
        <w:t>The .where</w:t>
      </w:r>
      <w:proofErr w:type="gramEnd"/>
      <w:r>
        <w:t xml:space="preserve">() method </w:t>
      </w:r>
      <w:r w:rsidR="00014421">
        <w:t xml:space="preserve">pulls data out of a collection where the data matches the specified input. For example, </w:t>
      </w:r>
      <w:proofErr w:type="spellStart"/>
      <w:r w:rsidR="00BB1CE7">
        <w:t>Surveys.where</w:t>
      </w:r>
      <w:proofErr w:type="spellEnd"/>
      <w:r w:rsidR="00BB1CE7">
        <w:t xml:space="preserve">(c =&gt; </w:t>
      </w:r>
      <w:proofErr w:type="spellStart"/>
      <w:proofErr w:type="gramStart"/>
      <w:r w:rsidR="00BB1CE7">
        <w:t>c.SurveyID</w:t>
      </w:r>
      <w:proofErr w:type="spellEnd"/>
      <w:proofErr w:type="gramEnd"/>
      <w:r w:rsidR="00BB1CE7">
        <w:t xml:space="preserve"> == 2) will return the Survey from the Surveys table that has an id of 2. This </w:t>
      </w:r>
      <w:r w:rsidR="009E6155">
        <w:t>algorithm is built into the .NET framework and is widespread in its use.</w:t>
      </w:r>
    </w:p>
    <w:p w14:paraId="1E8785F7" w14:textId="3AA4AAEB" w:rsidR="009E6155" w:rsidRDefault="009E6155" w:rsidP="009E6155">
      <w:proofErr w:type="gramStart"/>
      <w:r>
        <w:t>All of</w:t>
      </w:r>
      <w:proofErr w:type="gramEnd"/>
      <w:r>
        <w:t xml:space="preserve"> the three search algorithms were utilised in the application, an example of the </w:t>
      </w:r>
      <w:proofErr w:type="spellStart"/>
      <w:r>
        <w:t>Linq.where</w:t>
      </w:r>
      <w:proofErr w:type="spellEnd"/>
      <w:r>
        <w:t xml:space="preserve">() algorithm </w:t>
      </w:r>
      <w:r w:rsidR="008C1919">
        <w:t>is shown below:</w:t>
      </w:r>
    </w:p>
    <w:p w14:paraId="62C7969E" w14:textId="77777777" w:rsidR="00C759FE" w:rsidRDefault="00C759FE" w:rsidP="00C759FE">
      <w:pPr>
        <w:keepNext/>
      </w:pPr>
      <w:r w:rsidRPr="00C759FE">
        <w:drawing>
          <wp:inline distT="0" distB="0" distL="0" distR="0" wp14:anchorId="5AF2BF27" wp14:editId="7CA80276">
            <wp:extent cx="5731510" cy="312864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7"/>
                    <a:stretch>
                      <a:fillRect/>
                    </a:stretch>
                  </pic:blipFill>
                  <pic:spPr>
                    <a:xfrm>
                      <a:off x="0" y="0"/>
                      <a:ext cx="5731510" cy="3128645"/>
                    </a:xfrm>
                    <a:prstGeom prst="rect">
                      <a:avLst/>
                    </a:prstGeom>
                  </pic:spPr>
                </pic:pic>
              </a:graphicData>
            </a:graphic>
          </wp:inline>
        </w:drawing>
      </w:r>
    </w:p>
    <w:p w14:paraId="0F3BC30B" w14:textId="042BEE46" w:rsidR="008C1919" w:rsidRPr="003051D7" w:rsidRDefault="00C759FE" w:rsidP="00C759FE">
      <w:pPr>
        <w:pStyle w:val="Caption"/>
      </w:pPr>
      <w:r>
        <w:t xml:space="preserve">Figure </w:t>
      </w:r>
      <w:fldSimple w:instr=" SEQ Figure \* ARABIC ">
        <w:r w:rsidR="00FF4F85">
          <w:rPr>
            <w:noProof/>
          </w:rPr>
          <w:t>27</w:t>
        </w:r>
      </w:fldSimple>
      <w:r>
        <w:t xml:space="preserve"> - API-</w:t>
      </w:r>
      <w:proofErr w:type="spellStart"/>
      <w:r>
        <w:t>FantasticFeedback</w:t>
      </w:r>
      <w:proofErr w:type="spellEnd"/>
      <w:r>
        <w:t xml:space="preserve"> Showing use of </w:t>
      </w:r>
      <w:proofErr w:type="spellStart"/>
      <w:r>
        <w:t>Linq</w:t>
      </w:r>
      <w:proofErr w:type="spellEnd"/>
      <w:r>
        <w:t xml:space="preserve"> </w:t>
      </w:r>
      <w:proofErr w:type="spellStart"/>
      <w:r>
        <w:t>quieries</w:t>
      </w:r>
      <w:proofErr w:type="spellEnd"/>
      <w:r>
        <w:t xml:space="preserve">, </w:t>
      </w:r>
      <w:proofErr w:type="gramStart"/>
      <w:r>
        <w:t>including .Where</w:t>
      </w:r>
      <w:proofErr w:type="gramEnd"/>
      <w:r>
        <w:t xml:space="preserve">(), inside </w:t>
      </w:r>
      <w:proofErr w:type="spellStart"/>
      <w:r>
        <w:t>SurveyController</w:t>
      </w:r>
      <w:proofErr w:type="spellEnd"/>
    </w:p>
    <w:p w14:paraId="22673BFA" w14:textId="0ED19370" w:rsidR="00154AAE" w:rsidRDefault="00574B1E" w:rsidP="00154AAE">
      <w:pPr>
        <w:pStyle w:val="Heading1"/>
      </w:pPr>
      <w:bookmarkStart w:id="10" w:name="_Toc87534258"/>
      <w:r>
        <w:t xml:space="preserve">Task </w:t>
      </w:r>
      <w:r w:rsidR="00C903EA">
        <w:t>6</w:t>
      </w:r>
      <w:bookmarkEnd w:id="10"/>
    </w:p>
    <w:p w14:paraId="56237D81" w14:textId="77777777" w:rsidR="008B4AB0" w:rsidRDefault="008B4AB0" w:rsidP="008B4AB0">
      <w:pPr>
        <w:keepNext/>
      </w:pPr>
      <w:r w:rsidRPr="008B4AB0">
        <w:rPr>
          <w:noProof/>
        </w:rPr>
        <w:drawing>
          <wp:inline distT="0" distB="0" distL="0" distR="0" wp14:anchorId="11DBF455" wp14:editId="6EDCAD3A">
            <wp:extent cx="5731510" cy="3139440"/>
            <wp:effectExtent l="0" t="0" r="2540" b="381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38"/>
                    <a:stretch>
                      <a:fillRect/>
                    </a:stretch>
                  </pic:blipFill>
                  <pic:spPr>
                    <a:xfrm>
                      <a:off x="0" y="0"/>
                      <a:ext cx="5731510" cy="3139440"/>
                    </a:xfrm>
                    <a:prstGeom prst="rect">
                      <a:avLst/>
                    </a:prstGeom>
                  </pic:spPr>
                </pic:pic>
              </a:graphicData>
            </a:graphic>
          </wp:inline>
        </w:drawing>
      </w:r>
    </w:p>
    <w:p w14:paraId="1911F29A" w14:textId="4F757AE8" w:rsidR="008B4AB0" w:rsidRPr="008B4AB0" w:rsidRDefault="008B4AB0" w:rsidP="008B4AB0">
      <w:pPr>
        <w:pStyle w:val="Caption"/>
      </w:pPr>
      <w:r>
        <w:t xml:space="preserve">Figure </w:t>
      </w:r>
      <w:fldSimple w:instr=" SEQ Figure \* ARABIC ">
        <w:r w:rsidR="00FF4F85">
          <w:rPr>
            <w:noProof/>
          </w:rPr>
          <w:t>28</w:t>
        </w:r>
      </w:fldSimple>
      <w:r>
        <w:t xml:space="preserve"> - API-</w:t>
      </w:r>
      <w:proofErr w:type="spellStart"/>
      <w:r>
        <w:t>FantasticFeedback</w:t>
      </w:r>
      <w:proofErr w:type="spellEnd"/>
      <w:r>
        <w:t xml:space="preserve"> Showing Breakpoints and Watches Being Implemented</w:t>
      </w:r>
    </w:p>
    <w:p w14:paraId="7E0940F3" w14:textId="54F56906" w:rsidR="004C7331" w:rsidRPr="002D785F" w:rsidRDefault="00C903EA" w:rsidP="00B31AC6">
      <w:pPr>
        <w:pStyle w:val="Heading2"/>
        <w:ind w:left="360"/>
      </w:pPr>
      <w:bookmarkStart w:id="11" w:name="_Toc12446780"/>
      <w:bookmarkStart w:id="12" w:name="_Toc87534259"/>
      <w:r w:rsidRPr="002D785F">
        <w:t>Defect Logs</w:t>
      </w:r>
      <w:bookmarkEnd w:id="11"/>
      <w:bookmarkEnd w:id="12"/>
    </w:p>
    <w:tbl>
      <w:tblPr>
        <w:tblStyle w:val="TableGrid"/>
        <w:tblW w:w="0" w:type="auto"/>
        <w:tblLook w:val="04A0" w:firstRow="1" w:lastRow="0" w:firstColumn="1" w:lastColumn="0" w:noHBand="0" w:noVBand="1"/>
      </w:tblPr>
      <w:tblGrid>
        <w:gridCol w:w="4502"/>
        <w:gridCol w:w="4514"/>
      </w:tblGrid>
      <w:tr w:rsidR="00C903EA" w14:paraId="1439B19B" w14:textId="77777777" w:rsidTr="004C7331">
        <w:tc>
          <w:tcPr>
            <w:tcW w:w="4502" w:type="dxa"/>
            <w:shd w:val="clear" w:color="auto" w:fill="FABF8F" w:themeFill="accent6" w:themeFillTint="99"/>
          </w:tcPr>
          <w:p w14:paraId="440D9653" w14:textId="77777777" w:rsidR="00C903EA" w:rsidRPr="002D785F" w:rsidRDefault="00C903EA" w:rsidP="00235375">
            <w:pPr>
              <w:jc w:val="center"/>
              <w:rPr>
                <w:rFonts w:asciiTheme="majorHAnsi" w:eastAsiaTheme="majorEastAsia" w:hAnsiTheme="majorHAnsi" w:cstheme="majorBidi"/>
                <w:b/>
                <w:bCs/>
                <w:color w:val="365F91" w:themeColor="accent1" w:themeShade="BF"/>
                <w:sz w:val="28"/>
                <w:szCs w:val="28"/>
              </w:rPr>
            </w:pPr>
            <w:r w:rsidRPr="002D785F">
              <w:rPr>
                <w:rFonts w:asciiTheme="majorHAnsi" w:eastAsiaTheme="majorEastAsia" w:hAnsiTheme="majorHAnsi" w:cstheme="majorBidi"/>
                <w:b/>
                <w:bCs/>
                <w:color w:val="365F91" w:themeColor="accent1" w:themeShade="BF"/>
                <w:sz w:val="28"/>
                <w:szCs w:val="28"/>
              </w:rPr>
              <w:t>Syntax / Logic Errors</w:t>
            </w:r>
          </w:p>
        </w:tc>
        <w:tc>
          <w:tcPr>
            <w:tcW w:w="4514" w:type="dxa"/>
            <w:shd w:val="clear" w:color="auto" w:fill="FABF8F" w:themeFill="accent6" w:themeFillTint="99"/>
          </w:tcPr>
          <w:p w14:paraId="584CC54B" w14:textId="77777777" w:rsidR="00C903EA" w:rsidRDefault="00C903EA" w:rsidP="00235375">
            <w:pPr>
              <w:jc w:val="center"/>
              <w:rPr>
                <w:rFonts w:asciiTheme="majorHAnsi" w:eastAsiaTheme="majorEastAsia" w:hAnsiTheme="majorHAnsi" w:cstheme="majorBidi"/>
                <w:b/>
                <w:bCs/>
                <w:color w:val="365F91" w:themeColor="accent1" w:themeShade="BF"/>
                <w:sz w:val="28"/>
                <w:szCs w:val="28"/>
              </w:rPr>
            </w:pPr>
            <w:r w:rsidRPr="002D785F">
              <w:rPr>
                <w:rFonts w:asciiTheme="majorHAnsi" w:eastAsiaTheme="majorEastAsia" w:hAnsiTheme="majorHAnsi" w:cstheme="majorBidi"/>
                <w:b/>
                <w:bCs/>
                <w:color w:val="365F91" w:themeColor="accent1" w:themeShade="BF"/>
                <w:sz w:val="28"/>
                <w:szCs w:val="28"/>
              </w:rPr>
              <w:t>Solutions Applied</w:t>
            </w:r>
          </w:p>
        </w:tc>
      </w:tr>
      <w:tr w:rsidR="00C903EA" w14:paraId="7B9C7DC7" w14:textId="77777777" w:rsidTr="004C7331">
        <w:tc>
          <w:tcPr>
            <w:tcW w:w="4502" w:type="dxa"/>
          </w:tcPr>
          <w:p w14:paraId="045F353E" w14:textId="539BC72B" w:rsidR="00C903EA" w:rsidRDefault="009E42E6" w:rsidP="009E42E6">
            <w:proofErr w:type="spellStart"/>
            <w:r>
              <w:t>Dropzone</w:t>
            </w:r>
            <w:proofErr w:type="spellEnd"/>
            <w:r>
              <w:t xml:space="preserve"> </w:t>
            </w:r>
            <w:r w:rsidR="004E399B">
              <w:t>styling in create survey view not as intended</w:t>
            </w:r>
          </w:p>
        </w:tc>
        <w:tc>
          <w:tcPr>
            <w:tcW w:w="4514" w:type="dxa"/>
          </w:tcPr>
          <w:p w14:paraId="538A4C43" w14:textId="0D88CC96" w:rsidR="00C903EA" w:rsidRDefault="004E399B" w:rsidP="004E399B">
            <w:r>
              <w:t xml:space="preserve">Inspected view through browser tools to determine what styling was being </w:t>
            </w:r>
            <w:r w:rsidR="00884D86">
              <w:t xml:space="preserve">applied to the div. Determined that incorrect </w:t>
            </w:r>
            <w:proofErr w:type="spellStart"/>
            <w:r w:rsidR="00884D86">
              <w:t>css</w:t>
            </w:r>
            <w:proofErr w:type="spellEnd"/>
            <w:r w:rsidR="00884D86">
              <w:t xml:space="preserve"> file was used and called in wrong order.</w:t>
            </w:r>
          </w:p>
        </w:tc>
      </w:tr>
      <w:tr w:rsidR="00884D86" w14:paraId="7B3C68B8" w14:textId="77777777" w:rsidTr="004C7331">
        <w:tc>
          <w:tcPr>
            <w:tcW w:w="4502" w:type="dxa"/>
          </w:tcPr>
          <w:p w14:paraId="45BC7F9B" w14:textId="4795564F" w:rsidR="00884D86" w:rsidRDefault="00480027" w:rsidP="009E42E6">
            <w:proofErr w:type="spellStart"/>
            <w:r>
              <w:t>FrontEnd</w:t>
            </w:r>
            <w:proofErr w:type="spellEnd"/>
            <w:r>
              <w:t xml:space="preserve"> calls to API were being rejected based on </w:t>
            </w:r>
            <w:r w:rsidR="00663170">
              <w:t>404 errors</w:t>
            </w:r>
          </w:p>
        </w:tc>
        <w:tc>
          <w:tcPr>
            <w:tcW w:w="4514" w:type="dxa"/>
          </w:tcPr>
          <w:p w14:paraId="6B782550" w14:textId="55347C73" w:rsidR="00884D86" w:rsidRDefault="00663170" w:rsidP="004E399B">
            <w:r>
              <w:t xml:space="preserve">Stepped through API and found that no endpoints were being </w:t>
            </w:r>
            <w:r w:rsidR="001B7D21">
              <w:t xml:space="preserve">activated. Discovered that variables were being passed </w:t>
            </w:r>
            <w:proofErr w:type="gramStart"/>
            <w:r w:rsidR="001B7D21">
              <w:t>through</w:t>
            </w:r>
            <w:proofErr w:type="gramEnd"/>
            <w:r w:rsidR="001B7D21">
              <w:t xml:space="preserve"> but no endpoints accepted the required variable. Implemented variable in API endpoints.</w:t>
            </w:r>
          </w:p>
        </w:tc>
      </w:tr>
      <w:tr w:rsidR="00884D86" w14:paraId="27DDCA75" w14:textId="77777777" w:rsidTr="004C7331">
        <w:tc>
          <w:tcPr>
            <w:tcW w:w="4502" w:type="dxa"/>
          </w:tcPr>
          <w:p w14:paraId="00C69DB0" w14:textId="19C0C589" w:rsidR="00884D86" w:rsidRDefault="008C413E" w:rsidP="009E42E6">
            <w:r>
              <w:t>Was unable to obtain string from session data through known methods</w:t>
            </w:r>
          </w:p>
        </w:tc>
        <w:tc>
          <w:tcPr>
            <w:tcW w:w="4514" w:type="dxa"/>
          </w:tcPr>
          <w:p w14:paraId="5E9C2900" w14:textId="626BD7FB" w:rsidR="00884D86" w:rsidRDefault="00B31AC6" w:rsidP="004E399B">
            <w:r>
              <w:t>Read documentation and found a method that is known to work with session data, implemented it and working as intended.</w:t>
            </w:r>
          </w:p>
        </w:tc>
      </w:tr>
      <w:tr w:rsidR="000D2217" w14:paraId="62259AE1" w14:textId="77777777" w:rsidTr="004C7331">
        <w:tc>
          <w:tcPr>
            <w:tcW w:w="4502" w:type="dxa"/>
          </w:tcPr>
          <w:p w14:paraId="4CC379A4" w14:textId="13ABED1A" w:rsidR="000D2217" w:rsidRDefault="00120DE2" w:rsidP="009E42E6">
            <w:r>
              <w:t xml:space="preserve">Implementation of </w:t>
            </w:r>
            <w:proofErr w:type="spellStart"/>
            <w:r>
              <w:t>Chart.Js</w:t>
            </w:r>
            <w:proofErr w:type="spellEnd"/>
            <w:r>
              <w:t xml:space="preserve"> wasn’t working as intended.</w:t>
            </w:r>
          </w:p>
        </w:tc>
        <w:tc>
          <w:tcPr>
            <w:tcW w:w="4514" w:type="dxa"/>
          </w:tcPr>
          <w:p w14:paraId="021E5EC0" w14:textId="7596482C" w:rsidR="000D2217" w:rsidRDefault="00120DE2" w:rsidP="004E399B">
            <w:r>
              <w:t>Sought help from colleagues who identified missing code from view. Implemented ideal code, and feature working as intended.</w:t>
            </w:r>
          </w:p>
        </w:tc>
      </w:tr>
      <w:tr w:rsidR="000D2217" w14:paraId="5BE3FB60" w14:textId="77777777" w:rsidTr="004C7331">
        <w:tc>
          <w:tcPr>
            <w:tcW w:w="4502" w:type="dxa"/>
          </w:tcPr>
          <w:p w14:paraId="5E44F445" w14:textId="6CFC2B33" w:rsidR="000D2217" w:rsidRDefault="002A015E" w:rsidP="009E42E6">
            <w:r>
              <w:t>Context not returning correct value from database.</w:t>
            </w:r>
          </w:p>
        </w:tc>
        <w:tc>
          <w:tcPr>
            <w:tcW w:w="4514" w:type="dxa"/>
          </w:tcPr>
          <w:p w14:paraId="165BD416" w14:textId="36985589" w:rsidR="000D2217" w:rsidRDefault="002A015E" w:rsidP="004E399B">
            <w:r>
              <w:t>Wrong table being accessed, Survey should’ve been Survey</w:t>
            </w:r>
            <w:r w:rsidR="008822F4">
              <w:t>s. Feature working as intended.</w:t>
            </w:r>
          </w:p>
        </w:tc>
      </w:tr>
    </w:tbl>
    <w:p w14:paraId="3D923A86" w14:textId="77777777" w:rsidR="00C903EA" w:rsidRPr="00C903EA" w:rsidRDefault="00C903EA" w:rsidP="00C903EA">
      <w:pPr>
        <w:rPr>
          <w:highlight w:val="yellow"/>
        </w:rPr>
      </w:pPr>
    </w:p>
    <w:p w14:paraId="2DDBEAA4" w14:textId="77777777" w:rsidR="004C7331" w:rsidRDefault="004C7331">
      <w:pPr>
        <w:rPr>
          <w:rFonts w:asciiTheme="majorHAnsi" w:eastAsiaTheme="majorEastAsia" w:hAnsiTheme="majorHAnsi" w:cstheme="majorBidi"/>
          <w:color w:val="365F91" w:themeColor="accent1" w:themeShade="BF"/>
          <w:sz w:val="26"/>
          <w:szCs w:val="26"/>
        </w:rPr>
      </w:pPr>
      <w:bookmarkStart w:id="13" w:name="_Toc12446782"/>
      <w:r>
        <w:br w:type="page"/>
      </w:r>
    </w:p>
    <w:p w14:paraId="68C565C0" w14:textId="77777777" w:rsidR="00C903EA" w:rsidRPr="00574B1E" w:rsidRDefault="00C903EA" w:rsidP="004C7331">
      <w:pPr>
        <w:pStyle w:val="Heading2"/>
        <w:ind w:left="360"/>
      </w:pPr>
      <w:bookmarkStart w:id="14" w:name="_Toc87534260"/>
      <w:r w:rsidRPr="00574B1E">
        <w:lastRenderedPageBreak/>
        <w:t>Debugging Tools in Action</w:t>
      </w:r>
      <w:bookmarkEnd w:id="13"/>
      <w:bookmarkEnd w:id="14"/>
    </w:p>
    <w:p w14:paraId="0274AAFE" w14:textId="162C72B3" w:rsidR="00C903EA" w:rsidRDefault="00A709E6" w:rsidP="00A709E6">
      <w:r w:rsidRPr="008E1ABE">
        <w:t xml:space="preserve">Breakpoints can be set by clicking in the </w:t>
      </w:r>
      <w:r w:rsidR="00634B7B" w:rsidRPr="008E1ABE">
        <w:t>left-hand</w:t>
      </w:r>
      <w:r w:rsidRPr="008E1ABE">
        <w:t xml:space="preserve"> column </w:t>
      </w:r>
      <w:r w:rsidR="005A6F91" w:rsidRPr="008E1ABE">
        <w:t xml:space="preserve">of the line you wish to set it. A red dot will appear indicated that the breakpoint has been set. Watches can be </w:t>
      </w:r>
      <w:r w:rsidR="008E1ABE" w:rsidRPr="008E1ABE">
        <w:t>created during debugging by right clicking on the desired variable within the code and clicking “add watch”.</w:t>
      </w:r>
    </w:p>
    <w:p w14:paraId="42390329" w14:textId="4B7BA7C6" w:rsidR="00421A94" w:rsidRPr="008E1ABE" w:rsidRDefault="00421A94" w:rsidP="00A709E6">
      <w:r>
        <w:t xml:space="preserve">Running the application in debug mode </w:t>
      </w:r>
      <w:r w:rsidR="00C5318D">
        <w:t xml:space="preserve">will allow breakpoints to be hit if the code reaches the specified line. Watches are only relevant </w:t>
      </w:r>
      <w:r w:rsidR="00C34157">
        <w:t>when they are currently being utilised by memory.</w:t>
      </w:r>
    </w:p>
    <w:p w14:paraId="6D2BCB74" w14:textId="4E34566B" w:rsidR="00C82217" w:rsidRDefault="00C903EA" w:rsidP="004523B5">
      <w:pPr>
        <w:pStyle w:val="Heading1"/>
      </w:pPr>
      <w:bookmarkStart w:id="15" w:name="_Toc12446783"/>
      <w:bookmarkStart w:id="16" w:name="_Toc87534261"/>
      <w:r>
        <w:t>Task 7 –Test Data</w:t>
      </w:r>
      <w:bookmarkEnd w:id="15"/>
      <w:bookmarkEnd w:id="16"/>
    </w:p>
    <w:p w14:paraId="48E42C2D" w14:textId="68DE957E" w:rsidR="004523B5" w:rsidRPr="0027723C" w:rsidRDefault="004523B5" w:rsidP="004523B5">
      <w:r>
        <w:t xml:space="preserve">Please refer to </w:t>
      </w:r>
      <w:r w:rsidR="000B08B3">
        <w:t>the adjacent document “</w:t>
      </w:r>
      <w:r w:rsidR="009335DC" w:rsidRPr="009335DC">
        <w:rPr>
          <w:i/>
          <w:iCs/>
        </w:rPr>
        <w:t>3_Test Report Template Functionality.xlsx</w:t>
      </w:r>
      <w:r w:rsidR="009335DC">
        <w:t xml:space="preserve">” and </w:t>
      </w:r>
      <w:r w:rsidR="0027723C">
        <w:t>refer to sheet “</w:t>
      </w:r>
      <w:r w:rsidR="0027723C">
        <w:rPr>
          <w:i/>
          <w:iCs/>
        </w:rPr>
        <w:t>TEST CASES List</w:t>
      </w:r>
      <w:r w:rsidR="0027723C">
        <w:t>”. This document detailed the testing performed on this application.</w:t>
      </w:r>
    </w:p>
    <w:p w14:paraId="304161B6" w14:textId="52E01F47" w:rsidR="00C903EA" w:rsidRDefault="00C903EA" w:rsidP="00C903EA">
      <w:pPr>
        <w:pStyle w:val="Heading1"/>
      </w:pPr>
      <w:bookmarkStart w:id="17" w:name="_Toc12446784"/>
      <w:bookmarkStart w:id="18" w:name="_Toc87534262"/>
      <w:r>
        <w:t>Task 8 –Test</w:t>
      </w:r>
      <w:bookmarkEnd w:id="17"/>
      <w:r w:rsidR="00C82217">
        <w:t xml:space="preserve"> Report</w:t>
      </w:r>
      <w:bookmarkEnd w:id="18"/>
    </w:p>
    <w:p w14:paraId="7B1CDB27" w14:textId="095DCAF2" w:rsidR="007804C1" w:rsidRDefault="007804C1" w:rsidP="007804C1">
      <w:r>
        <w:t>Please refer to the adjacent document “</w:t>
      </w:r>
      <w:r w:rsidRPr="009335DC">
        <w:rPr>
          <w:i/>
          <w:iCs/>
        </w:rPr>
        <w:t>3_Test Report Template Functionality.xlsx</w:t>
      </w:r>
      <w:r>
        <w:t>” and refer to sheet “</w:t>
      </w:r>
      <w:r w:rsidR="007072B4">
        <w:rPr>
          <w:i/>
          <w:iCs/>
        </w:rPr>
        <w:t>Test Report</w:t>
      </w:r>
      <w:r w:rsidR="007072B4">
        <w:t xml:space="preserve">”. This document details the results of implementing the </w:t>
      </w:r>
      <w:proofErr w:type="gramStart"/>
      <w:r w:rsidR="007072B4">
        <w:t>aforementioned tests</w:t>
      </w:r>
      <w:proofErr w:type="gramEnd"/>
      <w:r w:rsidR="007072B4">
        <w:t>.</w:t>
      </w:r>
    </w:p>
    <w:p w14:paraId="61C7098A" w14:textId="088B856B" w:rsidR="007072B4" w:rsidRDefault="00D107AC" w:rsidP="00D107AC">
      <w:pPr>
        <w:pStyle w:val="Heading2"/>
      </w:pPr>
      <w:bookmarkStart w:id="19" w:name="_Toc87534263"/>
      <w:r>
        <w:t>Test Summary</w:t>
      </w:r>
      <w:bookmarkEnd w:id="19"/>
    </w:p>
    <w:p w14:paraId="49432D6A" w14:textId="77777777" w:rsidR="00D107AC" w:rsidRDefault="00D107AC" w:rsidP="00D107AC">
      <w:r>
        <w:t>High Priority:</w:t>
      </w:r>
    </w:p>
    <w:p w14:paraId="70388483" w14:textId="67D7EB7E" w:rsidR="00252132" w:rsidRDefault="00D107AC" w:rsidP="00252132">
      <w:pPr>
        <w:pStyle w:val="ListParagraph"/>
        <w:numPr>
          <w:ilvl w:val="0"/>
          <w:numId w:val="13"/>
        </w:numPr>
      </w:pPr>
      <w:r>
        <w:t>Test: 7, Section: 3</w:t>
      </w:r>
    </w:p>
    <w:p w14:paraId="61723EA7" w14:textId="3A13CEC3" w:rsidR="00252132" w:rsidRDefault="00252132" w:rsidP="00252132">
      <w:pPr>
        <w:pStyle w:val="ListParagraph"/>
        <w:numPr>
          <w:ilvl w:val="1"/>
          <w:numId w:val="13"/>
        </w:numPr>
      </w:pPr>
      <w:r>
        <w:t xml:space="preserve">The Question GET endpoint for the API returned all questions within the DB, not just those attached to the </w:t>
      </w:r>
      <w:proofErr w:type="gramStart"/>
      <w:r>
        <w:t>users</w:t>
      </w:r>
      <w:proofErr w:type="gramEnd"/>
      <w:r>
        <w:t xml:space="preserve"> account. Could be related to previous test result (9,1). No Authorisation built into endpoint.</w:t>
      </w:r>
    </w:p>
    <w:p w14:paraId="24EFEDED" w14:textId="5E90718A" w:rsidR="00252132" w:rsidRDefault="00252132" w:rsidP="00252132">
      <w:pPr>
        <w:pStyle w:val="ListParagraph"/>
        <w:numPr>
          <w:ilvl w:val="0"/>
          <w:numId w:val="13"/>
        </w:numPr>
      </w:pPr>
      <w:r>
        <w:t>Test: 13, Section: 3</w:t>
      </w:r>
    </w:p>
    <w:p w14:paraId="6660AC0C" w14:textId="27733AB6" w:rsidR="00252132" w:rsidRDefault="00252132" w:rsidP="00252132">
      <w:pPr>
        <w:pStyle w:val="ListParagraph"/>
        <w:numPr>
          <w:ilvl w:val="1"/>
          <w:numId w:val="13"/>
        </w:numPr>
      </w:pPr>
      <w:r>
        <w:t>The Option GET endpoint for the API returned HTTP status code 405. This indicates that the specified endpoint does not exist. Specified endpoint was: "</w:t>
      </w:r>
      <w:proofErr w:type="spellStart"/>
      <w:proofErr w:type="gramStart"/>
      <w:r>
        <w:t>localhost:xxxxx</w:t>
      </w:r>
      <w:proofErr w:type="spellEnd"/>
      <w:proofErr w:type="gramEnd"/>
      <w:r>
        <w:t>/</w:t>
      </w:r>
      <w:proofErr w:type="spellStart"/>
      <w:r>
        <w:t>api</w:t>
      </w:r>
      <w:proofErr w:type="spellEnd"/>
      <w:r>
        <w:t>/Option/{Username}".</w:t>
      </w:r>
    </w:p>
    <w:p w14:paraId="0AA0144A" w14:textId="03B0A1E0" w:rsidR="00252132" w:rsidRDefault="00252132" w:rsidP="00252132">
      <w:pPr>
        <w:pStyle w:val="ListParagraph"/>
        <w:numPr>
          <w:ilvl w:val="0"/>
          <w:numId w:val="13"/>
        </w:numPr>
      </w:pPr>
      <w:r>
        <w:t>Test: 14, Section: 3</w:t>
      </w:r>
    </w:p>
    <w:p w14:paraId="2A3EBC02" w14:textId="70CDA8E4" w:rsidR="00252132" w:rsidRDefault="00252132" w:rsidP="00252132">
      <w:pPr>
        <w:pStyle w:val="ListParagraph"/>
        <w:numPr>
          <w:ilvl w:val="1"/>
          <w:numId w:val="13"/>
        </w:numPr>
      </w:pPr>
      <w:r>
        <w:t xml:space="preserve">The Option GET {id} returned question that was requested. </w:t>
      </w:r>
      <w:proofErr w:type="gramStart"/>
      <w:r>
        <w:t>However</w:t>
      </w:r>
      <w:proofErr w:type="gramEnd"/>
      <w:r>
        <w:t xml:space="preserve"> as a result of test 7,3 one tester decided to use an option that was not attached to the authenticated account. They should not have been able to retrieve this option from the API.</w:t>
      </w:r>
    </w:p>
    <w:p w14:paraId="01D107B2" w14:textId="1D61542E" w:rsidR="00252132" w:rsidRDefault="00D107AC" w:rsidP="00D107AC">
      <w:r>
        <w:t>Moderate Priority:</w:t>
      </w:r>
    </w:p>
    <w:p w14:paraId="39E71FC9" w14:textId="2A91FA24" w:rsidR="00252132" w:rsidRDefault="00252132" w:rsidP="00252132">
      <w:pPr>
        <w:pStyle w:val="ListParagraph"/>
        <w:numPr>
          <w:ilvl w:val="0"/>
          <w:numId w:val="18"/>
        </w:numPr>
      </w:pPr>
      <w:r>
        <w:t>Test: 9, Section: 1</w:t>
      </w:r>
    </w:p>
    <w:p w14:paraId="3D35F1BF" w14:textId="788A527A" w:rsidR="00252132" w:rsidRDefault="00252132" w:rsidP="00252132">
      <w:pPr>
        <w:pStyle w:val="ListParagraph"/>
        <w:numPr>
          <w:ilvl w:val="1"/>
          <w:numId w:val="18"/>
        </w:numPr>
      </w:pPr>
      <w:r>
        <w:t>The tester was able to navigate to a FE webpage that returned all questions with the database. Potentially linked to findings from test 7,3.</w:t>
      </w:r>
    </w:p>
    <w:p w14:paraId="6D8B06AE" w14:textId="609A5F69" w:rsidR="00252132" w:rsidRDefault="00252132" w:rsidP="00252132">
      <w:pPr>
        <w:pStyle w:val="ListParagraph"/>
        <w:numPr>
          <w:ilvl w:val="0"/>
          <w:numId w:val="18"/>
        </w:numPr>
      </w:pPr>
      <w:r>
        <w:t>Test: 10, Section: 1</w:t>
      </w:r>
    </w:p>
    <w:p w14:paraId="19F6C820" w14:textId="34CAC9D1" w:rsidR="00252132" w:rsidRDefault="00252132" w:rsidP="007861CD">
      <w:pPr>
        <w:pStyle w:val="ListParagraph"/>
        <w:numPr>
          <w:ilvl w:val="1"/>
          <w:numId w:val="18"/>
        </w:numPr>
      </w:pPr>
      <w:r>
        <w:t>The tester was able to navigate to a FE webpage that returned all options within the database. Potentially linked to findings from test 13,3.</w:t>
      </w:r>
    </w:p>
    <w:p w14:paraId="62AD39E7" w14:textId="709B016C" w:rsidR="00973F4E" w:rsidRDefault="00973F4E" w:rsidP="00973F4E">
      <w:pPr>
        <w:pStyle w:val="ListParagraph"/>
        <w:numPr>
          <w:ilvl w:val="0"/>
          <w:numId w:val="18"/>
        </w:numPr>
      </w:pPr>
      <w:r>
        <w:t>Test: 2, Section: 5</w:t>
      </w:r>
    </w:p>
    <w:p w14:paraId="7D0F5C9A" w14:textId="77777777" w:rsidR="002651BC" w:rsidRDefault="00973F4E" w:rsidP="009B2CAD">
      <w:pPr>
        <w:pStyle w:val="ListParagraph"/>
        <w:numPr>
          <w:ilvl w:val="1"/>
          <w:numId w:val="18"/>
        </w:numPr>
      </w:pPr>
      <w:r>
        <w:t xml:space="preserve">Throughout the testing any errors returned to the user through the FE interface were evaluated for the quality of information provided to the user and if logging was accurately put in place for later investigation. One error from the FE was </w:t>
      </w:r>
      <w:r>
        <w:lastRenderedPageBreak/>
        <w:t>encountered. The information returned to the user was not acceptable and no logger was found for this error. See Test Results for further details.</w:t>
      </w:r>
    </w:p>
    <w:p w14:paraId="6B8A1A3B" w14:textId="272978E3" w:rsidR="00D107AC" w:rsidRPr="00D107AC" w:rsidRDefault="00D107AC" w:rsidP="002651BC">
      <w:proofErr w:type="gramStart"/>
      <w:r>
        <w:t>Overall</w:t>
      </w:r>
      <w:proofErr w:type="gramEnd"/>
      <w:r>
        <w:t xml:space="preserve"> the functionality of the project is at an acceptable standard. The key issues presented relate to Authorisation features lacking from the API as well as error handling and logging lacking. Please review the Test Results document for a more in-depth overview of the findings.</w:t>
      </w:r>
    </w:p>
    <w:p w14:paraId="7D241A23" w14:textId="77777777" w:rsidR="00C903EA" w:rsidRDefault="00C903EA" w:rsidP="00C903EA">
      <w:pPr>
        <w:pStyle w:val="Heading1"/>
      </w:pPr>
      <w:bookmarkStart w:id="20" w:name="_Toc12446785"/>
      <w:bookmarkStart w:id="21" w:name="_Toc87534264"/>
      <w:r>
        <w:t xml:space="preserve">Task </w:t>
      </w:r>
      <w:r w:rsidR="009E1E0A">
        <w:t>10</w:t>
      </w:r>
      <w:r>
        <w:t xml:space="preserve"> - Documentation</w:t>
      </w:r>
      <w:bookmarkEnd w:id="20"/>
      <w:bookmarkEnd w:id="21"/>
    </w:p>
    <w:p w14:paraId="6D0BA287" w14:textId="4404F8E2" w:rsidR="00C903EA" w:rsidRDefault="00C903EA" w:rsidP="00C903EA">
      <w:pPr>
        <w:pStyle w:val="Heading3"/>
        <w:rPr>
          <w:rFonts w:eastAsiaTheme="majorEastAsia"/>
        </w:rPr>
      </w:pPr>
      <w:bookmarkStart w:id="22" w:name="_Toc12446786"/>
      <w:bookmarkStart w:id="23" w:name="_Toc87534265"/>
      <w:r w:rsidRPr="00A546CF">
        <w:rPr>
          <w:rFonts w:eastAsiaTheme="majorEastAsia"/>
        </w:rPr>
        <w:t>Documentation Maintenance</w:t>
      </w:r>
      <w:bookmarkEnd w:id="22"/>
      <w:bookmarkEnd w:id="23"/>
    </w:p>
    <w:p w14:paraId="02B1807D" w14:textId="77777777" w:rsidR="00D34691" w:rsidRDefault="00D34691" w:rsidP="00D34691">
      <w:r>
        <w:t>The application will be documented after production and will continue to be updated throughout any future developments.</w:t>
      </w:r>
    </w:p>
    <w:p w14:paraId="6E9AF3AE" w14:textId="77777777" w:rsidR="00D34691" w:rsidRDefault="00D34691" w:rsidP="00D34691">
      <w:r>
        <w:t>The application version will be numbered with minor updates/bug updates to cause an increment of 0.1 and major updates/new feature inclusions will cause the increment to increase by 1.</w:t>
      </w:r>
    </w:p>
    <w:p w14:paraId="4BCF442F" w14:textId="11434B0C" w:rsidR="00D34691" w:rsidRPr="00DA04E8" w:rsidRDefault="00D34691" w:rsidP="00DA04E8">
      <w:r w:rsidRPr="0089536D">
        <w:t xml:space="preserve">The project documentation and application will be packaged in a zip folder and uploaded to the connect system to be stored securely there. A backup </w:t>
      </w:r>
      <w:r w:rsidR="00DA04E8" w:rsidRPr="0089536D">
        <w:t>will be</w:t>
      </w:r>
      <w:r w:rsidRPr="0089536D">
        <w:t xml:space="preserve"> stored within my </w:t>
      </w:r>
      <w:proofErr w:type="gramStart"/>
      <w:r w:rsidRPr="0089536D">
        <w:t>cloud based</w:t>
      </w:r>
      <w:proofErr w:type="gramEnd"/>
      <w:r w:rsidRPr="0089536D">
        <w:t xml:space="preserve"> storage services. The naming conventions will be as outlined below. </w:t>
      </w:r>
    </w:p>
    <w:p w14:paraId="6977A32D" w14:textId="77777777" w:rsidR="00D34691" w:rsidRPr="00DB06A9" w:rsidRDefault="00D34691" w:rsidP="00D34691">
      <w:pPr>
        <w:pStyle w:val="ListParagraph"/>
        <w:ind w:left="0"/>
      </w:pPr>
      <w:r w:rsidRPr="00DB06A9">
        <w:t xml:space="preserve">Within this organisation the naming standards are as follows: </w:t>
      </w:r>
    </w:p>
    <w:p w14:paraId="71FDE535" w14:textId="356508D0" w:rsidR="00A55747" w:rsidRPr="00DA04E8" w:rsidRDefault="00D34691" w:rsidP="00DA04E8">
      <w:r w:rsidRPr="00DB06A9">
        <w:t xml:space="preserve">[my </w:t>
      </w:r>
      <w:proofErr w:type="gramStart"/>
      <w:r w:rsidRPr="00DB06A9">
        <w:t>surname]_</w:t>
      </w:r>
      <w:proofErr w:type="gramEnd"/>
      <w:r w:rsidRPr="00DB06A9">
        <w:t>[my student number]_[unit number]_[project name].</w:t>
      </w:r>
      <w:r>
        <w:t xml:space="preserve"> This is the standard that is expected within the organisation and as such it is the </w:t>
      </w:r>
      <w:proofErr w:type="gramStart"/>
      <w:r>
        <w:t>one</w:t>
      </w:r>
      <w:proofErr w:type="gramEnd"/>
      <w:r>
        <w:t xml:space="preserve"> I will utilise.</w:t>
      </w:r>
    </w:p>
    <w:p w14:paraId="2CC83BCA" w14:textId="77777777" w:rsidR="00B8072E" w:rsidRPr="009E6A3D" w:rsidRDefault="00B8072E" w:rsidP="00B8072E">
      <w:r>
        <w:t>Throughout the development of the application GitHub, and Git, will be used to maintain version control. The Git version control system allows the developer to create commits to the relevant development branch. This allows them to use multiple devices to continue working on code as well as ensuring that the code will be up to date with the latest build each time work continued.</w:t>
      </w:r>
    </w:p>
    <w:p w14:paraId="01AA6EE7" w14:textId="5F2936BB" w:rsidR="00EC5F23" w:rsidRDefault="003322FE" w:rsidP="00A55747">
      <w:pPr>
        <w:pStyle w:val="Heading1"/>
      </w:pPr>
      <w:r>
        <w:br w:type="page"/>
      </w:r>
      <w:bookmarkStart w:id="24" w:name="_Toc87534266"/>
      <w:r w:rsidR="00EC5F23">
        <w:lastRenderedPageBreak/>
        <w:t xml:space="preserve">Task </w:t>
      </w:r>
      <w:r w:rsidR="009E1E0A">
        <w:t>11</w:t>
      </w:r>
      <w:r w:rsidR="00B7102E">
        <w:t xml:space="preserve"> – Sign-off Sheet</w:t>
      </w:r>
      <w:bookmarkEnd w:id="24"/>
    </w:p>
    <w:tbl>
      <w:tblPr>
        <w:tblStyle w:val="TableGrid"/>
        <w:tblW w:w="9039" w:type="dxa"/>
        <w:tblLook w:val="04A0" w:firstRow="1" w:lastRow="0" w:firstColumn="1" w:lastColumn="0" w:noHBand="0" w:noVBand="1"/>
      </w:tblPr>
      <w:tblGrid>
        <w:gridCol w:w="2802"/>
        <w:gridCol w:w="708"/>
        <w:gridCol w:w="3261"/>
        <w:gridCol w:w="2268"/>
      </w:tblGrid>
      <w:tr w:rsidR="00EC5F23" w:rsidRPr="00CE5D18" w14:paraId="5294CA39" w14:textId="77777777" w:rsidTr="00B7151E">
        <w:tc>
          <w:tcPr>
            <w:tcW w:w="2802" w:type="dxa"/>
            <w:shd w:val="clear" w:color="auto" w:fill="FABF8F" w:themeFill="accent6" w:themeFillTint="99"/>
          </w:tcPr>
          <w:p w14:paraId="026D321E" w14:textId="77777777" w:rsidR="00EC5F23" w:rsidRPr="00CE5D18" w:rsidRDefault="00EC5F23" w:rsidP="00EC5F23">
            <w:pP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Project Name</w:t>
            </w:r>
            <w:r w:rsidR="00B7151E" w:rsidRPr="00CE5D18">
              <w:rPr>
                <w:rFonts w:asciiTheme="majorHAnsi" w:eastAsiaTheme="majorEastAsia" w:hAnsiTheme="majorHAnsi" w:cstheme="majorBidi"/>
                <w:b/>
                <w:bCs/>
                <w:color w:val="365F91" w:themeColor="accent1" w:themeShade="BF"/>
              </w:rPr>
              <w:t>:</w:t>
            </w:r>
          </w:p>
        </w:tc>
        <w:tc>
          <w:tcPr>
            <w:tcW w:w="6237" w:type="dxa"/>
            <w:gridSpan w:val="3"/>
          </w:tcPr>
          <w:p w14:paraId="32286418" w14:textId="04F86FD4" w:rsidR="00EC5F23" w:rsidRPr="00CE5D18" w:rsidRDefault="008F2B23" w:rsidP="00EC5F23">
            <w:r w:rsidRPr="00CE5D18">
              <w:t>Fantastic Feedback</w:t>
            </w:r>
          </w:p>
        </w:tc>
      </w:tr>
      <w:tr w:rsidR="00B7151E" w:rsidRPr="00CE5D18" w14:paraId="2ECB3576" w14:textId="77777777" w:rsidTr="00B7151E">
        <w:tc>
          <w:tcPr>
            <w:tcW w:w="2802" w:type="dxa"/>
            <w:shd w:val="clear" w:color="auto" w:fill="FABF8F" w:themeFill="accent6" w:themeFillTint="99"/>
          </w:tcPr>
          <w:p w14:paraId="311ED948" w14:textId="77777777" w:rsidR="00B7151E" w:rsidRPr="00CE5D18" w:rsidRDefault="00B7151E" w:rsidP="00B7151E">
            <w:pP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Project Manager:</w:t>
            </w:r>
          </w:p>
        </w:tc>
        <w:tc>
          <w:tcPr>
            <w:tcW w:w="6237" w:type="dxa"/>
            <w:gridSpan w:val="3"/>
          </w:tcPr>
          <w:p w14:paraId="07825A34" w14:textId="014D21C1" w:rsidR="00B7151E" w:rsidRPr="00CE5D18" w:rsidRDefault="00A55747" w:rsidP="00B7151E">
            <w:r w:rsidRPr="00CE5D18">
              <w:t>Shaun O’Sullivan</w:t>
            </w:r>
          </w:p>
        </w:tc>
      </w:tr>
      <w:tr w:rsidR="00B7151E" w:rsidRPr="00CE5D18" w14:paraId="23ADEB3A" w14:textId="77777777" w:rsidTr="00B7151E">
        <w:tc>
          <w:tcPr>
            <w:tcW w:w="2802" w:type="dxa"/>
            <w:shd w:val="clear" w:color="auto" w:fill="FABF8F" w:themeFill="accent6" w:themeFillTint="99"/>
          </w:tcPr>
          <w:p w14:paraId="44CECF07" w14:textId="77777777" w:rsidR="00B7151E" w:rsidRPr="00CE5D18" w:rsidRDefault="00B7151E" w:rsidP="00B7151E">
            <w:pP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Start Date:</w:t>
            </w:r>
          </w:p>
        </w:tc>
        <w:tc>
          <w:tcPr>
            <w:tcW w:w="6237" w:type="dxa"/>
            <w:gridSpan w:val="3"/>
          </w:tcPr>
          <w:p w14:paraId="4CE90D3E" w14:textId="72EFD726" w:rsidR="00B7151E" w:rsidRPr="00CE5D18" w:rsidRDefault="008F2B23" w:rsidP="00B7151E">
            <w:r w:rsidRPr="00CE5D18">
              <w:t>1/09/2021</w:t>
            </w:r>
          </w:p>
        </w:tc>
      </w:tr>
      <w:tr w:rsidR="00B7151E" w:rsidRPr="00CE5D18" w14:paraId="0F502BEE" w14:textId="77777777" w:rsidTr="00B7151E">
        <w:tc>
          <w:tcPr>
            <w:tcW w:w="2802" w:type="dxa"/>
            <w:shd w:val="clear" w:color="auto" w:fill="FABF8F" w:themeFill="accent6" w:themeFillTint="99"/>
          </w:tcPr>
          <w:p w14:paraId="6225D288" w14:textId="77777777" w:rsidR="00B7151E" w:rsidRPr="00CE5D18" w:rsidRDefault="00B7151E" w:rsidP="00B7151E">
            <w:pP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Completion Date:</w:t>
            </w:r>
          </w:p>
        </w:tc>
        <w:tc>
          <w:tcPr>
            <w:tcW w:w="6237" w:type="dxa"/>
            <w:gridSpan w:val="3"/>
          </w:tcPr>
          <w:p w14:paraId="600A89AA" w14:textId="3FF8BD37" w:rsidR="00B7151E" w:rsidRPr="00CE5D18" w:rsidRDefault="008F2B23" w:rsidP="00B7151E">
            <w:r w:rsidRPr="00CE5D18">
              <w:t>12/11/2021</w:t>
            </w:r>
          </w:p>
        </w:tc>
      </w:tr>
      <w:tr w:rsidR="00B7151E" w:rsidRPr="00CE5D18" w14:paraId="77FE89CA" w14:textId="77777777" w:rsidTr="00B7151E">
        <w:tc>
          <w:tcPr>
            <w:tcW w:w="9039" w:type="dxa"/>
            <w:gridSpan w:val="4"/>
            <w:shd w:val="clear" w:color="auto" w:fill="FABF8F" w:themeFill="accent6" w:themeFillTint="99"/>
          </w:tcPr>
          <w:p w14:paraId="11B215E4" w14:textId="77777777" w:rsidR="00B7151E" w:rsidRPr="00CE5D18" w:rsidRDefault="00B7151E" w:rsidP="00B7151E">
            <w:pP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Project Deliverables:</w:t>
            </w:r>
          </w:p>
        </w:tc>
      </w:tr>
      <w:tr w:rsidR="00B7151E" w:rsidRPr="00CE5D18" w14:paraId="4056FFF6" w14:textId="77777777" w:rsidTr="00B7151E">
        <w:tc>
          <w:tcPr>
            <w:tcW w:w="9039" w:type="dxa"/>
            <w:gridSpan w:val="4"/>
            <w:shd w:val="clear" w:color="auto" w:fill="FFFFFF" w:themeFill="background1"/>
          </w:tcPr>
          <w:p w14:paraId="7AF912E6" w14:textId="196C2598" w:rsidR="00B7151E" w:rsidRPr="00CE5D18" w:rsidRDefault="004B4AE3" w:rsidP="00B7151E">
            <w:r w:rsidRPr="00CE5D18">
              <w:t>Deployed Web Application</w:t>
            </w:r>
          </w:p>
        </w:tc>
      </w:tr>
      <w:tr w:rsidR="00B7151E" w:rsidRPr="00CE5D18" w14:paraId="59981AB0" w14:textId="77777777" w:rsidTr="00B7151E">
        <w:tc>
          <w:tcPr>
            <w:tcW w:w="9039" w:type="dxa"/>
            <w:gridSpan w:val="4"/>
            <w:shd w:val="clear" w:color="auto" w:fill="FFFFFF" w:themeFill="background1"/>
          </w:tcPr>
          <w:p w14:paraId="64A64453" w14:textId="22998ADE" w:rsidR="004B4AE3" w:rsidRPr="00CE5D18" w:rsidRDefault="004B4AE3" w:rsidP="00B7151E">
            <w:r w:rsidRPr="00CE5D18">
              <w:t>Deployed Web Service</w:t>
            </w:r>
          </w:p>
        </w:tc>
      </w:tr>
      <w:tr w:rsidR="00B7151E" w:rsidRPr="00CE5D18" w14:paraId="5689EB6D" w14:textId="77777777" w:rsidTr="00B7151E">
        <w:tc>
          <w:tcPr>
            <w:tcW w:w="9039" w:type="dxa"/>
            <w:gridSpan w:val="4"/>
            <w:shd w:val="clear" w:color="auto" w:fill="FFFFFF" w:themeFill="background1"/>
          </w:tcPr>
          <w:p w14:paraId="3B44B96A" w14:textId="056F03BD" w:rsidR="00B7151E" w:rsidRPr="00CE5D18" w:rsidRDefault="004B4AE3" w:rsidP="00B7151E">
            <w:r w:rsidRPr="00CE5D18">
              <w:t>Documentation</w:t>
            </w:r>
          </w:p>
        </w:tc>
      </w:tr>
      <w:tr w:rsidR="00B7151E" w:rsidRPr="00CE5D18" w14:paraId="65FE1363" w14:textId="77777777" w:rsidTr="00B7151E">
        <w:tc>
          <w:tcPr>
            <w:tcW w:w="9039" w:type="dxa"/>
            <w:gridSpan w:val="4"/>
            <w:shd w:val="clear" w:color="auto" w:fill="FFFFFF" w:themeFill="background1"/>
          </w:tcPr>
          <w:p w14:paraId="04199F39" w14:textId="02038EF8" w:rsidR="00B7151E" w:rsidRPr="00CE5D18" w:rsidRDefault="004B4AE3" w:rsidP="00B7151E">
            <w:r w:rsidRPr="00CE5D18">
              <w:t>Network Surveyor Java Application</w:t>
            </w:r>
          </w:p>
        </w:tc>
      </w:tr>
      <w:tr w:rsidR="00B7151E" w:rsidRPr="00CE5D18" w14:paraId="6B0AB134" w14:textId="77777777" w:rsidTr="00B7151E">
        <w:tc>
          <w:tcPr>
            <w:tcW w:w="9039" w:type="dxa"/>
            <w:gridSpan w:val="4"/>
            <w:shd w:val="clear" w:color="auto" w:fill="FFFFFF" w:themeFill="background1"/>
          </w:tcPr>
          <w:p w14:paraId="5F3ABA51" w14:textId="77777777" w:rsidR="00B7151E" w:rsidRPr="00CE5D18" w:rsidRDefault="00B7151E" w:rsidP="00B7151E"/>
        </w:tc>
      </w:tr>
      <w:tr w:rsidR="00B7151E" w:rsidRPr="00CE5D18" w14:paraId="07399DD0" w14:textId="77777777" w:rsidTr="00B7151E">
        <w:tc>
          <w:tcPr>
            <w:tcW w:w="9039" w:type="dxa"/>
            <w:gridSpan w:val="4"/>
            <w:shd w:val="clear" w:color="auto" w:fill="FFFFFF" w:themeFill="background1"/>
          </w:tcPr>
          <w:p w14:paraId="143D1ACB" w14:textId="77777777" w:rsidR="00B7151E" w:rsidRPr="00CE5D18" w:rsidRDefault="00B7151E" w:rsidP="00B7151E"/>
        </w:tc>
      </w:tr>
      <w:tr w:rsidR="00B7151E" w:rsidRPr="00CE5D18" w14:paraId="56FB2542" w14:textId="77777777" w:rsidTr="00B7151E">
        <w:tc>
          <w:tcPr>
            <w:tcW w:w="9039" w:type="dxa"/>
            <w:gridSpan w:val="4"/>
            <w:shd w:val="clear" w:color="auto" w:fill="FFFFFF" w:themeFill="background1"/>
          </w:tcPr>
          <w:p w14:paraId="4867F3A7" w14:textId="77777777" w:rsidR="00B7151E" w:rsidRPr="00CE5D18" w:rsidRDefault="00B7151E" w:rsidP="00B7151E"/>
        </w:tc>
      </w:tr>
      <w:tr w:rsidR="00B7151E" w:rsidRPr="00CE5D18" w14:paraId="24EF233A" w14:textId="77777777" w:rsidTr="00B7151E">
        <w:tc>
          <w:tcPr>
            <w:tcW w:w="9039" w:type="dxa"/>
            <w:gridSpan w:val="4"/>
            <w:shd w:val="clear" w:color="auto" w:fill="FFFFFF" w:themeFill="background1"/>
          </w:tcPr>
          <w:p w14:paraId="7BD13BC6" w14:textId="77777777" w:rsidR="00B7151E" w:rsidRPr="00CE5D18" w:rsidRDefault="00B7151E" w:rsidP="00B7151E"/>
        </w:tc>
      </w:tr>
      <w:tr w:rsidR="00B7151E" w:rsidRPr="00CE5D18" w14:paraId="4AAE80A2" w14:textId="77777777" w:rsidTr="00B7151E">
        <w:tc>
          <w:tcPr>
            <w:tcW w:w="9039" w:type="dxa"/>
            <w:gridSpan w:val="4"/>
            <w:shd w:val="clear" w:color="auto" w:fill="FFFFFF" w:themeFill="background1"/>
          </w:tcPr>
          <w:p w14:paraId="05272B23" w14:textId="77777777" w:rsidR="00B7151E" w:rsidRPr="00CE5D18" w:rsidRDefault="00B7151E" w:rsidP="00B7151E"/>
        </w:tc>
      </w:tr>
      <w:tr w:rsidR="00B7151E" w:rsidRPr="00CE5D18" w14:paraId="6FDB4F82" w14:textId="77777777" w:rsidTr="00B7151E">
        <w:tc>
          <w:tcPr>
            <w:tcW w:w="9039" w:type="dxa"/>
            <w:gridSpan w:val="4"/>
            <w:shd w:val="clear" w:color="auto" w:fill="FFFFFF" w:themeFill="background1"/>
          </w:tcPr>
          <w:p w14:paraId="2389930E" w14:textId="77777777" w:rsidR="00B7151E" w:rsidRPr="00CE5D18" w:rsidRDefault="00B7151E" w:rsidP="00B7151E"/>
        </w:tc>
      </w:tr>
      <w:tr w:rsidR="00B7151E" w:rsidRPr="00CE5D18" w14:paraId="7309A23A" w14:textId="77777777" w:rsidTr="00B7151E">
        <w:tc>
          <w:tcPr>
            <w:tcW w:w="9039" w:type="dxa"/>
            <w:gridSpan w:val="4"/>
            <w:shd w:val="clear" w:color="auto" w:fill="FFFFFF" w:themeFill="background1"/>
          </w:tcPr>
          <w:p w14:paraId="4B861CBF" w14:textId="77777777" w:rsidR="00B7151E" w:rsidRPr="00CE5D18" w:rsidRDefault="00B7151E" w:rsidP="00B7151E"/>
        </w:tc>
      </w:tr>
      <w:tr w:rsidR="00B7151E" w:rsidRPr="00CE5D18" w14:paraId="74A88DEF" w14:textId="77777777" w:rsidTr="00B7151E">
        <w:tc>
          <w:tcPr>
            <w:tcW w:w="9039" w:type="dxa"/>
            <w:gridSpan w:val="4"/>
            <w:shd w:val="clear" w:color="auto" w:fill="FFFFFF" w:themeFill="background1"/>
          </w:tcPr>
          <w:p w14:paraId="53A178EA" w14:textId="77777777" w:rsidR="00B7151E" w:rsidRPr="00CE5D18" w:rsidRDefault="00B7151E" w:rsidP="00B7151E"/>
        </w:tc>
      </w:tr>
      <w:tr w:rsidR="00B7151E" w:rsidRPr="00CE5D18" w14:paraId="7459B638" w14:textId="77777777" w:rsidTr="00B7151E">
        <w:tc>
          <w:tcPr>
            <w:tcW w:w="9039" w:type="dxa"/>
            <w:gridSpan w:val="4"/>
            <w:shd w:val="clear" w:color="auto" w:fill="FFFFFF" w:themeFill="background1"/>
          </w:tcPr>
          <w:p w14:paraId="0159FD5E" w14:textId="77777777" w:rsidR="00B7151E" w:rsidRPr="00CE5D18" w:rsidRDefault="00B7151E" w:rsidP="00B7151E">
            <w:pPr>
              <w:rPr>
                <w:b/>
                <w:i/>
              </w:rPr>
            </w:pPr>
            <w:r w:rsidRPr="00CE5D18">
              <w:rPr>
                <w:b/>
                <w:i/>
              </w:rPr>
              <w:t>I acknowledge that I have submitted all the stated deliverables as per the Project Requirements and your instructions.</w:t>
            </w:r>
          </w:p>
        </w:tc>
      </w:tr>
      <w:tr w:rsidR="00B7151E" w:rsidRPr="00CE5D18" w14:paraId="6CF19858" w14:textId="77777777" w:rsidTr="00B7151E">
        <w:trPr>
          <w:trHeight w:val="581"/>
        </w:trPr>
        <w:tc>
          <w:tcPr>
            <w:tcW w:w="3510" w:type="dxa"/>
            <w:gridSpan w:val="2"/>
            <w:shd w:val="clear" w:color="auto" w:fill="FFFFFF" w:themeFill="background1"/>
          </w:tcPr>
          <w:p w14:paraId="30B06F97" w14:textId="7ED98ADA" w:rsidR="00B7151E" w:rsidRPr="00CE5D18" w:rsidRDefault="004B4AE3" w:rsidP="00B7151E">
            <w:r w:rsidRPr="00CE5D18">
              <w:t>Sebastian Vowels</w:t>
            </w:r>
          </w:p>
        </w:tc>
        <w:tc>
          <w:tcPr>
            <w:tcW w:w="3261" w:type="dxa"/>
            <w:shd w:val="clear" w:color="auto" w:fill="FFFFFF" w:themeFill="background1"/>
          </w:tcPr>
          <w:p w14:paraId="7BB5D2C9" w14:textId="77777777" w:rsidR="00B7151E" w:rsidRPr="00CE5D18" w:rsidRDefault="00B7151E" w:rsidP="00B7151E"/>
        </w:tc>
        <w:tc>
          <w:tcPr>
            <w:tcW w:w="2268" w:type="dxa"/>
            <w:shd w:val="clear" w:color="auto" w:fill="FFFFFF" w:themeFill="background1"/>
          </w:tcPr>
          <w:p w14:paraId="09646E8C" w14:textId="4DFDE159" w:rsidR="00B7151E" w:rsidRPr="00CE5D18" w:rsidRDefault="004B4AE3" w:rsidP="00B7151E">
            <w:r w:rsidRPr="00CE5D18">
              <w:t>10/11/2021</w:t>
            </w:r>
          </w:p>
        </w:tc>
      </w:tr>
      <w:tr w:rsidR="00B7151E" w:rsidRPr="00CE5D18" w14:paraId="48804BA7" w14:textId="77777777" w:rsidTr="00B7151E">
        <w:tc>
          <w:tcPr>
            <w:tcW w:w="3510" w:type="dxa"/>
            <w:gridSpan w:val="2"/>
            <w:shd w:val="clear" w:color="auto" w:fill="FABF8F" w:themeFill="accent6" w:themeFillTint="99"/>
          </w:tcPr>
          <w:p w14:paraId="0B6E5D9C" w14:textId="77777777" w:rsidR="00B7151E" w:rsidRPr="00CE5D18" w:rsidRDefault="00B7151E" w:rsidP="00B7151E">
            <w:pPr>
              <w:jc w:val="cente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Programmer’s Name</w:t>
            </w:r>
          </w:p>
        </w:tc>
        <w:tc>
          <w:tcPr>
            <w:tcW w:w="3261" w:type="dxa"/>
            <w:shd w:val="clear" w:color="auto" w:fill="FABF8F" w:themeFill="accent6" w:themeFillTint="99"/>
          </w:tcPr>
          <w:p w14:paraId="2409E40B" w14:textId="77777777" w:rsidR="00B7151E" w:rsidRPr="00CE5D18" w:rsidRDefault="00B7151E" w:rsidP="00B7151E">
            <w:pPr>
              <w:jc w:val="cente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Signature</w:t>
            </w:r>
          </w:p>
        </w:tc>
        <w:tc>
          <w:tcPr>
            <w:tcW w:w="2268" w:type="dxa"/>
            <w:shd w:val="clear" w:color="auto" w:fill="FABF8F" w:themeFill="accent6" w:themeFillTint="99"/>
          </w:tcPr>
          <w:p w14:paraId="2A7E4095" w14:textId="77777777" w:rsidR="00B7151E" w:rsidRPr="00CE5D18" w:rsidRDefault="00B7151E" w:rsidP="00B7151E">
            <w:pPr>
              <w:jc w:val="cente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Date</w:t>
            </w:r>
          </w:p>
        </w:tc>
      </w:tr>
      <w:tr w:rsidR="00B7151E" w:rsidRPr="00CE5D18" w14:paraId="1CAE6F0A" w14:textId="77777777" w:rsidTr="00B7151E">
        <w:trPr>
          <w:trHeight w:val="581"/>
        </w:trPr>
        <w:tc>
          <w:tcPr>
            <w:tcW w:w="3510" w:type="dxa"/>
            <w:gridSpan w:val="2"/>
          </w:tcPr>
          <w:p w14:paraId="7CE30FFE" w14:textId="7C1BDF22" w:rsidR="00B7151E" w:rsidRPr="00CE5D18" w:rsidRDefault="00A55747" w:rsidP="007A0184">
            <w:r w:rsidRPr="00CE5D18">
              <w:t>Shaun O’Sullivan</w:t>
            </w:r>
          </w:p>
        </w:tc>
        <w:tc>
          <w:tcPr>
            <w:tcW w:w="3261" w:type="dxa"/>
          </w:tcPr>
          <w:p w14:paraId="2DE98AAC" w14:textId="77777777" w:rsidR="00B7151E" w:rsidRPr="00CE5D18" w:rsidRDefault="00B7151E" w:rsidP="007A0184"/>
        </w:tc>
        <w:tc>
          <w:tcPr>
            <w:tcW w:w="2268" w:type="dxa"/>
          </w:tcPr>
          <w:p w14:paraId="7379A4A6" w14:textId="77777777" w:rsidR="00B7151E" w:rsidRPr="00CE5D18" w:rsidRDefault="00B7151E" w:rsidP="007A0184"/>
        </w:tc>
      </w:tr>
      <w:tr w:rsidR="00B7151E" w:rsidRPr="00B7151E" w14:paraId="5FA2B10A" w14:textId="77777777" w:rsidTr="00B7151E">
        <w:tc>
          <w:tcPr>
            <w:tcW w:w="3510" w:type="dxa"/>
            <w:gridSpan w:val="2"/>
            <w:shd w:val="clear" w:color="auto" w:fill="FABF8F" w:themeFill="accent6" w:themeFillTint="99"/>
          </w:tcPr>
          <w:p w14:paraId="6AE69A7D" w14:textId="77777777" w:rsidR="00B7151E" w:rsidRPr="00CE5D18" w:rsidRDefault="00B7151E" w:rsidP="007A0184">
            <w:pPr>
              <w:jc w:val="cente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Project Manager</w:t>
            </w:r>
          </w:p>
        </w:tc>
        <w:tc>
          <w:tcPr>
            <w:tcW w:w="3261" w:type="dxa"/>
            <w:shd w:val="clear" w:color="auto" w:fill="FABF8F" w:themeFill="accent6" w:themeFillTint="99"/>
          </w:tcPr>
          <w:p w14:paraId="2BC18EAB" w14:textId="77777777" w:rsidR="00B7151E" w:rsidRPr="00CE5D18" w:rsidRDefault="00B7151E" w:rsidP="007A0184">
            <w:pPr>
              <w:jc w:val="cente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Signature</w:t>
            </w:r>
          </w:p>
        </w:tc>
        <w:tc>
          <w:tcPr>
            <w:tcW w:w="2268" w:type="dxa"/>
            <w:shd w:val="clear" w:color="auto" w:fill="FABF8F" w:themeFill="accent6" w:themeFillTint="99"/>
          </w:tcPr>
          <w:p w14:paraId="3B8B0745" w14:textId="77777777" w:rsidR="00B7151E" w:rsidRPr="00B7151E" w:rsidRDefault="00B7151E" w:rsidP="007A0184">
            <w:pPr>
              <w:jc w:val="center"/>
              <w:rPr>
                <w:rFonts w:asciiTheme="majorHAnsi" w:eastAsiaTheme="majorEastAsia" w:hAnsiTheme="majorHAnsi" w:cstheme="majorBidi"/>
                <w:b/>
                <w:bCs/>
                <w:color w:val="365F91" w:themeColor="accent1" w:themeShade="BF"/>
              </w:rPr>
            </w:pPr>
            <w:r w:rsidRPr="00CE5D18">
              <w:rPr>
                <w:rFonts w:asciiTheme="majorHAnsi" w:eastAsiaTheme="majorEastAsia" w:hAnsiTheme="majorHAnsi" w:cstheme="majorBidi"/>
                <w:b/>
                <w:bCs/>
                <w:color w:val="365F91" w:themeColor="accent1" w:themeShade="BF"/>
              </w:rPr>
              <w:t>Date</w:t>
            </w:r>
          </w:p>
        </w:tc>
      </w:tr>
    </w:tbl>
    <w:p w14:paraId="7F6EB7B4" w14:textId="77777777" w:rsidR="00EC5F23" w:rsidRPr="00EC5F23" w:rsidRDefault="00EC5F23" w:rsidP="00EC5F23">
      <w:pPr>
        <w:rPr>
          <w:highlight w:val="yellow"/>
        </w:rPr>
      </w:pPr>
    </w:p>
    <w:sectPr w:rsidR="00EC5F23" w:rsidRPr="00EC5F23" w:rsidSect="00ED6DF3">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CD47F" w14:textId="77777777" w:rsidR="00253060" w:rsidRDefault="00253060" w:rsidP="00154AAE">
      <w:pPr>
        <w:spacing w:after="0" w:line="240" w:lineRule="auto"/>
      </w:pPr>
      <w:r>
        <w:separator/>
      </w:r>
    </w:p>
  </w:endnote>
  <w:endnote w:type="continuationSeparator" w:id="0">
    <w:p w14:paraId="6A3749E7" w14:textId="77777777" w:rsidR="00253060" w:rsidRDefault="00253060" w:rsidP="00154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71C68" w14:textId="77777777" w:rsidR="003B7E3C" w:rsidRDefault="003B7E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FA87" w14:textId="77777777" w:rsidR="007A0184" w:rsidRDefault="007A0184">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fldChar w:fldCharType="begin"/>
    </w:r>
    <w:r>
      <w:rPr>
        <w:rFonts w:asciiTheme="majorHAnsi" w:eastAsiaTheme="majorEastAsia" w:hAnsiTheme="majorHAnsi" w:cstheme="majorBidi"/>
      </w:rPr>
      <w:instrText xml:space="preserve"> FILENAME  \* Caps  \* MERGEFORMAT </w:instrText>
    </w:r>
    <w:r>
      <w:rPr>
        <w:rFonts w:asciiTheme="majorHAnsi" w:eastAsiaTheme="majorEastAsia" w:hAnsiTheme="majorHAnsi" w:cstheme="majorBidi"/>
      </w:rPr>
      <w:fldChar w:fldCharType="separate"/>
    </w:r>
    <w:r w:rsidR="00F93D60">
      <w:rPr>
        <w:rFonts w:asciiTheme="majorHAnsi" w:eastAsiaTheme="majorEastAsia" w:hAnsiTheme="majorHAnsi" w:cstheme="majorBidi"/>
        <w:noProof/>
      </w:rPr>
      <w:t>[Surname]_[Studentnumber]_ICTPRG532.Docx</w:t>
    </w:r>
    <w:r>
      <w:rPr>
        <w:rFonts w:asciiTheme="majorHAnsi" w:eastAsiaTheme="majorEastAsia" w:hAnsiTheme="majorHAnsi" w:cstheme="majorBidi"/>
      </w:rPr>
      <w:fldChar w:fldCharType="end"/>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3322FE" w:rsidRPr="003322FE">
      <w:rPr>
        <w:rFonts w:asciiTheme="majorHAnsi" w:eastAsiaTheme="majorEastAsia" w:hAnsiTheme="majorHAnsi" w:cstheme="majorBidi"/>
        <w:noProof/>
      </w:rPr>
      <w:t>5</w:t>
    </w:r>
    <w:r>
      <w:rPr>
        <w:rFonts w:asciiTheme="majorHAnsi" w:eastAsiaTheme="majorEastAsia" w:hAnsiTheme="majorHAnsi" w:cstheme="majorBidi"/>
        <w:noProof/>
      </w:rPr>
      <w:fldChar w:fldCharType="end"/>
    </w:r>
  </w:p>
  <w:p w14:paraId="6390EEF9" w14:textId="77777777" w:rsidR="007A0184" w:rsidRDefault="007A01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CE744" w14:textId="77777777" w:rsidR="003B7E3C" w:rsidRDefault="003B7E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7FA7B" w14:textId="77777777" w:rsidR="00253060" w:rsidRDefault="00253060" w:rsidP="00154AAE">
      <w:pPr>
        <w:spacing w:after="0" w:line="240" w:lineRule="auto"/>
      </w:pPr>
      <w:r>
        <w:separator/>
      </w:r>
    </w:p>
  </w:footnote>
  <w:footnote w:type="continuationSeparator" w:id="0">
    <w:p w14:paraId="11D3BBAD" w14:textId="77777777" w:rsidR="00253060" w:rsidRDefault="00253060" w:rsidP="00154A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9D489" w14:textId="77777777" w:rsidR="003B7E3C" w:rsidRDefault="003B7E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85D8A" w14:textId="77777777" w:rsidR="003B7E3C" w:rsidRDefault="003B7E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43A62" w14:textId="77777777" w:rsidR="003B7E3C" w:rsidRDefault="003B7E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22FA8"/>
    <w:multiLevelType w:val="hybridMultilevel"/>
    <w:tmpl w:val="06FA04D6"/>
    <w:lvl w:ilvl="0" w:tplc="27FEB8F6">
      <w:start w:val="1"/>
      <w:numFmt w:val="bullet"/>
      <w:lvlText w:val=""/>
      <w:lvlJc w:val="left"/>
      <w:pPr>
        <w:ind w:left="720" w:hanging="360"/>
      </w:pPr>
      <w:rPr>
        <w:rFonts w:ascii="Symbol" w:hAnsi="Symbol" w:hint="default"/>
        <w:b w:val="0"/>
        <w:i w:val="0"/>
        <w:color w:val="auto"/>
        <w:sz w:val="22"/>
        <w:szCs w:val="1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EC0AAA"/>
    <w:multiLevelType w:val="hybridMultilevel"/>
    <w:tmpl w:val="AC6401B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14E532D"/>
    <w:multiLevelType w:val="hybridMultilevel"/>
    <w:tmpl w:val="77767F6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E234B5"/>
    <w:multiLevelType w:val="hybridMultilevel"/>
    <w:tmpl w:val="80F6ED2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F156397"/>
    <w:multiLevelType w:val="hybridMultilevel"/>
    <w:tmpl w:val="3F20152C"/>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30D1754A"/>
    <w:multiLevelType w:val="hybridMultilevel"/>
    <w:tmpl w:val="E95E55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F530416"/>
    <w:multiLevelType w:val="hybridMultilevel"/>
    <w:tmpl w:val="C09841B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75A0A8E"/>
    <w:multiLevelType w:val="hybridMultilevel"/>
    <w:tmpl w:val="59600B2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9E63886"/>
    <w:multiLevelType w:val="hybridMultilevel"/>
    <w:tmpl w:val="501E20B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5556DD9"/>
    <w:multiLevelType w:val="hybridMultilevel"/>
    <w:tmpl w:val="D24641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092180D"/>
    <w:multiLevelType w:val="hybridMultilevel"/>
    <w:tmpl w:val="ABFA28B0"/>
    <w:lvl w:ilvl="0" w:tplc="F6163BEE">
      <w:start w:val="24"/>
      <w:numFmt w:val="bullet"/>
      <w:lvlText w:val="-"/>
      <w:lvlJc w:val="left"/>
      <w:pPr>
        <w:ind w:left="405" w:hanging="360"/>
      </w:pPr>
      <w:rPr>
        <w:rFonts w:ascii="Calibri" w:eastAsiaTheme="minorHAnsi" w:hAnsi="Calibri" w:cs="Calibri" w:hint="default"/>
      </w:rPr>
    </w:lvl>
    <w:lvl w:ilvl="1" w:tplc="0C090003">
      <w:start w:val="1"/>
      <w:numFmt w:val="bullet"/>
      <w:lvlText w:val="o"/>
      <w:lvlJc w:val="left"/>
      <w:pPr>
        <w:ind w:left="1125" w:hanging="360"/>
      </w:pPr>
      <w:rPr>
        <w:rFonts w:ascii="Courier New" w:hAnsi="Courier New" w:cs="Courier New" w:hint="default"/>
      </w:rPr>
    </w:lvl>
    <w:lvl w:ilvl="2" w:tplc="0C090005" w:tentative="1">
      <w:start w:val="1"/>
      <w:numFmt w:val="bullet"/>
      <w:lvlText w:val=""/>
      <w:lvlJc w:val="left"/>
      <w:pPr>
        <w:ind w:left="1845" w:hanging="360"/>
      </w:pPr>
      <w:rPr>
        <w:rFonts w:ascii="Wingdings" w:hAnsi="Wingdings" w:hint="default"/>
      </w:rPr>
    </w:lvl>
    <w:lvl w:ilvl="3" w:tplc="0C090001" w:tentative="1">
      <w:start w:val="1"/>
      <w:numFmt w:val="bullet"/>
      <w:lvlText w:val=""/>
      <w:lvlJc w:val="left"/>
      <w:pPr>
        <w:ind w:left="2565" w:hanging="360"/>
      </w:pPr>
      <w:rPr>
        <w:rFonts w:ascii="Symbol" w:hAnsi="Symbol" w:hint="default"/>
      </w:rPr>
    </w:lvl>
    <w:lvl w:ilvl="4" w:tplc="0C090003" w:tentative="1">
      <w:start w:val="1"/>
      <w:numFmt w:val="bullet"/>
      <w:lvlText w:val="o"/>
      <w:lvlJc w:val="left"/>
      <w:pPr>
        <w:ind w:left="3285" w:hanging="360"/>
      </w:pPr>
      <w:rPr>
        <w:rFonts w:ascii="Courier New" w:hAnsi="Courier New" w:cs="Courier New" w:hint="default"/>
      </w:rPr>
    </w:lvl>
    <w:lvl w:ilvl="5" w:tplc="0C090005" w:tentative="1">
      <w:start w:val="1"/>
      <w:numFmt w:val="bullet"/>
      <w:lvlText w:val=""/>
      <w:lvlJc w:val="left"/>
      <w:pPr>
        <w:ind w:left="4005" w:hanging="360"/>
      </w:pPr>
      <w:rPr>
        <w:rFonts w:ascii="Wingdings" w:hAnsi="Wingdings" w:hint="default"/>
      </w:rPr>
    </w:lvl>
    <w:lvl w:ilvl="6" w:tplc="0C090001" w:tentative="1">
      <w:start w:val="1"/>
      <w:numFmt w:val="bullet"/>
      <w:lvlText w:val=""/>
      <w:lvlJc w:val="left"/>
      <w:pPr>
        <w:ind w:left="4725" w:hanging="360"/>
      </w:pPr>
      <w:rPr>
        <w:rFonts w:ascii="Symbol" w:hAnsi="Symbol" w:hint="default"/>
      </w:rPr>
    </w:lvl>
    <w:lvl w:ilvl="7" w:tplc="0C090003" w:tentative="1">
      <w:start w:val="1"/>
      <w:numFmt w:val="bullet"/>
      <w:lvlText w:val="o"/>
      <w:lvlJc w:val="left"/>
      <w:pPr>
        <w:ind w:left="5445" w:hanging="360"/>
      </w:pPr>
      <w:rPr>
        <w:rFonts w:ascii="Courier New" w:hAnsi="Courier New" w:cs="Courier New" w:hint="default"/>
      </w:rPr>
    </w:lvl>
    <w:lvl w:ilvl="8" w:tplc="0C090005" w:tentative="1">
      <w:start w:val="1"/>
      <w:numFmt w:val="bullet"/>
      <w:lvlText w:val=""/>
      <w:lvlJc w:val="left"/>
      <w:pPr>
        <w:ind w:left="6165" w:hanging="360"/>
      </w:pPr>
      <w:rPr>
        <w:rFonts w:ascii="Wingdings" w:hAnsi="Wingdings" w:hint="default"/>
      </w:rPr>
    </w:lvl>
  </w:abstractNum>
  <w:abstractNum w:abstractNumId="11" w15:restartNumberingAfterBreak="0">
    <w:nsid w:val="713847B6"/>
    <w:multiLevelType w:val="hybridMultilevel"/>
    <w:tmpl w:val="C42694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2BA111C"/>
    <w:multiLevelType w:val="hybridMultilevel"/>
    <w:tmpl w:val="3F2A7D0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043D3C"/>
    <w:multiLevelType w:val="hybridMultilevel"/>
    <w:tmpl w:val="E4204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BB222F9"/>
    <w:multiLevelType w:val="hybridMultilevel"/>
    <w:tmpl w:val="AF5027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E92045C"/>
    <w:multiLevelType w:val="hybridMultilevel"/>
    <w:tmpl w:val="8CA86F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8"/>
  </w:num>
  <w:num w:numId="5">
    <w:abstractNumId w:val="2"/>
  </w:num>
  <w:num w:numId="6">
    <w:abstractNumId w:val="14"/>
  </w:num>
  <w:num w:numId="7">
    <w:abstractNumId w:val="9"/>
  </w:num>
  <w:num w:numId="8">
    <w:abstractNumId w:val="11"/>
  </w:num>
  <w:num w:numId="9">
    <w:abstractNumId w:val="15"/>
  </w:num>
  <w:num w:numId="10">
    <w:abstractNumId w:val="5"/>
  </w:num>
  <w:num w:numId="11">
    <w:abstractNumId w:val="13"/>
  </w:num>
  <w:num w:numId="12">
    <w:abstractNumId w:val="6"/>
  </w:num>
  <w:num w:numId="13">
    <w:abstractNumId w:val="4"/>
  </w:num>
  <w:num w:numId="14">
    <w:abstractNumId w:val="0"/>
  </w:num>
  <w:num w:numId="15">
    <w:abstractNumId w:val="15"/>
  </w:num>
  <w:num w:numId="16">
    <w:abstractNumId w:val="11"/>
  </w:num>
  <w:num w:numId="17">
    <w:abstractNumId w:val="1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7E3C"/>
    <w:rsid w:val="00006CA7"/>
    <w:rsid w:val="00014421"/>
    <w:rsid w:val="00020254"/>
    <w:rsid w:val="00021A44"/>
    <w:rsid w:val="000361FE"/>
    <w:rsid w:val="00040E25"/>
    <w:rsid w:val="00053C82"/>
    <w:rsid w:val="00087C8A"/>
    <w:rsid w:val="000B08B3"/>
    <w:rsid w:val="000C7E73"/>
    <w:rsid w:val="000D2217"/>
    <w:rsid w:val="001112FA"/>
    <w:rsid w:val="00111E1F"/>
    <w:rsid w:val="00120DE2"/>
    <w:rsid w:val="00131BDA"/>
    <w:rsid w:val="00131C2E"/>
    <w:rsid w:val="00133B29"/>
    <w:rsid w:val="001432BB"/>
    <w:rsid w:val="00154AAE"/>
    <w:rsid w:val="001617CD"/>
    <w:rsid w:val="00172788"/>
    <w:rsid w:val="00197D53"/>
    <w:rsid w:val="001B7D21"/>
    <w:rsid w:val="001C7E42"/>
    <w:rsid w:val="001F06BA"/>
    <w:rsid w:val="001F5B2C"/>
    <w:rsid w:val="00214F74"/>
    <w:rsid w:val="00252132"/>
    <w:rsid w:val="00253060"/>
    <w:rsid w:val="002651BC"/>
    <w:rsid w:val="00265BDA"/>
    <w:rsid w:val="0027723C"/>
    <w:rsid w:val="002930D0"/>
    <w:rsid w:val="002A015E"/>
    <w:rsid w:val="002C64A7"/>
    <w:rsid w:val="002C6A07"/>
    <w:rsid w:val="002D785F"/>
    <w:rsid w:val="003051D7"/>
    <w:rsid w:val="003322FE"/>
    <w:rsid w:val="0033550B"/>
    <w:rsid w:val="0034024F"/>
    <w:rsid w:val="003469E3"/>
    <w:rsid w:val="003515DD"/>
    <w:rsid w:val="00356EBB"/>
    <w:rsid w:val="003B7E3C"/>
    <w:rsid w:val="003C0C31"/>
    <w:rsid w:val="0041378C"/>
    <w:rsid w:val="00415DA3"/>
    <w:rsid w:val="00421A94"/>
    <w:rsid w:val="004523B5"/>
    <w:rsid w:val="00453596"/>
    <w:rsid w:val="004643B0"/>
    <w:rsid w:val="00472668"/>
    <w:rsid w:val="00480027"/>
    <w:rsid w:val="004A1D43"/>
    <w:rsid w:val="004A4C9A"/>
    <w:rsid w:val="004B4AE3"/>
    <w:rsid w:val="004C7331"/>
    <w:rsid w:val="004E399B"/>
    <w:rsid w:val="004F3CBA"/>
    <w:rsid w:val="004F3D5C"/>
    <w:rsid w:val="00504432"/>
    <w:rsid w:val="00506472"/>
    <w:rsid w:val="00510EE4"/>
    <w:rsid w:val="00511BF7"/>
    <w:rsid w:val="00543BB1"/>
    <w:rsid w:val="00561203"/>
    <w:rsid w:val="00561E11"/>
    <w:rsid w:val="00574B1E"/>
    <w:rsid w:val="0059395E"/>
    <w:rsid w:val="005A6F91"/>
    <w:rsid w:val="005B3894"/>
    <w:rsid w:val="005D66DD"/>
    <w:rsid w:val="005D7DE8"/>
    <w:rsid w:val="005F16E5"/>
    <w:rsid w:val="00610E0F"/>
    <w:rsid w:val="006200B7"/>
    <w:rsid w:val="00634B7B"/>
    <w:rsid w:val="00655651"/>
    <w:rsid w:val="00663170"/>
    <w:rsid w:val="0066487E"/>
    <w:rsid w:val="00677A34"/>
    <w:rsid w:val="00684340"/>
    <w:rsid w:val="00697546"/>
    <w:rsid w:val="006B7EC8"/>
    <w:rsid w:val="006B7ECB"/>
    <w:rsid w:val="006E4F36"/>
    <w:rsid w:val="006F382F"/>
    <w:rsid w:val="006F6BD7"/>
    <w:rsid w:val="007072B4"/>
    <w:rsid w:val="0072283B"/>
    <w:rsid w:val="0074186F"/>
    <w:rsid w:val="007804C1"/>
    <w:rsid w:val="007861CD"/>
    <w:rsid w:val="007A0184"/>
    <w:rsid w:val="007B6C7A"/>
    <w:rsid w:val="00836B25"/>
    <w:rsid w:val="008609F6"/>
    <w:rsid w:val="008623D8"/>
    <w:rsid w:val="008822F4"/>
    <w:rsid w:val="00884D86"/>
    <w:rsid w:val="0089081D"/>
    <w:rsid w:val="00892965"/>
    <w:rsid w:val="008B11C5"/>
    <w:rsid w:val="008B4AB0"/>
    <w:rsid w:val="008C1919"/>
    <w:rsid w:val="008C413E"/>
    <w:rsid w:val="008D03CD"/>
    <w:rsid w:val="008E1ABE"/>
    <w:rsid w:val="008F1CA1"/>
    <w:rsid w:val="008F2B23"/>
    <w:rsid w:val="00901E1D"/>
    <w:rsid w:val="009102A2"/>
    <w:rsid w:val="00911CF0"/>
    <w:rsid w:val="0092710F"/>
    <w:rsid w:val="009335DC"/>
    <w:rsid w:val="009411BC"/>
    <w:rsid w:val="009429D6"/>
    <w:rsid w:val="0094518E"/>
    <w:rsid w:val="0095497E"/>
    <w:rsid w:val="009660F2"/>
    <w:rsid w:val="00973F4E"/>
    <w:rsid w:val="00974029"/>
    <w:rsid w:val="00996384"/>
    <w:rsid w:val="009E141E"/>
    <w:rsid w:val="009E1E0A"/>
    <w:rsid w:val="009E42E6"/>
    <w:rsid w:val="009E6155"/>
    <w:rsid w:val="00A22D3B"/>
    <w:rsid w:val="00A546CF"/>
    <w:rsid w:val="00A55747"/>
    <w:rsid w:val="00A648CA"/>
    <w:rsid w:val="00A64AFF"/>
    <w:rsid w:val="00A675EE"/>
    <w:rsid w:val="00A709E6"/>
    <w:rsid w:val="00A72EE3"/>
    <w:rsid w:val="00A74A4A"/>
    <w:rsid w:val="00A8320D"/>
    <w:rsid w:val="00AE5D1A"/>
    <w:rsid w:val="00AE6E31"/>
    <w:rsid w:val="00AF12FC"/>
    <w:rsid w:val="00AF2508"/>
    <w:rsid w:val="00AF74FC"/>
    <w:rsid w:val="00B31AC6"/>
    <w:rsid w:val="00B372CD"/>
    <w:rsid w:val="00B410B1"/>
    <w:rsid w:val="00B450C1"/>
    <w:rsid w:val="00B657C8"/>
    <w:rsid w:val="00B67F4D"/>
    <w:rsid w:val="00B7102E"/>
    <w:rsid w:val="00B7151E"/>
    <w:rsid w:val="00B8072E"/>
    <w:rsid w:val="00B84BAC"/>
    <w:rsid w:val="00BA5830"/>
    <w:rsid w:val="00BB1CE7"/>
    <w:rsid w:val="00BB791F"/>
    <w:rsid w:val="00BD1C03"/>
    <w:rsid w:val="00BE0248"/>
    <w:rsid w:val="00C04475"/>
    <w:rsid w:val="00C23FF3"/>
    <w:rsid w:val="00C34157"/>
    <w:rsid w:val="00C40436"/>
    <w:rsid w:val="00C5026E"/>
    <w:rsid w:val="00C5318D"/>
    <w:rsid w:val="00C759FE"/>
    <w:rsid w:val="00C82217"/>
    <w:rsid w:val="00C82584"/>
    <w:rsid w:val="00C829D7"/>
    <w:rsid w:val="00C903EA"/>
    <w:rsid w:val="00C92DA2"/>
    <w:rsid w:val="00C969A0"/>
    <w:rsid w:val="00CA645E"/>
    <w:rsid w:val="00CE5D18"/>
    <w:rsid w:val="00D107AC"/>
    <w:rsid w:val="00D11172"/>
    <w:rsid w:val="00D15476"/>
    <w:rsid w:val="00D209A6"/>
    <w:rsid w:val="00D34691"/>
    <w:rsid w:val="00D56707"/>
    <w:rsid w:val="00D62F0F"/>
    <w:rsid w:val="00D76015"/>
    <w:rsid w:val="00D82C61"/>
    <w:rsid w:val="00D953C9"/>
    <w:rsid w:val="00D95FFA"/>
    <w:rsid w:val="00DA04E8"/>
    <w:rsid w:val="00DA24A0"/>
    <w:rsid w:val="00DA58EB"/>
    <w:rsid w:val="00DB11CF"/>
    <w:rsid w:val="00DD228C"/>
    <w:rsid w:val="00DE2B15"/>
    <w:rsid w:val="00DF1312"/>
    <w:rsid w:val="00E02F1D"/>
    <w:rsid w:val="00E06786"/>
    <w:rsid w:val="00E3411D"/>
    <w:rsid w:val="00E45F51"/>
    <w:rsid w:val="00E50D28"/>
    <w:rsid w:val="00E53353"/>
    <w:rsid w:val="00E63022"/>
    <w:rsid w:val="00E66407"/>
    <w:rsid w:val="00E80074"/>
    <w:rsid w:val="00EC5F23"/>
    <w:rsid w:val="00ED6DF3"/>
    <w:rsid w:val="00EF61D4"/>
    <w:rsid w:val="00F314A1"/>
    <w:rsid w:val="00F423B9"/>
    <w:rsid w:val="00F47890"/>
    <w:rsid w:val="00F5324B"/>
    <w:rsid w:val="00F5427D"/>
    <w:rsid w:val="00F60CE9"/>
    <w:rsid w:val="00F739A2"/>
    <w:rsid w:val="00F73FF2"/>
    <w:rsid w:val="00F76395"/>
    <w:rsid w:val="00F84FB5"/>
    <w:rsid w:val="00F93D60"/>
    <w:rsid w:val="00FF4F85"/>
    <w:rsid w:val="00FF628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FBFF2"/>
  <w15:docId w15:val="{D8E07CBF-79DE-4CB0-B3F4-480361049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6D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4F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rsid w:val="00154AAE"/>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6DF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D6DF3"/>
    <w:rPr>
      <w:rFonts w:eastAsiaTheme="minorEastAsia"/>
      <w:lang w:val="en-US" w:eastAsia="ja-JP"/>
    </w:rPr>
  </w:style>
  <w:style w:type="paragraph" w:styleId="BalloonText">
    <w:name w:val="Balloon Text"/>
    <w:basedOn w:val="Normal"/>
    <w:link w:val="BalloonTextChar"/>
    <w:uiPriority w:val="99"/>
    <w:semiHidden/>
    <w:unhideWhenUsed/>
    <w:rsid w:val="00ED6D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6DF3"/>
    <w:rPr>
      <w:rFonts w:ascii="Tahoma" w:hAnsi="Tahoma" w:cs="Tahoma"/>
      <w:sz w:val="16"/>
      <w:szCs w:val="16"/>
    </w:rPr>
  </w:style>
  <w:style w:type="character" w:customStyle="1" w:styleId="Heading1Char">
    <w:name w:val="Heading 1 Char"/>
    <w:basedOn w:val="DefaultParagraphFont"/>
    <w:link w:val="Heading1"/>
    <w:uiPriority w:val="9"/>
    <w:rsid w:val="00ED6DF3"/>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semiHidden/>
    <w:rsid w:val="00ED6DF3"/>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semiHidden/>
    <w:rsid w:val="00ED6DF3"/>
    <w:rPr>
      <w:rFonts w:ascii="Times New Roman" w:eastAsia="Times New Roman" w:hAnsi="Times New Roman" w:cs="Times New Roman"/>
      <w:sz w:val="24"/>
      <w:szCs w:val="24"/>
    </w:rPr>
  </w:style>
  <w:style w:type="paragraph" w:styleId="TOCHeading">
    <w:name w:val="TOC Heading"/>
    <w:basedOn w:val="Heading1"/>
    <w:next w:val="Normal"/>
    <w:uiPriority w:val="39"/>
    <w:semiHidden/>
    <w:unhideWhenUsed/>
    <w:qFormat/>
    <w:rsid w:val="00154AAE"/>
    <w:pPr>
      <w:outlineLvl w:val="9"/>
    </w:pPr>
    <w:rPr>
      <w:lang w:val="en-US" w:eastAsia="ja-JP"/>
    </w:rPr>
  </w:style>
  <w:style w:type="paragraph" w:styleId="TOC1">
    <w:name w:val="toc 1"/>
    <w:basedOn w:val="Normal"/>
    <w:next w:val="Normal"/>
    <w:autoRedefine/>
    <w:uiPriority w:val="39"/>
    <w:unhideWhenUsed/>
    <w:rsid w:val="00154AAE"/>
    <w:pPr>
      <w:spacing w:after="100"/>
    </w:pPr>
  </w:style>
  <w:style w:type="character" w:styleId="Hyperlink">
    <w:name w:val="Hyperlink"/>
    <w:basedOn w:val="DefaultParagraphFont"/>
    <w:uiPriority w:val="99"/>
    <w:unhideWhenUsed/>
    <w:rsid w:val="00154AAE"/>
    <w:rPr>
      <w:color w:val="0000FF" w:themeColor="hyperlink"/>
      <w:u w:val="single"/>
    </w:rPr>
  </w:style>
  <w:style w:type="paragraph" w:styleId="Footer">
    <w:name w:val="footer"/>
    <w:basedOn w:val="Normal"/>
    <w:link w:val="FooterChar"/>
    <w:uiPriority w:val="99"/>
    <w:unhideWhenUsed/>
    <w:rsid w:val="00154A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4AAE"/>
  </w:style>
  <w:style w:type="character" w:customStyle="1" w:styleId="Heading3Char">
    <w:name w:val="Heading 3 Char"/>
    <w:basedOn w:val="DefaultParagraphFont"/>
    <w:link w:val="Heading3"/>
    <w:rsid w:val="00154AAE"/>
    <w:rPr>
      <w:rFonts w:ascii="Arial" w:eastAsia="Times New Roman" w:hAnsi="Arial" w:cs="Arial"/>
      <w:b/>
      <w:bCs/>
      <w:sz w:val="26"/>
      <w:szCs w:val="26"/>
    </w:rPr>
  </w:style>
  <w:style w:type="paragraph" w:styleId="ListParagraph">
    <w:name w:val="List Paragraph"/>
    <w:basedOn w:val="Normal"/>
    <w:uiPriority w:val="34"/>
    <w:qFormat/>
    <w:rsid w:val="00356EBB"/>
    <w:pPr>
      <w:ind w:left="720"/>
      <w:contextualSpacing/>
    </w:pPr>
  </w:style>
  <w:style w:type="character" w:customStyle="1" w:styleId="Heading2Char">
    <w:name w:val="Heading 2 Char"/>
    <w:basedOn w:val="DefaultParagraphFont"/>
    <w:link w:val="Heading2"/>
    <w:uiPriority w:val="9"/>
    <w:rsid w:val="00F84FB5"/>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59"/>
    <w:rsid w:val="00901E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56707"/>
    <w:pPr>
      <w:spacing w:after="100"/>
      <w:ind w:left="220"/>
    </w:pPr>
  </w:style>
  <w:style w:type="paragraph" w:styleId="TOC3">
    <w:name w:val="toc 3"/>
    <w:basedOn w:val="Normal"/>
    <w:next w:val="Normal"/>
    <w:autoRedefine/>
    <w:uiPriority w:val="39"/>
    <w:unhideWhenUsed/>
    <w:rsid w:val="00D56707"/>
    <w:pPr>
      <w:spacing w:after="100"/>
      <w:ind w:left="440"/>
    </w:pPr>
  </w:style>
  <w:style w:type="paragraph" w:styleId="Caption">
    <w:name w:val="caption"/>
    <w:basedOn w:val="Normal"/>
    <w:next w:val="Normal"/>
    <w:uiPriority w:val="35"/>
    <w:unhideWhenUsed/>
    <w:qFormat/>
    <w:rsid w:val="00911CF0"/>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941733">
      <w:bodyDiv w:val="1"/>
      <w:marLeft w:val="0"/>
      <w:marRight w:val="0"/>
      <w:marTop w:val="0"/>
      <w:marBottom w:val="0"/>
      <w:divBdr>
        <w:top w:val="none" w:sz="0" w:space="0" w:color="auto"/>
        <w:left w:val="none" w:sz="0" w:space="0" w:color="auto"/>
        <w:bottom w:val="none" w:sz="0" w:space="0" w:color="auto"/>
        <w:right w:val="none" w:sz="0" w:space="0" w:color="auto"/>
      </w:divBdr>
    </w:div>
    <w:div w:id="1418862870">
      <w:bodyDiv w:val="1"/>
      <w:marLeft w:val="0"/>
      <w:marRight w:val="0"/>
      <w:marTop w:val="0"/>
      <w:marBottom w:val="0"/>
      <w:divBdr>
        <w:top w:val="none" w:sz="0" w:space="0" w:color="auto"/>
        <w:left w:val="none" w:sz="0" w:space="0" w:color="auto"/>
        <w:bottom w:val="none" w:sz="0" w:space="0" w:color="auto"/>
        <w:right w:val="none" w:sz="0" w:space="0" w:color="auto"/>
      </w:divBdr>
    </w:div>
    <w:div w:id="1665890475">
      <w:bodyDiv w:val="1"/>
      <w:marLeft w:val="0"/>
      <w:marRight w:val="0"/>
      <w:marTop w:val="0"/>
      <w:marBottom w:val="0"/>
      <w:divBdr>
        <w:top w:val="none" w:sz="0" w:space="0" w:color="auto"/>
        <w:left w:val="none" w:sz="0" w:space="0" w:color="auto"/>
        <w:bottom w:val="none" w:sz="0" w:space="0" w:color="auto"/>
        <w:right w:val="none" w:sz="0" w:space="0" w:color="auto"/>
      </w:divBdr>
    </w:div>
    <w:div w:id="2126654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TAFE\2019\Semester%202\Diploma\ICTPRG501\%5bSurname%5d_%5bStudentNumber%5d_ICTPRG5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12E1286B3034693928677F99F0DB732"/>
        <w:category>
          <w:name w:val="General"/>
          <w:gallery w:val="placeholder"/>
        </w:category>
        <w:types>
          <w:type w:val="bbPlcHdr"/>
        </w:types>
        <w:behaviors>
          <w:behavior w:val="content"/>
        </w:behaviors>
        <w:guid w:val="{6C960D5D-83EF-405D-BF14-BA861704FF3E}"/>
      </w:docPartPr>
      <w:docPartBody>
        <w:p w:rsidR="00831D1E" w:rsidRDefault="00AD0C7A">
          <w:pPr>
            <w:pStyle w:val="F12E1286B3034693928677F99F0DB732"/>
          </w:pPr>
          <w:r>
            <w:rPr>
              <w:rFonts w:asciiTheme="majorHAnsi" w:eastAsiaTheme="majorEastAsia" w:hAnsiTheme="majorHAnsi" w:cstheme="majorBidi"/>
              <w:b/>
              <w:bCs/>
              <w:color w:val="4472C4" w:themeColor="accent1"/>
              <w:sz w:val="48"/>
              <w:szCs w:val="48"/>
            </w:rPr>
            <w:t>[Type the document title]</w:t>
          </w:r>
        </w:p>
      </w:docPartBody>
    </w:docPart>
    <w:docPart>
      <w:docPartPr>
        <w:name w:val="4D0056E2D3F2428FAFC4BC9574B6536D"/>
        <w:category>
          <w:name w:val="General"/>
          <w:gallery w:val="placeholder"/>
        </w:category>
        <w:types>
          <w:type w:val="bbPlcHdr"/>
        </w:types>
        <w:behaviors>
          <w:behavior w:val="content"/>
        </w:behaviors>
        <w:guid w:val="{1F0DA924-E086-4266-A257-0C5B40232295}"/>
      </w:docPartPr>
      <w:docPartBody>
        <w:p w:rsidR="00831D1E" w:rsidRDefault="00AD0C7A">
          <w:pPr>
            <w:pStyle w:val="4D0056E2D3F2428FAFC4BC9574B6536D"/>
          </w:pPr>
          <w:r>
            <w:rPr>
              <w:color w:val="E7E6E6" w:themeColor="background2"/>
              <w:sz w:val="28"/>
              <w:szCs w:val="28"/>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C7A"/>
    <w:rsid w:val="001A3A69"/>
    <w:rsid w:val="00546A2C"/>
    <w:rsid w:val="00831D1E"/>
    <w:rsid w:val="008A2F92"/>
    <w:rsid w:val="008D0500"/>
    <w:rsid w:val="0095123C"/>
    <w:rsid w:val="009F7815"/>
    <w:rsid w:val="00A24648"/>
    <w:rsid w:val="00A612D9"/>
    <w:rsid w:val="00AD0C7A"/>
    <w:rsid w:val="00C26592"/>
    <w:rsid w:val="00D363FB"/>
    <w:rsid w:val="00DE54C8"/>
    <w:rsid w:val="00EA3BE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2E1286B3034693928677F99F0DB732">
    <w:name w:val="F12E1286B3034693928677F99F0DB732"/>
  </w:style>
  <w:style w:type="paragraph" w:customStyle="1" w:styleId="4D0056E2D3F2428FAFC4BC9574B6536D">
    <w:name w:val="4D0056E2D3F2428FAFC4BC9574B653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542873-1CE4-43C3-B8DB-19096D0E4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[Surname]_[StudentNumber]_ICTPRG501</Template>
  <TotalTime>239</TotalTime>
  <Pages>25</Pages>
  <Words>2205</Words>
  <Characters>12573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14749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ICTPRG532 – Apply Advanced Object-Oriented Language Skills</dc:subject>
  <dc:creator>Jovellanos</dc:creator>
  <cp:lastModifiedBy>Sebastian Vowels</cp:lastModifiedBy>
  <cp:revision>137</cp:revision>
  <dcterms:created xsi:type="dcterms:W3CDTF">2021-01-15T01:23:00Z</dcterms:created>
  <dcterms:modified xsi:type="dcterms:W3CDTF">2021-11-11T04:43:00Z</dcterms:modified>
</cp:coreProperties>
</file>