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b/>
          <w:bCs/>
          <w:lang w:val="en-AU" w:eastAsia="en-US"/>
        </w:rPr>
        <w:id w:val="-694698598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ED6DF3" w14:paraId="65C501D8" w14:textId="77777777">
            <w:tc>
              <w:tcPr>
                <w:tcW w:w="5746" w:type="dxa"/>
              </w:tcPr>
              <w:p w14:paraId="0EFB9D0F" w14:textId="77777777" w:rsidR="00ED6DF3" w:rsidRDefault="00ED6DF3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51E49A8D" w14:textId="77777777" w:rsidR="00ED6DF3" w:rsidRDefault="00ED6DF3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0" allowOverlap="1" wp14:anchorId="60799AEA" wp14:editId="3438F2E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Group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D08A82" id="Group 29" o:spid="_x0000_s1026" style="position:absolute;margin-left:0;margin-top:0;width:444.95pt;height:380.15pt;z-index:251658752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8aabd3 [2132]" stroked="f">
                      <v:fill color2="#d6e2f0 [756]" focusposition=",1" focussize="" colors="0 #9ab5e4;.5 #c2d1ed;1 #e1e8f5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5680" behindDoc="0" locked="0" layoutInCell="0" allowOverlap="1" wp14:anchorId="07CA5C7C" wp14:editId="794AC41B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2346960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Group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82DF087" id="Group 24" o:spid="_x0000_s1026" style="position:absolute;margin-left:0;margin-top:0;width:287.3pt;height:226.8pt;z-index:251655680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8aabd3 [2132]" stroked="f">
                      <v:fill color2="#d6e2f0 [756]" rotate="t" focusposition=",1" focussize="" colors="0 #9ab5e4;.5 #c2d1ed;1 #e1e8f5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14:paraId="4A0A0051" w14:textId="77777777" w:rsidR="00ED6DF3" w:rsidRDefault="00ED6DF3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1824" behindDoc="0" locked="0" layoutInCell="1" allowOverlap="1" wp14:anchorId="44522F74" wp14:editId="1FF3417F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4525010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Group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C7C89C" id="Group 16" o:spid="_x0000_s1026" style="position:absolute;margin-left:0;margin-top:0;width:301.7pt;height:725.05pt;z-index:251661824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cwcMA&#10;AADbAAAADwAAAGRycy9kb3ducmV2LnhtbERPTUvEMBC9C/sfwix4cxMFxa1NFxUFPfRgu7t4HJLZ&#10;tmwzqU3cVn+9EQRv83ifk29m14sTjaHzrOFypUAQG287bjRs6+eLWxAhIlvsPZOGLwqwKRZnOWbW&#10;T/xGpyo2IoVwyFBDG+OQSRlMSw7Dyg/EiTv40WFMcGykHXFK4a6XV0rdSIcdp4YWB3psyRyrT6eh&#10;eajWe/X0Pn18l7tamdegyslofb6c7+9ARJrjv/jP/WLT/Gv4/SUd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pcwcMAAADbAAAADwAAAAAAAAAAAAAAAACYAgAAZHJzL2Rv&#10;d25yZXYueG1sUEsFBgAAAAAEAAQA9QAAAIgDAAAAAA==&#10;" fillcolor="#8db3e2 [1311]" stroked="f" strokeweight="2pt">
                      <v:fill color2="#8db3e2 [1311]" rotate="t" focusposition=".5,.5" focussize="" colors="0 #b0cffb;.5 #cee0fc;1 #e6effd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ED6DF3" w14:paraId="2F44CC57" w14:textId="77777777">
            <w:tc>
              <w:tcPr>
                <w:tcW w:w="5746" w:type="dxa"/>
              </w:tcPr>
              <w:p w14:paraId="7CBB0F3F" w14:textId="77777777" w:rsidR="00ED6DF3" w:rsidRDefault="00E14EB4" w:rsidP="00F84FB5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Title"/>
                    <w:id w:val="703864190"/>
                    <w:placeholder>
                      <w:docPart w:val="B80D80C4957E4A4F832B3D954A161251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84FB5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Technical Report</w:t>
                    </w:r>
                  </w:sdtContent>
                </w:sdt>
              </w:p>
            </w:tc>
          </w:tr>
          <w:tr w:rsidR="00ED6DF3" w14:paraId="624E3E55" w14:textId="77777777">
            <w:sdt>
              <w:sdtPr>
                <w:rPr>
                  <w:color w:val="4A442A" w:themeColor="background2" w:themeShade="40"/>
                  <w:sz w:val="28"/>
                  <w:szCs w:val="28"/>
                </w:rPr>
                <w:alias w:val="Subtitle"/>
                <w:id w:val="703864195"/>
                <w:placeholder>
                  <w:docPart w:val="075481A75D6248CEACD531423DA2AE6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14:paraId="7D5FE12C" w14:textId="77777777" w:rsidR="00ED6DF3" w:rsidRDefault="0092710F" w:rsidP="00E02653">
                    <w:pPr>
                      <w:pStyle w:val="NoSpacing"/>
                      <w:rPr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color w:val="4A442A" w:themeColor="background2" w:themeShade="40"/>
                        <w:sz w:val="28"/>
                        <w:szCs w:val="28"/>
                      </w:rPr>
                      <w:t>ICT</w:t>
                    </w:r>
                    <w:r w:rsidR="00E02653">
                      <w:rPr>
                        <w:color w:val="4A442A" w:themeColor="background2" w:themeShade="40"/>
                        <w:sz w:val="28"/>
                        <w:szCs w:val="28"/>
                      </w:rPr>
                      <w:t>WEB503 – Create Web-based Programs</w:t>
                    </w:r>
                  </w:p>
                </w:tc>
              </w:sdtContent>
            </w:sdt>
          </w:tr>
          <w:tr w:rsidR="00ED6DF3" w14:paraId="772B76A6" w14:textId="77777777">
            <w:tc>
              <w:tcPr>
                <w:tcW w:w="5746" w:type="dxa"/>
              </w:tcPr>
              <w:p w14:paraId="6EBA2BB3" w14:textId="77777777" w:rsidR="00ED6DF3" w:rsidRDefault="00ED6DF3">
                <w:pPr>
                  <w:pStyle w:val="NoSpacing"/>
                  <w:rPr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ED6DF3" w14:paraId="458BF390" w14:textId="77777777">
            <w:tc>
              <w:tcPr>
                <w:tcW w:w="5746" w:type="dxa"/>
              </w:tcPr>
              <w:p w14:paraId="5973ABA0" w14:textId="77777777" w:rsidR="00ED6DF3" w:rsidRDefault="00ED6DF3" w:rsidP="00F84FB5">
                <w:pPr>
                  <w:pStyle w:val="NoSpacing"/>
                </w:pPr>
              </w:p>
            </w:tc>
          </w:tr>
          <w:tr w:rsidR="00ED6DF3" w14:paraId="4E92FAEF" w14:textId="77777777">
            <w:tc>
              <w:tcPr>
                <w:tcW w:w="5746" w:type="dxa"/>
              </w:tcPr>
              <w:p w14:paraId="250BBE5F" w14:textId="77777777" w:rsidR="00ED6DF3" w:rsidRDefault="00ED6DF3">
                <w:pPr>
                  <w:pStyle w:val="NoSpacing"/>
                </w:pPr>
              </w:p>
            </w:tc>
          </w:tr>
          <w:tr w:rsidR="00ED6DF3" w14:paraId="6DBDC64D" w14:textId="77777777">
            <w:sdt>
              <w:sdtPr>
                <w:rPr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14:paraId="77B1740B" w14:textId="77777777" w:rsidR="00ED6DF3" w:rsidRDefault="001067CA" w:rsidP="001067CA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[Student Name]</w:t>
                    </w:r>
                  </w:p>
                </w:tc>
              </w:sdtContent>
            </w:sdt>
          </w:tr>
          <w:tr w:rsidR="00ED6DF3" w14:paraId="12E2538D" w14:textId="77777777">
            <w:sdt>
              <w:sdtPr>
                <w:rPr>
                  <w:b/>
                  <w:bCs/>
                </w:rPr>
                <w:alias w:val="Date"/>
                <w:id w:val="703864210"/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14:paraId="246D5F00" w14:textId="77777777" w:rsidR="00ED6DF3" w:rsidRDefault="00ED6DF3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  <w:tr w:rsidR="00ED6DF3" w14:paraId="5567E23D" w14:textId="77777777">
            <w:tc>
              <w:tcPr>
                <w:tcW w:w="5746" w:type="dxa"/>
              </w:tcPr>
              <w:p w14:paraId="0FAC05D1" w14:textId="77777777" w:rsidR="00ED6DF3" w:rsidRDefault="00ED6DF3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0D5F2AA9" w14:textId="77777777" w:rsidR="00ED6DF3" w:rsidRDefault="00ED6DF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5163628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F44979" w14:textId="77777777" w:rsidR="00154AAE" w:rsidRDefault="00154AAE">
          <w:pPr>
            <w:pStyle w:val="TOCHeading"/>
          </w:pPr>
          <w:r>
            <w:t>Table of Contents</w:t>
          </w:r>
        </w:p>
        <w:p w14:paraId="34B363A6" w14:textId="77777777" w:rsidR="009C7DD0" w:rsidRDefault="00154AA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6988" w:history="1">
            <w:r w:rsidR="009C7DD0" w:rsidRPr="0002255C">
              <w:rPr>
                <w:rStyle w:val="Hyperlink"/>
                <w:noProof/>
              </w:rPr>
              <w:t>Task 1 - Email</w:t>
            </w:r>
            <w:r w:rsidR="009C7DD0">
              <w:rPr>
                <w:noProof/>
                <w:webHidden/>
              </w:rPr>
              <w:tab/>
            </w:r>
            <w:r w:rsidR="009C7DD0">
              <w:rPr>
                <w:noProof/>
                <w:webHidden/>
              </w:rPr>
              <w:fldChar w:fldCharType="begin"/>
            </w:r>
            <w:r w:rsidR="009C7DD0">
              <w:rPr>
                <w:noProof/>
                <w:webHidden/>
              </w:rPr>
              <w:instrText xml:space="preserve"> PAGEREF _Toc12456988 \h </w:instrText>
            </w:r>
            <w:r w:rsidR="009C7DD0">
              <w:rPr>
                <w:noProof/>
                <w:webHidden/>
              </w:rPr>
            </w:r>
            <w:r w:rsidR="009C7DD0">
              <w:rPr>
                <w:noProof/>
                <w:webHidden/>
              </w:rPr>
              <w:fldChar w:fldCharType="separate"/>
            </w:r>
            <w:r w:rsidR="001067CA">
              <w:rPr>
                <w:noProof/>
                <w:webHidden/>
              </w:rPr>
              <w:t>2</w:t>
            </w:r>
            <w:r w:rsidR="009C7DD0">
              <w:rPr>
                <w:noProof/>
                <w:webHidden/>
              </w:rPr>
              <w:fldChar w:fldCharType="end"/>
            </w:r>
          </w:hyperlink>
        </w:p>
        <w:p w14:paraId="6102B616" w14:textId="77777777" w:rsidR="009C7DD0" w:rsidRDefault="00E14E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456989" w:history="1">
            <w:r w:rsidR="009C7DD0" w:rsidRPr="0002255C">
              <w:rPr>
                <w:rStyle w:val="Hyperlink"/>
                <w:noProof/>
              </w:rPr>
              <w:t>Task 2 – Report</w:t>
            </w:r>
            <w:r w:rsidR="009C7DD0">
              <w:rPr>
                <w:noProof/>
                <w:webHidden/>
              </w:rPr>
              <w:tab/>
            </w:r>
            <w:r w:rsidR="009C7DD0">
              <w:rPr>
                <w:noProof/>
                <w:webHidden/>
              </w:rPr>
              <w:fldChar w:fldCharType="begin"/>
            </w:r>
            <w:r w:rsidR="009C7DD0">
              <w:rPr>
                <w:noProof/>
                <w:webHidden/>
              </w:rPr>
              <w:instrText xml:space="preserve"> PAGEREF _Toc12456989 \h </w:instrText>
            </w:r>
            <w:r w:rsidR="009C7DD0">
              <w:rPr>
                <w:noProof/>
                <w:webHidden/>
              </w:rPr>
            </w:r>
            <w:r w:rsidR="009C7DD0">
              <w:rPr>
                <w:noProof/>
                <w:webHidden/>
              </w:rPr>
              <w:fldChar w:fldCharType="separate"/>
            </w:r>
            <w:r w:rsidR="001067CA">
              <w:rPr>
                <w:noProof/>
                <w:webHidden/>
              </w:rPr>
              <w:t>2</w:t>
            </w:r>
            <w:r w:rsidR="009C7DD0">
              <w:rPr>
                <w:noProof/>
                <w:webHidden/>
              </w:rPr>
              <w:fldChar w:fldCharType="end"/>
            </w:r>
          </w:hyperlink>
        </w:p>
        <w:p w14:paraId="40106194" w14:textId="77777777" w:rsidR="009C7DD0" w:rsidRDefault="00E14E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456990" w:history="1">
            <w:r w:rsidR="009C7DD0" w:rsidRPr="0002255C">
              <w:rPr>
                <w:rStyle w:val="Hyperlink"/>
                <w:noProof/>
              </w:rPr>
              <w:t>Hypertext Transfer Protocol (HTTP)</w:t>
            </w:r>
            <w:r w:rsidR="009C7DD0">
              <w:rPr>
                <w:noProof/>
                <w:webHidden/>
              </w:rPr>
              <w:tab/>
            </w:r>
            <w:r w:rsidR="009C7DD0">
              <w:rPr>
                <w:noProof/>
                <w:webHidden/>
              </w:rPr>
              <w:fldChar w:fldCharType="begin"/>
            </w:r>
            <w:r w:rsidR="009C7DD0">
              <w:rPr>
                <w:noProof/>
                <w:webHidden/>
              </w:rPr>
              <w:instrText xml:space="preserve"> PAGEREF _Toc12456990 \h </w:instrText>
            </w:r>
            <w:r w:rsidR="009C7DD0">
              <w:rPr>
                <w:noProof/>
                <w:webHidden/>
              </w:rPr>
            </w:r>
            <w:r w:rsidR="009C7DD0">
              <w:rPr>
                <w:noProof/>
                <w:webHidden/>
              </w:rPr>
              <w:fldChar w:fldCharType="separate"/>
            </w:r>
            <w:r w:rsidR="001067CA">
              <w:rPr>
                <w:noProof/>
                <w:webHidden/>
              </w:rPr>
              <w:t>2</w:t>
            </w:r>
            <w:r w:rsidR="009C7DD0">
              <w:rPr>
                <w:noProof/>
                <w:webHidden/>
              </w:rPr>
              <w:fldChar w:fldCharType="end"/>
            </w:r>
          </w:hyperlink>
        </w:p>
        <w:p w14:paraId="4F7C40B5" w14:textId="77777777" w:rsidR="009C7DD0" w:rsidRDefault="00E14E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456991" w:history="1">
            <w:r w:rsidR="009C7DD0" w:rsidRPr="0002255C">
              <w:rPr>
                <w:rStyle w:val="Hyperlink"/>
                <w:noProof/>
              </w:rPr>
              <w:t>Limitations of HTTP</w:t>
            </w:r>
            <w:r w:rsidR="009C7DD0">
              <w:rPr>
                <w:noProof/>
                <w:webHidden/>
              </w:rPr>
              <w:tab/>
            </w:r>
            <w:r w:rsidR="009C7DD0">
              <w:rPr>
                <w:noProof/>
                <w:webHidden/>
              </w:rPr>
              <w:fldChar w:fldCharType="begin"/>
            </w:r>
            <w:r w:rsidR="009C7DD0">
              <w:rPr>
                <w:noProof/>
                <w:webHidden/>
              </w:rPr>
              <w:instrText xml:space="preserve"> PAGEREF _Toc12456991 \h </w:instrText>
            </w:r>
            <w:r w:rsidR="009C7DD0">
              <w:rPr>
                <w:noProof/>
                <w:webHidden/>
              </w:rPr>
            </w:r>
            <w:r w:rsidR="009C7DD0">
              <w:rPr>
                <w:noProof/>
                <w:webHidden/>
              </w:rPr>
              <w:fldChar w:fldCharType="separate"/>
            </w:r>
            <w:r w:rsidR="001067CA">
              <w:rPr>
                <w:noProof/>
                <w:webHidden/>
              </w:rPr>
              <w:t>2</w:t>
            </w:r>
            <w:r w:rsidR="009C7DD0">
              <w:rPr>
                <w:noProof/>
                <w:webHidden/>
              </w:rPr>
              <w:fldChar w:fldCharType="end"/>
            </w:r>
          </w:hyperlink>
        </w:p>
        <w:p w14:paraId="6CCB46B4" w14:textId="77777777" w:rsidR="009C7DD0" w:rsidRDefault="00E14E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456992" w:history="1">
            <w:r w:rsidR="009C7DD0" w:rsidRPr="0002255C">
              <w:rPr>
                <w:rStyle w:val="Hyperlink"/>
                <w:noProof/>
              </w:rPr>
              <w:t>Advantages of HTTP</w:t>
            </w:r>
            <w:r w:rsidR="009C7DD0">
              <w:rPr>
                <w:noProof/>
                <w:webHidden/>
              </w:rPr>
              <w:tab/>
            </w:r>
            <w:r w:rsidR="009C7DD0">
              <w:rPr>
                <w:noProof/>
                <w:webHidden/>
              </w:rPr>
              <w:fldChar w:fldCharType="begin"/>
            </w:r>
            <w:r w:rsidR="009C7DD0">
              <w:rPr>
                <w:noProof/>
                <w:webHidden/>
              </w:rPr>
              <w:instrText xml:space="preserve"> PAGEREF _Toc12456992 \h </w:instrText>
            </w:r>
            <w:r w:rsidR="009C7DD0">
              <w:rPr>
                <w:noProof/>
                <w:webHidden/>
              </w:rPr>
            </w:r>
            <w:r w:rsidR="009C7DD0">
              <w:rPr>
                <w:noProof/>
                <w:webHidden/>
              </w:rPr>
              <w:fldChar w:fldCharType="separate"/>
            </w:r>
            <w:r w:rsidR="001067CA">
              <w:rPr>
                <w:noProof/>
                <w:webHidden/>
              </w:rPr>
              <w:t>2</w:t>
            </w:r>
            <w:r w:rsidR="009C7DD0">
              <w:rPr>
                <w:noProof/>
                <w:webHidden/>
              </w:rPr>
              <w:fldChar w:fldCharType="end"/>
            </w:r>
          </w:hyperlink>
        </w:p>
        <w:p w14:paraId="4D645742" w14:textId="77777777" w:rsidR="009C7DD0" w:rsidRDefault="00E14E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456993" w:history="1">
            <w:r w:rsidR="009C7DD0" w:rsidRPr="0002255C">
              <w:rPr>
                <w:rStyle w:val="Hyperlink"/>
                <w:noProof/>
              </w:rPr>
              <w:t>Web Service</w:t>
            </w:r>
            <w:r w:rsidR="009C7DD0">
              <w:rPr>
                <w:noProof/>
                <w:webHidden/>
              </w:rPr>
              <w:tab/>
            </w:r>
            <w:r w:rsidR="009C7DD0">
              <w:rPr>
                <w:noProof/>
                <w:webHidden/>
              </w:rPr>
              <w:fldChar w:fldCharType="begin"/>
            </w:r>
            <w:r w:rsidR="009C7DD0">
              <w:rPr>
                <w:noProof/>
                <w:webHidden/>
              </w:rPr>
              <w:instrText xml:space="preserve"> PAGEREF _Toc12456993 \h </w:instrText>
            </w:r>
            <w:r w:rsidR="009C7DD0">
              <w:rPr>
                <w:noProof/>
                <w:webHidden/>
              </w:rPr>
            </w:r>
            <w:r w:rsidR="009C7DD0">
              <w:rPr>
                <w:noProof/>
                <w:webHidden/>
              </w:rPr>
              <w:fldChar w:fldCharType="separate"/>
            </w:r>
            <w:r w:rsidR="001067CA">
              <w:rPr>
                <w:noProof/>
                <w:webHidden/>
              </w:rPr>
              <w:t>2</w:t>
            </w:r>
            <w:r w:rsidR="009C7DD0">
              <w:rPr>
                <w:noProof/>
                <w:webHidden/>
              </w:rPr>
              <w:fldChar w:fldCharType="end"/>
            </w:r>
          </w:hyperlink>
        </w:p>
        <w:p w14:paraId="1D746029" w14:textId="77777777" w:rsidR="009C7DD0" w:rsidRDefault="00E14EB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456994" w:history="1">
            <w:r w:rsidR="009C7DD0" w:rsidRPr="0002255C">
              <w:rPr>
                <w:rStyle w:val="Hyperlink"/>
                <w:noProof/>
              </w:rPr>
              <w:t>Web Application</w:t>
            </w:r>
            <w:r w:rsidR="009C7DD0">
              <w:rPr>
                <w:noProof/>
                <w:webHidden/>
              </w:rPr>
              <w:tab/>
            </w:r>
            <w:r w:rsidR="009C7DD0">
              <w:rPr>
                <w:noProof/>
                <w:webHidden/>
              </w:rPr>
              <w:fldChar w:fldCharType="begin"/>
            </w:r>
            <w:r w:rsidR="009C7DD0">
              <w:rPr>
                <w:noProof/>
                <w:webHidden/>
              </w:rPr>
              <w:instrText xml:space="preserve"> PAGEREF _Toc12456994 \h </w:instrText>
            </w:r>
            <w:r w:rsidR="009C7DD0">
              <w:rPr>
                <w:noProof/>
                <w:webHidden/>
              </w:rPr>
            </w:r>
            <w:r w:rsidR="009C7DD0">
              <w:rPr>
                <w:noProof/>
                <w:webHidden/>
              </w:rPr>
              <w:fldChar w:fldCharType="separate"/>
            </w:r>
            <w:r w:rsidR="001067CA">
              <w:rPr>
                <w:noProof/>
                <w:webHidden/>
              </w:rPr>
              <w:t>2</w:t>
            </w:r>
            <w:r w:rsidR="009C7DD0">
              <w:rPr>
                <w:noProof/>
                <w:webHidden/>
              </w:rPr>
              <w:fldChar w:fldCharType="end"/>
            </w:r>
          </w:hyperlink>
        </w:p>
        <w:p w14:paraId="1499CEED" w14:textId="77777777" w:rsidR="009C7DD0" w:rsidRDefault="00E14E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456995" w:history="1">
            <w:r w:rsidR="009C7DD0" w:rsidRPr="0002255C">
              <w:rPr>
                <w:rStyle w:val="Hyperlink"/>
                <w:noProof/>
              </w:rPr>
              <w:t>Task 3 – Development</w:t>
            </w:r>
            <w:r w:rsidR="009C7DD0">
              <w:rPr>
                <w:noProof/>
                <w:webHidden/>
              </w:rPr>
              <w:tab/>
            </w:r>
            <w:r w:rsidR="009C7DD0">
              <w:rPr>
                <w:noProof/>
                <w:webHidden/>
              </w:rPr>
              <w:fldChar w:fldCharType="begin"/>
            </w:r>
            <w:r w:rsidR="009C7DD0">
              <w:rPr>
                <w:noProof/>
                <w:webHidden/>
              </w:rPr>
              <w:instrText xml:space="preserve"> PAGEREF _Toc12456995 \h </w:instrText>
            </w:r>
            <w:r w:rsidR="009C7DD0">
              <w:rPr>
                <w:noProof/>
                <w:webHidden/>
              </w:rPr>
            </w:r>
            <w:r w:rsidR="009C7DD0">
              <w:rPr>
                <w:noProof/>
                <w:webHidden/>
              </w:rPr>
              <w:fldChar w:fldCharType="separate"/>
            </w:r>
            <w:r w:rsidR="001067CA">
              <w:rPr>
                <w:noProof/>
                <w:webHidden/>
              </w:rPr>
              <w:t>2</w:t>
            </w:r>
            <w:r w:rsidR="009C7DD0">
              <w:rPr>
                <w:noProof/>
                <w:webHidden/>
              </w:rPr>
              <w:fldChar w:fldCharType="end"/>
            </w:r>
          </w:hyperlink>
        </w:p>
        <w:p w14:paraId="6BA41F41" w14:textId="77777777" w:rsidR="009C7DD0" w:rsidRDefault="00E14E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456996" w:history="1">
            <w:r w:rsidR="009C7DD0" w:rsidRPr="0002255C">
              <w:rPr>
                <w:rStyle w:val="Hyperlink"/>
                <w:noProof/>
              </w:rPr>
              <w:t>Task 4 – Perform Test</w:t>
            </w:r>
            <w:r w:rsidR="009C7DD0">
              <w:rPr>
                <w:noProof/>
                <w:webHidden/>
              </w:rPr>
              <w:tab/>
            </w:r>
            <w:r w:rsidR="009C7DD0">
              <w:rPr>
                <w:noProof/>
                <w:webHidden/>
              </w:rPr>
              <w:fldChar w:fldCharType="begin"/>
            </w:r>
            <w:r w:rsidR="009C7DD0">
              <w:rPr>
                <w:noProof/>
                <w:webHidden/>
              </w:rPr>
              <w:instrText xml:space="preserve"> PAGEREF _Toc12456996 \h </w:instrText>
            </w:r>
            <w:r w:rsidR="009C7DD0">
              <w:rPr>
                <w:noProof/>
                <w:webHidden/>
              </w:rPr>
            </w:r>
            <w:r w:rsidR="009C7DD0">
              <w:rPr>
                <w:noProof/>
                <w:webHidden/>
              </w:rPr>
              <w:fldChar w:fldCharType="separate"/>
            </w:r>
            <w:r w:rsidR="001067CA">
              <w:rPr>
                <w:noProof/>
                <w:webHidden/>
              </w:rPr>
              <w:t>2</w:t>
            </w:r>
            <w:r w:rsidR="009C7DD0">
              <w:rPr>
                <w:noProof/>
                <w:webHidden/>
              </w:rPr>
              <w:fldChar w:fldCharType="end"/>
            </w:r>
          </w:hyperlink>
        </w:p>
        <w:p w14:paraId="124FF38E" w14:textId="77777777" w:rsidR="009C7DD0" w:rsidRDefault="00E14E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12456997" w:history="1">
            <w:r w:rsidR="009C7DD0" w:rsidRPr="0002255C">
              <w:rPr>
                <w:rStyle w:val="Hyperlink"/>
                <w:noProof/>
              </w:rPr>
              <w:t>Task 5 – Sign-off Sheet</w:t>
            </w:r>
            <w:r w:rsidR="009C7DD0">
              <w:rPr>
                <w:noProof/>
                <w:webHidden/>
              </w:rPr>
              <w:tab/>
            </w:r>
            <w:r w:rsidR="009C7DD0">
              <w:rPr>
                <w:noProof/>
                <w:webHidden/>
              </w:rPr>
              <w:fldChar w:fldCharType="begin"/>
            </w:r>
            <w:r w:rsidR="009C7DD0">
              <w:rPr>
                <w:noProof/>
                <w:webHidden/>
              </w:rPr>
              <w:instrText xml:space="preserve"> PAGEREF _Toc12456997 \h </w:instrText>
            </w:r>
            <w:r w:rsidR="009C7DD0">
              <w:rPr>
                <w:noProof/>
                <w:webHidden/>
              </w:rPr>
            </w:r>
            <w:r w:rsidR="009C7DD0">
              <w:rPr>
                <w:noProof/>
                <w:webHidden/>
              </w:rPr>
              <w:fldChar w:fldCharType="separate"/>
            </w:r>
            <w:r w:rsidR="001067CA">
              <w:rPr>
                <w:noProof/>
                <w:webHidden/>
              </w:rPr>
              <w:t>3</w:t>
            </w:r>
            <w:r w:rsidR="009C7DD0">
              <w:rPr>
                <w:noProof/>
                <w:webHidden/>
              </w:rPr>
              <w:fldChar w:fldCharType="end"/>
            </w:r>
          </w:hyperlink>
        </w:p>
        <w:p w14:paraId="203F5AA4" w14:textId="77777777" w:rsidR="00154AAE" w:rsidRDefault="00154AAE">
          <w:r>
            <w:rPr>
              <w:b/>
              <w:bCs/>
              <w:noProof/>
            </w:rPr>
            <w:fldChar w:fldCharType="end"/>
          </w:r>
        </w:p>
      </w:sdtContent>
    </w:sdt>
    <w:p w14:paraId="0515459F" w14:textId="77777777" w:rsidR="00A843A3" w:rsidRDefault="00ED6DF3" w:rsidP="00D56707">
      <w:pPr>
        <w:pStyle w:val="Heading1"/>
      </w:pPr>
      <w:r>
        <w:br w:type="page"/>
      </w:r>
      <w:bookmarkStart w:id="0" w:name="_Toc12456988"/>
    </w:p>
    <w:p w14:paraId="2091CF39" w14:textId="77777777" w:rsidR="00A843A3" w:rsidRPr="00E66407" w:rsidRDefault="00A843A3" w:rsidP="00A843A3">
      <w:pPr>
        <w:rPr>
          <w:rFonts w:ascii="Segoe UI" w:hAnsi="Segoe UI" w:cs="Segoe UI"/>
          <w:color w:val="FF0000"/>
          <w:sz w:val="24"/>
          <w:szCs w:val="24"/>
        </w:rPr>
      </w:pPr>
      <w:r w:rsidRPr="00E66407">
        <w:rPr>
          <w:rFonts w:ascii="Segoe UI" w:hAnsi="Segoe UI" w:cs="Segoe UI"/>
          <w:color w:val="FF0000"/>
          <w:sz w:val="24"/>
          <w:szCs w:val="24"/>
        </w:rPr>
        <w:lastRenderedPageBreak/>
        <w:t>Ensure you have removed all highlighted text</w:t>
      </w:r>
      <w:r>
        <w:rPr>
          <w:rFonts w:ascii="Segoe UI" w:hAnsi="Segoe UI" w:cs="Segoe UI"/>
          <w:color w:val="FF0000"/>
          <w:sz w:val="24"/>
          <w:szCs w:val="24"/>
        </w:rPr>
        <w:t xml:space="preserve"> (and this text)</w:t>
      </w:r>
      <w:r w:rsidRPr="00E66407">
        <w:rPr>
          <w:rFonts w:ascii="Segoe UI" w:hAnsi="Segoe UI" w:cs="Segoe UI"/>
          <w:color w:val="FF0000"/>
          <w:sz w:val="24"/>
          <w:szCs w:val="24"/>
        </w:rPr>
        <w:t xml:space="preserve"> from this report before submission. This is a template for a technical report and should be presented in a professional manner</w:t>
      </w:r>
    </w:p>
    <w:p w14:paraId="39850711" w14:textId="1C1CA8E9" w:rsidR="007A0184" w:rsidRDefault="00F84FB5" w:rsidP="00D56707">
      <w:pPr>
        <w:pStyle w:val="Heading1"/>
      </w:pPr>
      <w:r>
        <w:t>Task 1</w:t>
      </w:r>
      <w:r w:rsidR="001C7E42">
        <w:t xml:space="preserve"> - Email</w:t>
      </w:r>
      <w:bookmarkEnd w:id="0"/>
    </w:p>
    <w:p w14:paraId="3F6CE793" w14:textId="77777777" w:rsidR="00AD18AC" w:rsidRPr="00F84FB5" w:rsidRDefault="00AD18AC" w:rsidP="00AD18AC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 xml:space="preserve">Screenshot of the hypothetical email to the Project Manager to obtain </w:t>
      </w:r>
      <w:r w:rsidRPr="00F84FB5">
        <w:rPr>
          <w:highlight w:val="yellow"/>
        </w:rPr>
        <w:t>program specifications, business case scenario and programming guidelines.</w:t>
      </w:r>
    </w:p>
    <w:p w14:paraId="4FFCC86B" w14:textId="77777777" w:rsidR="00AF2508" w:rsidRDefault="00E02653" w:rsidP="00AF2508">
      <w:pPr>
        <w:pStyle w:val="Heading1"/>
      </w:pPr>
      <w:bookmarkStart w:id="1" w:name="_Toc12456989"/>
      <w:r>
        <w:t>Task 2</w:t>
      </w:r>
      <w:r w:rsidR="001C7E42">
        <w:t xml:space="preserve"> – </w:t>
      </w:r>
      <w:r w:rsidR="00AD18AC">
        <w:t>Report</w:t>
      </w:r>
      <w:bookmarkEnd w:id="1"/>
    </w:p>
    <w:p w14:paraId="2FA19ECB" w14:textId="77777777" w:rsidR="00AD18AC" w:rsidRPr="00AD18AC" w:rsidRDefault="00E02653" w:rsidP="00AD18AC">
      <w:pPr>
        <w:pStyle w:val="Heading3"/>
      </w:pPr>
      <w:bookmarkStart w:id="2" w:name="_Toc12456990"/>
      <w:r>
        <w:t>Hypertext Transfer Protocol (HTTP)</w:t>
      </w:r>
      <w:bookmarkEnd w:id="2"/>
    </w:p>
    <w:p w14:paraId="66559721" w14:textId="77777777" w:rsidR="00AD18AC" w:rsidRDefault="00E02653" w:rsidP="008C7B8F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What is HTTP/1?</w:t>
      </w:r>
    </w:p>
    <w:p w14:paraId="7C93AE77" w14:textId="77777777" w:rsidR="00E02653" w:rsidRDefault="00E02653" w:rsidP="008C7B8F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What is HTTP/2?</w:t>
      </w:r>
    </w:p>
    <w:p w14:paraId="4899177F" w14:textId="77777777" w:rsidR="00E02653" w:rsidRDefault="00E02653" w:rsidP="008C7B8F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Identify the HTTP you would use in your application and explain why.</w:t>
      </w:r>
    </w:p>
    <w:p w14:paraId="34273E2D" w14:textId="77777777" w:rsidR="00AD18AC" w:rsidRPr="00AD18AC" w:rsidRDefault="00E02653" w:rsidP="00AD18AC">
      <w:pPr>
        <w:pStyle w:val="Heading3"/>
      </w:pPr>
      <w:bookmarkStart w:id="3" w:name="_Toc12456991"/>
      <w:r>
        <w:t>Limitations of HTTP</w:t>
      </w:r>
      <w:bookmarkEnd w:id="3"/>
    </w:p>
    <w:p w14:paraId="6089126C" w14:textId="77777777" w:rsidR="008C3B0A" w:rsidRDefault="00E02653" w:rsidP="00AD18AC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Outline and explain the limitations of HTTP in developing web-based applications</w:t>
      </w:r>
      <w:r w:rsidR="008C3B0A">
        <w:rPr>
          <w:highlight w:val="yellow"/>
        </w:rPr>
        <w:t>.</w:t>
      </w:r>
    </w:p>
    <w:p w14:paraId="05949D6B" w14:textId="77777777" w:rsidR="008C3B0A" w:rsidRPr="00AD18AC" w:rsidRDefault="00E02653" w:rsidP="008C3B0A">
      <w:pPr>
        <w:pStyle w:val="Heading3"/>
      </w:pPr>
      <w:bookmarkStart w:id="4" w:name="_Toc12456992"/>
      <w:r>
        <w:t>Advantages of HTTP</w:t>
      </w:r>
      <w:bookmarkEnd w:id="4"/>
    </w:p>
    <w:p w14:paraId="3167BFBA" w14:textId="77777777" w:rsidR="008C3B0A" w:rsidRDefault="00E02653" w:rsidP="008C3B0A">
      <w:pPr>
        <w:pStyle w:val="ListParagraph"/>
        <w:numPr>
          <w:ilvl w:val="0"/>
          <w:numId w:val="13"/>
        </w:numPr>
        <w:rPr>
          <w:highlight w:val="yellow"/>
        </w:rPr>
      </w:pPr>
      <w:r>
        <w:rPr>
          <w:highlight w:val="yellow"/>
        </w:rPr>
        <w:t>Outline and explain the advantages of HTTP in developing web-based applications</w:t>
      </w:r>
    </w:p>
    <w:p w14:paraId="743322B3" w14:textId="4E6D47E4" w:rsidR="008C3B0A" w:rsidRPr="00AD18AC" w:rsidRDefault="008C3B0A" w:rsidP="008C3B0A">
      <w:pPr>
        <w:pStyle w:val="Heading3"/>
      </w:pPr>
      <w:bookmarkStart w:id="5" w:name="_Toc12456993"/>
      <w:r>
        <w:t>Web Service</w:t>
      </w:r>
      <w:bookmarkEnd w:id="5"/>
      <w:r w:rsidR="00006BA5">
        <w:t xml:space="preserve"> (API)</w:t>
      </w:r>
    </w:p>
    <w:p w14:paraId="253EDE34" w14:textId="77777777" w:rsidR="00A843A3" w:rsidRDefault="00A843A3" w:rsidP="00A843A3">
      <w:pPr>
        <w:pStyle w:val="Heading3"/>
        <w:numPr>
          <w:ilvl w:val="0"/>
          <w:numId w:val="13"/>
        </w:num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bookmarkStart w:id="6" w:name="_Toc12456994"/>
      <w:r w:rsidRPr="00A843A3">
        <w:rPr>
          <w:rFonts w:asciiTheme="minorHAnsi" w:eastAsiaTheme="minorHAnsi" w:hAnsiTheme="minorHAnsi" w:cstheme="minorBidi"/>
          <w:b w:val="0"/>
          <w:bCs w:val="0"/>
          <w:sz w:val="22"/>
          <w:szCs w:val="22"/>
          <w:highlight w:val="yellow"/>
        </w:rPr>
        <w:t>Provide a description of any other applications that the primary web application will connect to or use in the process of normal operation – and whether modifications were required to any external applications / services.</w:t>
      </w:r>
      <w:r w:rsidRPr="00A843A3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</w:p>
    <w:p w14:paraId="74F9E26C" w14:textId="7CE59A50" w:rsidR="008C3B0A" w:rsidRPr="00AD18AC" w:rsidRDefault="00E02653" w:rsidP="008C3B0A">
      <w:pPr>
        <w:pStyle w:val="Heading3"/>
      </w:pPr>
      <w:r>
        <w:t>Web</w:t>
      </w:r>
      <w:r w:rsidR="008C3B0A">
        <w:t xml:space="preserve"> Application</w:t>
      </w:r>
      <w:bookmarkEnd w:id="6"/>
      <w:r w:rsidR="00006BA5">
        <w:t xml:space="preserve"> (Front End)</w:t>
      </w:r>
    </w:p>
    <w:p w14:paraId="51C9B3B4" w14:textId="77777777" w:rsidR="00A843A3" w:rsidRDefault="00A843A3" w:rsidP="00A843A3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bookmarkStart w:id="7" w:name="_Toc12456995"/>
      <w:r>
        <w:rPr>
          <w:rStyle w:val="normaltextrun"/>
          <w:rFonts w:ascii="Calibri" w:eastAsiaTheme="majorEastAsia" w:hAnsi="Calibri" w:cs="Calibri"/>
          <w:sz w:val="22"/>
          <w:szCs w:val="22"/>
          <w:shd w:val="clear" w:color="auto" w:fill="FFFF00"/>
        </w:rPr>
        <w:t>List all the functionality of the web application.  In other words, what are the functions included in your front-end. 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FFD92E" w14:textId="77777777" w:rsidR="00A843A3" w:rsidRDefault="00A843A3" w:rsidP="00A843A3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shd w:val="clear" w:color="auto" w:fill="FFFF00"/>
        </w:rPr>
        <w:t>Provide a description of the functionality that needed to be added to the existing web application as per the Client request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3B9CEB" w14:textId="77777777" w:rsidR="00A843A3" w:rsidRDefault="00A843A3" w:rsidP="00A843A3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shd w:val="clear" w:color="auto" w:fill="FFFF00"/>
        </w:rPr>
        <w:t>Provide a description of how this functionality has changed how the web application is used.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CFFA9BA" w14:textId="77777777" w:rsidR="00A843A3" w:rsidRDefault="00A843A3" w:rsidP="00A843A3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shd w:val="clear" w:color="auto" w:fill="FFFF00"/>
        </w:rPr>
        <w:t>Provide a description of the benefits of the Session management system implemented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1F33E9" w14:textId="77777777" w:rsidR="00A843A3" w:rsidRDefault="00A843A3" w:rsidP="00A843A3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shd w:val="clear" w:color="auto" w:fill="FFFF00"/>
        </w:rPr>
        <w:t>How did you implement sessions management? Describe the methods/tools/frameworks used to allow for use of session variables and the storage of user data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176EDB" w14:textId="77777777" w:rsidR="00A843A3" w:rsidRDefault="00A843A3" w:rsidP="00A843A3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shd w:val="clear" w:color="auto" w:fill="FFFF00"/>
        </w:rPr>
        <w:t>Screenshot of the code showing session variables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19A71FD" w14:textId="77777777" w:rsidR="00AF2508" w:rsidRDefault="00892965" w:rsidP="00AF2508">
      <w:pPr>
        <w:pStyle w:val="Heading1"/>
      </w:pPr>
      <w:r>
        <w:t xml:space="preserve">Task </w:t>
      </w:r>
      <w:r w:rsidR="00E02653">
        <w:t>3</w:t>
      </w:r>
      <w:r w:rsidR="008C7B8F">
        <w:t xml:space="preserve"> – </w:t>
      </w:r>
      <w:r w:rsidR="009C7DD0">
        <w:t>Development</w:t>
      </w:r>
      <w:bookmarkEnd w:id="7"/>
    </w:p>
    <w:p w14:paraId="0D13D519" w14:textId="66C90414" w:rsidR="009C7DD0" w:rsidRDefault="009C7DD0" w:rsidP="009C7DD0">
      <w:pPr>
        <w:pStyle w:val="ListParagraph"/>
        <w:numPr>
          <w:ilvl w:val="0"/>
          <w:numId w:val="9"/>
        </w:numPr>
        <w:rPr>
          <w:highlight w:val="yellow"/>
        </w:rPr>
      </w:pPr>
      <w:r>
        <w:rPr>
          <w:highlight w:val="yellow"/>
        </w:rPr>
        <w:t>Screenshot of the Solution or Project Explorer of your front-end showing all the Folders included in your project</w:t>
      </w:r>
      <w:r w:rsidR="00006BA5">
        <w:rPr>
          <w:highlight w:val="yellow"/>
        </w:rPr>
        <w:t xml:space="preserve"> – See Task Sheet for what screenshots to take</w:t>
      </w:r>
    </w:p>
    <w:p w14:paraId="1CD273B9" w14:textId="3F4250C4" w:rsidR="00A843A3" w:rsidRDefault="00A843A3" w:rsidP="00A843A3">
      <w:pPr>
        <w:pStyle w:val="ListParagraph"/>
        <w:rPr>
          <w:highlight w:val="yellow"/>
        </w:rPr>
      </w:pPr>
    </w:p>
    <w:p w14:paraId="6E2137A8" w14:textId="38D25184" w:rsidR="00A843A3" w:rsidRDefault="00A843A3" w:rsidP="00A843A3">
      <w:pPr>
        <w:pStyle w:val="ListParagraph"/>
        <w:rPr>
          <w:highlight w:val="yellow"/>
        </w:rPr>
      </w:pPr>
    </w:p>
    <w:p w14:paraId="778E03D9" w14:textId="7B4D5FF5" w:rsidR="00A843A3" w:rsidRDefault="00A843A3" w:rsidP="00A843A3">
      <w:pPr>
        <w:pStyle w:val="ListParagraph"/>
        <w:rPr>
          <w:highlight w:val="yellow"/>
        </w:rPr>
      </w:pPr>
    </w:p>
    <w:p w14:paraId="62673B8E" w14:textId="77777777" w:rsidR="00A843A3" w:rsidRDefault="00A843A3" w:rsidP="00A843A3">
      <w:pPr>
        <w:pStyle w:val="ListParagraph"/>
        <w:rPr>
          <w:highlight w:val="yellow"/>
        </w:rPr>
      </w:pPr>
    </w:p>
    <w:p w14:paraId="52C19BD0" w14:textId="06DB9044" w:rsidR="00A843A3" w:rsidRDefault="009C7DD0" w:rsidP="00A843A3">
      <w:pPr>
        <w:pStyle w:val="Heading1"/>
      </w:pPr>
      <w:bookmarkStart w:id="8" w:name="_Toc12456996"/>
      <w:bookmarkStart w:id="9" w:name="_Toc12446784"/>
      <w:bookmarkStart w:id="10" w:name="_Toc12448214"/>
      <w:r>
        <w:t>Task 4 – Perform Test</w:t>
      </w:r>
      <w:bookmarkEnd w:id="8"/>
    </w:p>
    <w:p w14:paraId="10978D1C" w14:textId="39765B9B" w:rsidR="00A843A3" w:rsidRPr="00A843A3" w:rsidRDefault="00A843A3" w:rsidP="00A843A3">
      <w:r>
        <w:rPr>
          <w:rStyle w:val="normaltextrun"/>
          <w:color w:val="000000"/>
          <w:shd w:val="clear" w:color="auto" w:fill="FFFF00"/>
        </w:rPr>
        <w:t>Perform testing of the features implemented in the application making sure to test the features in multiple environments and against multiple use-cases</w:t>
      </w:r>
      <w:r w:rsidR="00006BA5">
        <w:rPr>
          <w:rStyle w:val="eop"/>
          <w:color w:val="000000"/>
          <w:shd w:val="clear" w:color="auto" w:fill="FFFFFF"/>
        </w:rPr>
        <w:t xml:space="preserve"> – 10+ Testing</w:t>
      </w:r>
      <w:r w:rsidR="00577CA5">
        <w:rPr>
          <w:rStyle w:val="eop"/>
          <w:color w:val="000000"/>
          <w:shd w:val="clear" w:color="auto" w:fill="FFFFFF"/>
        </w:rPr>
        <w:t xml:space="preserve"> with some session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0"/>
        <w:gridCol w:w="2994"/>
        <w:gridCol w:w="2982"/>
      </w:tblGrid>
      <w:tr w:rsidR="009C7DD0" w14:paraId="62D1F3F4" w14:textId="77777777" w:rsidTr="00204E8A">
        <w:tc>
          <w:tcPr>
            <w:tcW w:w="3080" w:type="dxa"/>
            <w:shd w:val="clear" w:color="auto" w:fill="FABF8F" w:themeFill="accent6" w:themeFillTint="99"/>
          </w:tcPr>
          <w:p w14:paraId="60307B1C" w14:textId="20177600" w:rsidR="009C7DD0" w:rsidRPr="00574B1E" w:rsidRDefault="00A843A3" w:rsidP="00204E8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Style w:val="normaltextrun"/>
                <w:rFonts w:ascii="Cambria" w:hAnsi="Cambria"/>
                <w:b/>
                <w:bCs/>
                <w:color w:val="365F91"/>
                <w:sz w:val="28"/>
                <w:szCs w:val="28"/>
              </w:rPr>
              <w:t>Test Performed</w:t>
            </w:r>
            <w:r>
              <w:rPr>
                <w:rStyle w:val="eop"/>
                <w:rFonts w:ascii="Cambria" w:hAnsi="Cambria"/>
                <w:color w:val="365F91"/>
                <w:sz w:val="28"/>
                <w:szCs w:val="28"/>
              </w:rPr>
              <w:t> 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3EEFC6DA" w14:textId="77777777" w:rsidR="009C7DD0" w:rsidRPr="00574B1E" w:rsidRDefault="009C7DD0" w:rsidP="00204E8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Expected Results</w:t>
            </w:r>
          </w:p>
        </w:tc>
        <w:tc>
          <w:tcPr>
            <w:tcW w:w="3081" w:type="dxa"/>
            <w:shd w:val="clear" w:color="auto" w:fill="FABF8F" w:themeFill="accent6" w:themeFillTint="99"/>
          </w:tcPr>
          <w:p w14:paraId="0FAC5F55" w14:textId="77777777" w:rsidR="009C7DD0" w:rsidRPr="00574B1E" w:rsidRDefault="009C7DD0" w:rsidP="00204E8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8"/>
                <w:szCs w:val="28"/>
              </w:rPr>
              <w:t>Actual Results</w:t>
            </w:r>
          </w:p>
        </w:tc>
      </w:tr>
      <w:tr w:rsidR="009C7DD0" w14:paraId="1C8C53F2" w14:textId="77777777" w:rsidTr="00204E8A">
        <w:tc>
          <w:tcPr>
            <w:tcW w:w="3080" w:type="dxa"/>
          </w:tcPr>
          <w:p w14:paraId="2B88BAB3" w14:textId="77777777" w:rsidR="009C7DD0" w:rsidRDefault="009C7DD0" w:rsidP="00204E8A"/>
        </w:tc>
        <w:tc>
          <w:tcPr>
            <w:tcW w:w="3081" w:type="dxa"/>
          </w:tcPr>
          <w:p w14:paraId="376F1D73" w14:textId="77777777" w:rsidR="009C7DD0" w:rsidRDefault="009C7DD0" w:rsidP="00204E8A"/>
        </w:tc>
        <w:tc>
          <w:tcPr>
            <w:tcW w:w="3081" w:type="dxa"/>
          </w:tcPr>
          <w:p w14:paraId="3CC99600" w14:textId="77777777" w:rsidR="009C7DD0" w:rsidRDefault="009C7DD0" w:rsidP="00204E8A"/>
        </w:tc>
      </w:tr>
      <w:tr w:rsidR="009C7DD0" w14:paraId="1BF3C70A" w14:textId="77777777" w:rsidTr="00204E8A">
        <w:tc>
          <w:tcPr>
            <w:tcW w:w="3080" w:type="dxa"/>
          </w:tcPr>
          <w:p w14:paraId="4E7D2B80" w14:textId="77777777" w:rsidR="009C7DD0" w:rsidRDefault="009C7DD0" w:rsidP="00204E8A"/>
        </w:tc>
        <w:tc>
          <w:tcPr>
            <w:tcW w:w="3081" w:type="dxa"/>
          </w:tcPr>
          <w:p w14:paraId="32FABD5E" w14:textId="77777777" w:rsidR="009C7DD0" w:rsidRDefault="009C7DD0" w:rsidP="00204E8A"/>
        </w:tc>
        <w:tc>
          <w:tcPr>
            <w:tcW w:w="3081" w:type="dxa"/>
          </w:tcPr>
          <w:p w14:paraId="583FA041" w14:textId="77777777" w:rsidR="009C7DD0" w:rsidRDefault="009C7DD0" w:rsidP="00204E8A"/>
        </w:tc>
      </w:tr>
      <w:tr w:rsidR="009C7DD0" w14:paraId="6C4E9D18" w14:textId="77777777" w:rsidTr="00204E8A">
        <w:tc>
          <w:tcPr>
            <w:tcW w:w="3080" w:type="dxa"/>
          </w:tcPr>
          <w:p w14:paraId="722793E9" w14:textId="77777777" w:rsidR="009C7DD0" w:rsidRDefault="009C7DD0" w:rsidP="00204E8A"/>
        </w:tc>
        <w:tc>
          <w:tcPr>
            <w:tcW w:w="3081" w:type="dxa"/>
          </w:tcPr>
          <w:p w14:paraId="73624435" w14:textId="77777777" w:rsidR="009C7DD0" w:rsidRDefault="009C7DD0" w:rsidP="00204E8A"/>
        </w:tc>
        <w:tc>
          <w:tcPr>
            <w:tcW w:w="3081" w:type="dxa"/>
          </w:tcPr>
          <w:p w14:paraId="1BDF9B1E" w14:textId="77777777" w:rsidR="009C7DD0" w:rsidRDefault="009C7DD0" w:rsidP="00204E8A"/>
        </w:tc>
      </w:tr>
      <w:tr w:rsidR="009C7DD0" w14:paraId="12F0D49B" w14:textId="77777777" w:rsidTr="00204E8A">
        <w:tc>
          <w:tcPr>
            <w:tcW w:w="3080" w:type="dxa"/>
          </w:tcPr>
          <w:p w14:paraId="1EEDA1B3" w14:textId="77777777" w:rsidR="009C7DD0" w:rsidRDefault="009C7DD0" w:rsidP="00204E8A"/>
        </w:tc>
        <w:tc>
          <w:tcPr>
            <w:tcW w:w="3081" w:type="dxa"/>
          </w:tcPr>
          <w:p w14:paraId="1D610CCC" w14:textId="77777777" w:rsidR="009C7DD0" w:rsidRDefault="009C7DD0" w:rsidP="00204E8A"/>
        </w:tc>
        <w:tc>
          <w:tcPr>
            <w:tcW w:w="3081" w:type="dxa"/>
          </w:tcPr>
          <w:p w14:paraId="2F34AD80" w14:textId="77777777" w:rsidR="009C7DD0" w:rsidRDefault="009C7DD0" w:rsidP="00204E8A"/>
        </w:tc>
      </w:tr>
      <w:tr w:rsidR="009C7DD0" w14:paraId="19374300" w14:textId="77777777" w:rsidTr="00204E8A">
        <w:tc>
          <w:tcPr>
            <w:tcW w:w="3080" w:type="dxa"/>
          </w:tcPr>
          <w:p w14:paraId="3C18EE43" w14:textId="77777777" w:rsidR="009C7DD0" w:rsidRDefault="009C7DD0" w:rsidP="00204E8A"/>
        </w:tc>
        <w:tc>
          <w:tcPr>
            <w:tcW w:w="3081" w:type="dxa"/>
          </w:tcPr>
          <w:p w14:paraId="237963C6" w14:textId="77777777" w:rsidR="009C7DD0" w:rsidRDefault="009C7DD0" w:rsidP="00204E8A"/>
        </w:tc>
        <w:tc>
          <w:tcPr>
            <w:tcW w:w="3081" w:type="dxa"/>
          </w:tcPr>
          <w:p w14:paraId="02F557D5" w14:textId="77777777" w:rsidR="009C7DD0" w:rsidRDefault="009C7DD0" w:rsidP="00204E8A"/>
        </w:tc>
      </w:tr>
      <w:tr w:rsidR="009C7DD0" w14:paraId="06AF06B0" w14:textId="77777777" w:rsidTr="00204E8A">
        <w:tc>
          <w:tcPr>
            <w:tcW w:w="3080" w:type="dxa"/>
          </w:tcPr>
          <w:p w14:paraId="78120874" w14:textId="77777777" w:rsidR="009C7DD0" w:rsidRDefault="009C7DD0" w:rsidP="00204E8A"/>
        </w:tc>
        <w:tc>
          <w:tcPr>
            <w:tcW w:w="3081" w:type="dxa"/>
          </w:tcPr>
          <w:p w14:paraId="66DB367C" w14:textId="77777777" w:rsidR="009C7DD0" w:rsidRDefault="009C7DD0" w:rsidP="00204E8A"/>
        </w:tc>
        <w:tc>
          <w:tcPr>
            <w:tcW w:w="3081" w:type="dxa"/>
          </w:tcPr>
          <w:p w14:paraId="02C62611" w14:textId="77777777" w:rsidR="009C7DD0" w:rsidRDefault="009C7DD0" w:rsidP="00204E8A"/>
        </w:tc>
      </w:tr>
      <w:tr w:rsidR="009C7DD0" w14:paraId="7C5696ED" w14:textId="77777777" w:rsidTr="00204E8A">
        <w:tc>
          <w:tcPr>
            <w:tcW w:w="3080" w:type="dxa"/>
          </w:tcPr>
          <w:p w14:paraId="03A03D60" w14:textId="77777777" w:rsidR="009C7DD0" w:rsidRDefault="009C7DD0" w:rsidP="00204E8A"/>
        </w:tc>
        <w:tc>
          <w:tcPr>
            <w:tcW w:w="3081" w:type="dxa"/>
          </w:tcPr>
          <w:p w14:paraId="355F2F28" w14:textId="77777777" w:rsidR="009C7DD0" w:rsidRDefault="009C7DD0" w:rsidP="00204E8A"/>
        </w:tc>
        <w:tc>
          <w:tcPr>
            <w:tcW w:w="3081" w:type="dxa"/>
          </w:tcPr>
          <w:p w14:paraId="1FA0F152" w14:textId="77777777" w:rsidR="009C7DD0" w:rsidRDefault="009C7DD0" w:rsidP="00204E8A"/>
        </w:tc>
      </w:tr>
      <w:tr w:rsidR="009C7DD0" w14:paraId="0D912378" w14:textId="77777777" w:rsidTr="00204E8A">
        <w:tc>
          <w:tcPr>
            <w:tcW w:w="3080" w:type="dxa"/>
          </w:tcPr>
          <w:p w14:paraId="20E8EE85" w14:textId="77777777" w:rsidR="009C7DD0" w:rsidRDefault="009C7DD0" w:rsidP="00204E8A"/>
        </w:tc>
        <w:tc>
          <w:tcPr>
            <w:tcW w:w="3081" w:type="dxa"/>
          </w:tcPr>
          <w:p w14:paraId="231337DD" w14:textId="77777777" w:rsidR="009C7DD0" w:rsidRDefault="009C7DD0" w:rsidP="00204E8A"/>
        </w:tc>
        <w:tc>
          <w:tcPr>
            <w:tcW w:w="3081" w:type="dxa"/>
          </w:tcPr>
          <w:p w14:paraId="3352E111" w14:textId="77777777" w:rsidR="009C7DD0" w:rsidRDefault="009C7DD0" w:rsidP="00204E8A"/>
        </w:tc>
      </w:tr>
      <w:tr w:rsidR="009C7DD0" w14:paraId="032D8D55" w14:textId="77777777" w:rsidTr="00204E8A">
        <w:tc>
          <w:tcPr>
            <w:tcW w:w="3080" w:type="dxa"/>
          </w:tcPr>
          <w:p w14:paraId="140A615A" w14:textId="77777777" w:rsidR="009C7DD0" w:rsidRDefault="009C7DD0" w:rsidP="00204E8A"/>
        </w:tc>
        <w:tc>
          <w:tcPr>
            <w:tcW w:w="3081" w:type="dxa"/>
          </w:tcPr>
          <w:p w14:paraId="6D457A5B" w14:textId="77777777" w:rsidR="009C7DD0" w:rsidRDefault="009C7DD0" w:rsidP="00204E8A"/>
        </w:tc>
        <w:tc>
          <w:tcPr>
            <w:tcW w:w="3081" w:type="dxa"/>
          </w:tcPr>
          <w:p w14:paraId="1D73EBE6" w14:textId="77777777" w:rsidR="009C7DD0" w:rsidRDefault="009C7DD0" w:rsidP="00204E8A"/>
        </w:tc>
      </w:tr>
      <w:tr w:rsidR="009C7DD0" w14:paraId="372257C7" w14:textId="77777777" w:rsidTr="00204E8A">
        <w:tc>
          <w:tcPr>
            <w:tcW w:w="3080" w:type="dxa"/>
          </w:tcPr>
          <w:p w14:paraId="0593A0E4" w14:textId="77777777" w:rsidR="009C7DD0" w:rsidRDefault="009C7DD0" w:rsidP="00204E8A"/>
        </w:tc>
        <w:tc>
          <w:tcPr>
            <w:tcW w:w="3081" w:type="dxa"/>
          </w:tcPr>
          <w:p w14:paraId="0B90085A" w14:textId="77777777" w:rsidR="009C7DD0" w:rsidRDefault="009C7DD0" w:rsidP="00204E8A"/>
        </w:tc>
        <w:tc>
          <w:tcPr>
            <w:tcW w:w="3081" w:type="dxa"/>
          </w:tcPr>
          <w:p w14:paraId="2F9D0DAC" w14:textId="77777777" w:rsidR="009C7DD0" w:rsidRDefault="009C7DD0" w:rsidP="00204E8A"/>
        </w:tc>
      </w:tr>
    </w:tbl>
    <w:p w14:paraId="3B8E4D80" w14:textId="77777777" w:rsidR="009C7DD0" w:rsidRDefault="009C7DD0" w:rsidP="009C7DD0">
      <w:pPr>
        <w:pStyle w:val="Header"/>
        <w:tabs>
          <w:tab w:val="clear" w:pos="4320"/>
          <w:tab w:val="clear" w:pos="8640"/>
        </w:tabs>
      </w:pPr>
    </w:p>
    <w:p w14:paraId="031DBC21" w14:textId="77777777" w:rsidR="00A843A3" w:rsidRPr="00A843A3" w:rsidRDefault="00A843A3" w:rsidP="00A843A3">
      <w:pPr>
        <w:pStyle w:val="Heading1"/>
        <w:numPr>
          <w:ilvl w:val="0"/>
          <w:numId w:val="9"/>
        </w:num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highlight w:val="yellow"/>
        </w:rPr>
      </w:pPr>
      <w:bookmarkStart w:id="11" w:name="_Toc12448217"/>
      <w:bookmarkStart w:id="12" w:name="_Toc12456997"/>
      <w:bookmarkEnd w:id="9"/>
      <w:bookmarkEnd w:id="10"/>
      <w:r w:rsidRPr="00A843A3"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highlight w:val="yellow"/>
        </w:rPr>
        <w:t xml:space="preserve">Analyse the results and provide a test summary about the errors that occurred during testing and the possible solutions or fixes </w:t>
      </w:r>
    </w:p>
    <w:p w14:paraId="56C291E5" w14:textId="1DB9FCA3" w:rsidR="009C7DD0" w:rsidRDefault="009C7DD0" w:rsidP="009C7DD0">
      <w:pPr>
        <w:pStyle w:val="Heading1"/>
      </w:pPr>
      <w:r>
        <w:t>Task 5 – Sign-off Sheet</w:t>
      </w:r>
      <w:bookmarkEnd w:id="11"/>
      <w:bookmarkEnd w:id="12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2802"/>
        <w:gridCol w:w="708"/>
        <w:gridCol w:w="3261"/>
        <w:gridCol w:w="2268"/>
      </w:tblGrid>
      <w:tr w:rsidR="009C7DD0" w14:paraId="0556A5C2" w14:textId="77777777" w:rsidTr="00204E8A">
        <w:tc>
          <w:tcPr>
            <w:tcW w:w="2802" w:type="dxa"/>
            <w:shd w:val="clear" w:color="auto" w:fill="FABF8F" w:themeFill="accent6" w:themeFillTint="99"/>
          </w:tcPr>
          <w:p w14:paraId="0163DE7A" w14:textId="77777777" w:rsidR="009C7DD0" w:rsidRPr="00EC5F23" w:rsidRDefault="009C7DD0" w:rsidP="00204E8A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EC5F23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roject Name:</w:t>
            </w:r>
          </w:p>
        </w:tc>
        <w:tc>
          <w:tcPr>
            <w:tcW w:w="6237" w:type="dxa"/>
            <w:gridSpan w:val="3"/>
          </w:tcPr>
          <w:p w14:paraId="6F5AB174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14:paraId="6DDD6B6A" w14:textId="77777777" w:rsidTr="00204E8A">
        <w:tc>
          <w:tcPr>
            <w:tcW w:w="2802" w:type="dxa"/>
            <w:shd w:val="clear" w:color="auto" w:fill="FABF8F" w:themeFill="accent6" w:themeFillTint="99"/>
          </w:tcPr>
          <w:p w14:paraId="6821B0CE" w14:textId="77777777" w:rsidR="009C7DD0" w:rsidRPr="00EC5F23" w:rsidRDefault="009C7DD0" w:rsidP="00204E8A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Manager:</w:t>
            </w:r>
          </w:p>
        </w:tc>
        <w:tc>
          <w:tcPr>
            <w:tcW w:w="6237" w:type="dxa"/>
            <w:gridSpan w:val="3"/>
          </w:tcPr>
          <w:p w14:paraId="6F88CAEA" w14:textId="64E70FE0" w:rsidR="009C7DD0" w:rsidRPr="00A843A3" w:rsidRDefault="00A843A3" w:rsidP="00204E8A">
            <w:r w:rsidRPr="00A843A3">
              <w:t>Shaun O’Sullivan</w:t>
            </w:r>
          </w:p>
        </w:tc>
      </w:tr>
      <w:tr w:rsidR="009C7DD0" w14:paraId="124D6055" w14:textId="77777777" w:rsidTr="00204E8A">
        <w:tc>
          <w:tcPr>
            <w:tcW w:w="2802" w:type="dxa"/>
            <w:shd w:val="clear" w:color="auto" w:fill="FABF8F" w:themeFill="accent6" w:themeFillTint="99"/>
          </w:tcPr>
          <w:p w14:paraId="626EBDD0" w14:textId="77777777" w:rsidR="009C7DD0" w:rsidRPr="00EC5F23" w:rsidRDefault="009C7DD0" w:rsidP="00204E8A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Start Date:</w:t>
            </w:r>
          </w:p>
        </w:tc>
        <w:tc>
          <w:tcPr>
            <w:tcW w:w="6237" w:type="dxa"/>
            <w:gridSpan w:val="3"/>
          </w:tcPr>
          <w:p w14:paraId="4D74BB97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14:paraId="05B632BC" w14:textId="77777777" w:rsidTr="00204E8A">
        <w:tc>
          <w:tcPr>
            <w:tcW w:w="2802" w:type="dxa"/>
            <w:shd w:val="clear" w:color="auto" w:fill="FABF8F" w:themeFill="accent6" w:themeFillTint="99"/>
          </w:tcPr>
          <w:p w14:paraId="3D755381" w14:textId="77777777" w:rsidR="009C7DD0" w:rsidRPr="00EC5F23" w:rsidRDefault="009C7DD0" w:rsidP="00204E8A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Completion Date:</w:t>
            </w:r>
          </w:p>
        </w:tc>
        <w:tc>
          <w:tcPr>
            <w:tcW w:w="6237" w:type="dxa"/>
            <w:gridSpan w:val="3"/>
          </w:tcPr>
          <w:p w14:paraId="59113F4C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14:paraId="57B2DB7D" w14:textId="77777777" w:rsidTr="00204E8A">
        <w:tc>
          <w:tcPr>
            <w:tcW w:w="9039" w:type="dxa"/>
            <w:gridSpan w:val="4"/>
            <w:shd w:val="clear" w:color="auto" w:fill="FABF8F" w:themeFill="accent6" w:themeFillTint="99"/>
          </w:tcPr>
          <w:p w14:paraId="39C50DE5" w14:textId="77777777" w:rsidR="009C7DD0" w:rsidRPr="00EC5F23" w:rsidRDefault="009C7DD0" w:rsidP="00204E8A">
            <w:pP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EC5F23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Deliverables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:</w:t>
            </w:r>
          </w:p>
        </w:tc>
      </w:tr>
      <w:tr w:rsidR="009C7DD0" w14:paraId="7240579E" w14:textId="77777777" w:rsidTr="00204E8A">
        <w:tc>
          <w:tcPr>
            <w:tcW w:w="9039" w:type="dxa"/>
            <w:gridSpan w:val="4"/>
            <w:shd w:val="clear" w:color="auto" w:fill="FFFFFF" w:themeFill="background1"/>
          </w:tcPr>
          <w:p w14:paraId="039B2753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14:paraId="047FC951" w14:textId="77777777" w:rsidTr="00204E8A">
        <w:tc>
          <w:tcPr>
            <w:tcW w:w="9039" w:type="dxa"/>
            <w:gridSpan w:val="4"/>
            <w:shd w:val="clear" w:color="auto" w:fill="FFFFFF" w:themeFill="background1"/>
          </w:tcPr>
          <w:p w14:paraId="296E38A5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14:paraId="7B090F32" w14:textId="77777777" w:rsidTr="00204E8A">
        <w:tc>
          <w:tcPr>
            <w:tcW w:w="9039" w:type="dxa"/>
            <w:gridSpan w:val="4"/>
            <w:shd w:val="clear" w:color="auto" w:fill="FFFFFF" w:themeFill="background1"/>
          </w:tcPr>
          <w:p w14:paraId="355AE4D2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14:paraId="789E473D" w14:textId="77777777" w:rsidTr="00204E8A">
        <w:tc>
          <w:tcPr>
            <w:tcW w:w="9039" w:type="dxa"/>
            <w:gridSpan w:val="4"/>
            <w:shd w:val="clear" w:color="auto" w:fill="FFFFFF" w:themeFill="background1"/>
          </w:tcPr>
          <w:p w14:paraId="2598F93C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14:paraId="418247E0" w14:textId="77777777" w:rsidTr="00204E8A">
        <w:tc>
          <w:tcPr>
            <w:tcW w:w="9039" w:type="dxa"/>
            <w:gridSpan w:val="4"/>
            <w:shd w:val="clear" w:color="auto" w:fill="FFFFFF" w:themeFill="background1"/>
          </w:tcPr>
          <w:p w14:paraId="6B1FE432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14:paraId="779995DA" w14:textId="77777777" w:rsidTr="00204E8A">
        <w:tc>
          <w:tcPr>
            <w:tcW w:w="9039" w:type="dxa"/>
            <w:gridSpan w:val="4"/>
            <w:shd w:val="clear" w:color="auto" w:fill="FFFFFF" w:themeFill="background1"/>
          </w:tcPr>
          <w:p w14:paraId="3E0C4400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14:paraId="38F3E80F" w14:textId="77777777" w:rsidTr="00204E8A">
        <w:tc>
          <w:tcPr>
            <w:tcW w:w="9039" w:type="dxa"/>
            <w:gridSpan w:val="4"/>
            <w:shd w:val="clear" w:color="auto" w:fill="FFFFFF" w:themeFill="background1"/>
          </w:tcPr>
          <w:p w14:paraId="5A16D4F0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14:paraId="0EA30A9A" w14:textId="77777777" w:rsidTr="00204E8A">
        <w:tc>
          <w:tcPr>
            <w:tcW w:w="9039" w:type="dxa"/>
            <w:gridSpan w:val="4"/>
            <w:shd w:val="clear" w:color="auto" w:fill="FFFFFF" w:themeFill="background1"/>
          </w:tcPr>
          <w:p w14:paraId="001A5E5F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14:paraId="1A10C882" w14:textId="77777777" w:rsidTr="00204E8A">
        <w:tc>
          <w:tcPr>
            <w:tcW w:w="9039" w:type="dxa"/>
            <w:gridSpan w:val="4"/>
            <w:shd w:val="clear" w:color="auto" w:fill="FFFFFF" w:themeFill="background1"/>
          </w:tcPr>
          <w:p w14:paraId="1FDA703E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14:paraId="5130B5AA" w14:textId="77777777" w:rsidTr="00204E8A">
        <w:tc>
          <w:tcPr>
            <w:tcW w:w="9039" w:type="dxa"/>
            <w:gridSpan w:val="4"/>
            <w:shd w:val="clear" w:color="auto" w:fill="FFFFFF" w:themeFill="background1"/>
          </w:tcPr>
          <w:p w14:paraId="10E8E1F2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14:paraId="67890B87" w14:textId="77777777" w:rsidTr="00204E8A">
        <w:tc>
          <w:tcPr>
            <w:tcW w:w="9039" w:type="dxa"/>
            <w:gridSpan w:val="4"/>
            <w:shd w:val="clear" w:color="auto" w:fill="FFFFFF" w:themeFill="background1"/>
          </w:tcPr>
          <w:p w14:paraId="54B60FCD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14:paraId="10DA1D9D" w14:textId="77777777" w:rsidTr="00204E8A">
        <w:tc>
          <w:tcPr>
            <w:tcW w:w="9039" w:type="dxa"/>
            <w:gridSpan w:val="4"/>
            <w:shd w:val="clear" w:color="auto" w:fill="FFFFFF" w:themeFill="background1"/>
          </w:tcPr>
          <w:p w14:paraId="0F8C3501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:rsidRPr="00B7151E" w14:paraId="407AA8A3" w14:textId="77777777" w:rsidTr="00204E8A">
        <w:tc>
          <w:tcPr>
            <w:tcW w:w="9039" w:type="dxa"/>
            <w:gridSpan w:val="4"/>
            <w:shd w:val="clear" w:color="auto" w:fill="FFFFFF" w:themeFill="background1"/>
          </w:tcPr>
          <w:p w14:paraId="1AAED6FF" w14:textId="77777777" w:rsidR="009C7DD0" w:rsidRPr="00B7151E" w:rsidRDefault="009C7DD0" w:rsidP="00204E8A">
            <w:pPr>
              <w:rPr>
                <w:b/>
                <w:i/>
              </w:rPr>
            </w:pPr>
            <w:r w:rsidRPr="00B7151E">
              <w:rPr>
                <w:b/>
                <w:i/>
              </w:rPr>
              <w:t>I acknowledge that I have submitted all the stated deliverables as per the Project Requirements and your instructions.</w:t>
            </w:r>
          </w:p>
        </w:tc>
      </w:tr>
      <w:tr w:rsidR="009C7DD0" w14:paraId="16A11CF6" w14:textId="77777777" w:rsidTr="00204E8A">
        <w:trPr>
          <w:trHeight w:val="581"/>
        </w:trPr>
        <w:tc>
          <w:tcPr>
            <w:tcW w:w="3510" w:type="dxa"/>
            <w:gridSpan w:val="2"/>
            <w:shd w:val="clear" w:color="auto" w:fill="FFFFFF" w:themeFill="background1"/>
          </w:tcPr>
          <w:p w14:paraId="3CA4514D" w14:textId="77777777" w:rsidR="009C7DD0" w:rsidRDefault="009C7DD0" w:rsidP="00204E8A">
            <w:pPr>
              <w:rPr>
                <w:highlight w:val="yellow"/>
              </w:rPr>
            </w:pPr>
          </w:p>
        </w:tc>
        <w:tc>
          <w:tcPr>
            <w:tcW w:w="3261" w:type="dxa"/>
            <w:shd w:val="clear" w:color="auto" w:fill="FFFFFF" w:themeFill="background1"/>
          </w:tcPr>
          <w:p w14:paraId="06CFD9E2" w14:textId="77777777" w:rsidR="009C7DD0" w:rsidRDefault="009C7DD0" w:rsidP="00204E8A">
            <w:pPr>
              <w:rPr>
                <w:highlight w:val="yellow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6EE65D95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:rsidRPr="00B7151E" w14:paraId="1F3EDFBB" w14:textId="77777777" w:rsidTr="00204E8A">
        <w:tc>
          <w:tcPr>
            <w:tcW w:w="3510" w:type="dxa"/>
            <w:gridSpan w:val="2"/>
            <w:shd w:val="clear" w:color="auto" w:fill="FABF8F" w:themeFill="accent6" w:themeFillTint="99"/>
          </w:tcPr>
          <w:p w14:paraId="3DE0B859" w14:textId="77777777" w:rsidR="009C7DD0" w:rsidRPr="00A843A3" w:rsidRDefault="009C7DD0" w:rsidP="00204E8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A843A3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Programmer’s Name</w:t>
            </w:r>
          </w:p>
        </w:tc>
        <w:tc>
          <w:tcPr>
            <w:tcW w:w="3261" w:type="dxa"/>
            <w:shd w:val="clear" w:color="auto" w:fill="FABF8F" w:themeFill="accent6" w:themeFillTint="99"/>
          </w:tcPr>
          <w:p w14:paraId="710D03E6" w14:textId="77777777" w:rsidR="009C7DD0" w:rsidRPr="00B7151E" w:rsidRDefault="009C7DD0" w:rsidP="00204E8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Signature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1B5B7908" w14:textId="77777777" w:rsidR="009C7DD0" w:rsidRPr="00B7151E" w:rsidRDefault="009C7DD0" w:rsidP="00204E8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Date</w:t>
            </w:r>
          </w:p>
        </w:tc>
      </w:tr>
      <w:tr w:rsidR="009C7DD0" w14:paraId="3A9AA31C" w14:textId="77777777" w:rsidTr="00204E8A">
        <w:trPr>
          <w:trHeight w:val="581"/>
        </w:trPr>
        <w:tc>
          <w:tcPr>
            <w:tcW w:w="3510" w:type="dxa"/>
            <w:gridSpan w:val="2"/>
          </w:tcPr>
          <w:p w14:paraId="4A19C8C6" w14:textId="48BC32D0" w:rsidR="009C7DD0" w:rsidRPr="00A843A3" w:rsidRDefault="00A843A3" w:rsidP="00204E8A">
            <w:r w:rsidRPr="00A843A3">
              <w:lastRenderedPageBreak/>
              <w:t>Shaun O’Sullivan</w:t>
            </w:r>
          </w:p>
        </w:tc>
        <w:tc>
          <w:tcPr>
            <w:tcW w:w="3261" w:type="dxa"/>
          </w:tcPr>
          <w:p w14:paraId="5A38247A" w14:textId="77777777" w:rsidR="009C7DD0" w:rsidRDefault="009C7DD0" w:rsidP="00204E8A">
            <w:pPr>
              <w:rPr>
                <w:highlight w:val="yellow"/>
              </w:rPr>
            </w:pPr>
          </w:p>
        </w:tc>
        <w:tc>
          <w:tcPr>
            <w:tcW w:w="2268" w:type="dxa"/>
          </w:tcPr>
          <w:p w14:paraId="36DC4047" w14:textId="77777777" w:rsidR="009C7DD0" w:rsidRDefault="009C7DD0" w:rsidP="00204E8A">
            <w:pPr>
              <w:rPr>
                <w:highlight w:val="yellow"/>
              </w:rPr>
            </w:pPr>
          </w:p>
        </w:tc>
      </w:tr>
      <w:tr w:rsidR="009C7DD0" w:rsidRPr="00B7151E" w14:paraId="45CB7D55" w14:textId="77777777" w:rsidTr="00204E8A">
        <w:tc>
          <w:tcPr>
            <w:tcW w:w="3510" w:type="dxa"/>
            <w:gridSpan w:val="2"/>
            <w:shd w:val="clear" w:color="auto" w:fill="FABF8F" w:themeFill="accent6" w:themeFillTint="99"/>
          </w:tcPr>
          <w:p w14:paraId="59702F4E" w14:textId="77777777" w:rsidR="009C7DD0" w:rsidRPr="00B7151E" w:rsidRDefault="009C7DD0" w:rsidP="00204E8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Project Manager</w:t>
            </w:r>
          </w:p>
        </w:tc>
        <w:tc>
          <w:tcPr>
            <w:tcW w:w="3261" w:type="dxa"/>
            <w:shd w:val="clear" w:color="auto" w:fill="FABF8F" w:themeFill="accent6" w:themeFillTint="99"/>
          </w:tcPr>
          <w:p w14:paraId="3FD39DC6" w14:textId="77777777" w:rsidR="009C7DD0" w:rsidRPr="00B7151E" w:rsidRDefault="009C7DD0" w:rsidP="00204E8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Signature</w:t>
            </w:r>
          </w:p>
        </w:tc>
        <w:tc>
          <w:tcPr>
            <w:tcW w:w="2268" w:type="dxa"/>
            <w:shd w:val="clear" w:color="auto" w:fill="FABF8F" w:themeFill="accent6" w:themeFillTint="99"/>
          </w:tcPr>
          <w:p w14:paraId="345897FC" w14:textId="77777777" w:rsidR="009C7DD0" w:rsidRPr="00B7151E" w:rsidRDefault="009C7DD0" w:rsidP="00204E8A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</w:pPr>
            <w:r w:rsidRPr="00B7151E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</w:rPr>
              <w:t>Date</w:t>
            </w:r>
          </w:p>
        </w:tc>
      </w:tr>
    </w:tbl>
    <w:p w14:paraId="2A93F71A" w14:textId="77777777" w:rsidR="009C7DD0" w:rsidRPr="00EC5F23" w:rsidRDefault="009C7DD0" w:rsidP="009C7DD0">
      <w:pPr>
        <w:rPr>
          <w:highlight w:val="yellow"/>
        </w:rPr>
      </w:pPr>
    </w:p>
    <w:p w14:paraId="097B7664" w14:textId="77777777" w:rsidR="00EC5F23" w:rsidRPr="00EC5F23" w:rsidRDefault="00EC5F23" w:rsidP="00EC5F23">
      <w:pPr>
        <w:rPr>
          <w:highlight w:val="yellow"/>
        </w:rPr>
      </w:pPr>
    </w:p>
    <w:sectPr w:rsidR="00EC5F23" w:rsidRPr="00EC5F23" w:rsidSect="00ED6DF3"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DF712" w14:textId="77777777" w:rsidR="00E14EB4" w:rsidRDefault="00E14EB4" w:rsidP="00154AAE">
      <w:pPr>
        <w:spacing w:after="0" w:line="240" w:lineRule="auto"/>
      </w:pPr>
      <w:r>
        <w:separator/>
      </w:r>
    </w:p>
  </w:endnote>
  <w:endnote w:type="continuationSeparator" w:id="0">
    <w:p w14:paraId="16D39404" w14:textId="77777777" w:rsidR="00E14EB4" w:rsidRDefault="00E14EB4" w:rsidP="00154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E27BD" w14:textId="77777777" w:rsidR="007A0184" w:rsidRDefault="007A018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fldChar w:fldCharType="begin"/>
    </w:r>
    <w:r>
      <w:rPr>
        <w:rFonts w:asciiTheme="majorHAnsi" w:eastAsiaTheme="majorEastAsia" w:hAnsiTheme="majorHAnsi" w:cstheme="majorBidi"/>
      </w:rPr>
      <w:instrText xml:space="preserve"> FILENAME  \* Caps  \* MERGEFORMAT </w:instrText>
    </w:r>
    <w:r>
      <w:rPr>
        <w:rFonts w:asciiTheme="majorHAnsi" w:eastAsiaTheme="majorEastAsia" w:hAnsiTheme="majorHAnsi" w:cstheme="majorBidi"/>
      </w:rPr>
      <w:fldChar w:fldCharType="separate"/>
    </w:r>
    <w:r w:rsidR="0067246C">
      <w:rPr>
        <w:rFonts w:asciiTheme="majorHAnsi" w:eastAsiaTheme="majorEastAsia" w:hAnsiTheme="majorHAnsi" w:cstheme="majorBidi"/>
        <w:noProof/>
      </w:rPr>
      <w:t>[Surname]_[Studentnumber]_ICTWEB503.Docx</w:t>
    </w:r>
    <w:r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31C49" w:rsidRPr="00E31C4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D573B8D" w14:textId="77777777" w:rsidR="007A0184" w:rsidRDefault="007A01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C4F8C" w14:textId="77777777" w:rsidR="00E14EB4" w:rsidRDefault="00E14EB4" w:rsidP="00154AAE">
      <w:pPr>
        <w:spacing w:after="0" w:line="240" w:lineRule="auto"/>
      </w:pPr>
      <w:r>
        <w:separator/>
      </w:r>
    </w:p>
  </w:footnote>
  <w:footnote w:type="continuationSeparator" w:id="0">
    <w:p w14:paraId="7858D906" w14:textId="77777777" w:rsidR="00E14EB4" w:rsidRDefault="00E14EB4" w:rsidP="00154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27B9"/>
    <w:multiLevelType w:val="multilevel"/>
    <w:tmpl w:val="3744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05C3A"/>
    <w:multiLevelType w:val="hybridMultilevel"/>
    <w:tmpl w:val="BEC4D9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C0AAA"/>
    <w:multiLevelType w:val="hybridMultilevel"/>
    <w:tmpl w:val="AC6401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E532D"/>
    <w:multiLevelType w:val="hybridMultilevel"/>
    <w:tmpl w:val="77767F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34B5"/>
    <w:multiLevelType w:val="hybridMultilevel"/>
    <w:tmpl w:val="80F6E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529E4"/>
    <w:multiLevelType w:val="multilevel"/>
    <w:tmpl w:val="72824D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0D1754A"/>
    <w:multiLevelType w:val="hybridMultilevel"/>
    <w:tmpl w:val="E95E55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416"/>
    <w:multiLevelType w:val="hybridMultilevel"/>
    <w:tmpl w:val="C09841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5A0A8E"/>
    <w:multiLevelType w:val="hybridMultilevel"/>
    <w:tmpl w:val="59600B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E63886"/>
    <w:multiLevelType w:val="hybridMultilevel"/>
    <w:tmpl w:val="501E20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56DD9"/>
    <w:multiLevelType w:val="hybridMultilevel"/>
    <w:tmpl w:val="D2464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019BD"/>
    <w:multiLevelType w:val="hybridMultilevel"/>
    <w:tmpl w:val="6BFE9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847B6"/>
    <w:multiLevelType w:val="hybridMultilevel"/>
    <w:tmpl w:val="C4269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43D3C"/>
    <w:multiLevelType w:val="hybridMultilevel"/>
    <w:tmpl w:val="E42041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222F9"/>
    <w:multiLevelType w:val="hybridMultilevel"/>
    <w:tmpl w:val="AF5027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2045C"/>
    <w:multiLevelType w:val="hybridMultilevel"/>
    <w:tmpl w:val="4D8C74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F5BA8"/>
    <w:multiLevelType w:val="multilevel"/>
    <w:tmpl w:val="0F76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9"/>
  </w:num>
  <w:num w:numId="5">
    <w:abstractNumId w:val="3"/>
  </w:num>
  <w:num w:numId="6">
    <w:abstractNumId w:val="14"/>
  </w:num>
  <w:num w:numId="7">
    <w:abstractNumId w:val="10"/>
  </w:num>
  <w:num w:numId="8">
    <w:abstractNumId w:val="12"/>
  </w:num>
  <w:num w:numId="9">
    <w:abstractNumId w:val="15"/>
  </w:num>
  <w:num w:numId="10">
    <w:abstractNumId w:val="6"/>
  </w:num>
  <w:num w:numId="11">
    <w:abstractNumId w:val="13"/>
  </w:num>
  <w:num w:numId="12">
    <w:abstractNumId w:val="1"/>
  </w:num>
  <w:num w:numId="13">
    <w:abstractNumId w:val="11"/>
  </w:num>
  <w:num w:numId="14">
    <w:abstractNumId w:val="7"/>
  </w:num>
  <w:num w:numId="15">
    <w:abstractNumId w:val="16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7CA"/>
    <w:rsid w:val="00006BA5"/>
    <w:rsid w:val="00020254"/>
    <w:rsid w:val="000361FE"/>
    <w:rsid w:val="00053C82"/>
    <w:rsid w:val="000C7E73"/>
    <w:rsid w:val="001067CA"/>
    <w:rsid w:val="00111E1F"/>
    <w:rsid w:val="00151606"/>
    <w:rsid w:val="00154AAE"/>
    <w:rsid w:val="00172788"/>
    <w:rsid w:val="001C7E42"/>
    <w:rsid w:val="00311526"/>
    <w:rsid w:val="00356EBB"/>
    <w:rsid w:val="003C0C31"/>
    <w:rsid w:val="004643B0"/>
    <w:rsid w:val="004A1D43"/>
    <w:rsid w:val="004F3CBA"/>
    <w:rsid w:val="00561203"/>
    <w:rsid w:val="00574B1E"/>
    <w:rsid w:val="00577CA5"/>
    <w:rsid w:val="005F16E5"/>
    <w:rsid w:val="00610E0F"/>
    <w:rsid w:val="0067246C"/>
    <w:rsid w:val="00677A34"/>
    <w:rsid w:val="006F382F"/>
    <w:rsid w:val="007A0184"/>
    <w:rsid w:val="007B6C7A"/>
    <w:rsid w:val="00892965"/>
    <w:rsid w:val="008B11C5"/>
    <w:rsid w:val="008C3B0A"/>
    <w:rsid w:val="008C7B8F"/>
    <w:rsid w:val="008D41F3"/>
    <w:rsid w:val="008E5B0F"/>
    <w:rsid w:val="00901E1D"/>
    <w:rsid w:val="0092710F"/>
    <w:rsid w:val="0094518E"/>
    <w:rsid w:val="009660F2"/>
    <w:rsid w:val="009C7DD0"/>
    <w:rsid w:val="00A5357A"/>
    <w:rsid w:val="00A546CF"/>
    <w:rsid w:val="00A843A3"/>
    <w:rsid w:val="00AD18AC"/>
    <w:rsid w:val="00AE5D1A"/>
    <w:rsid w:val="00AF2508"/>
    <w:rsid w:val="00B139C5"/>
    <w:rsid w:val="00B7102E"/>
    <w:rsid w:val="00B7151E"/>
    <w:rsid w:val="00BE0248"/>
    <w:rsid w:val="00C23FF3"/>
    <w:rsid w:val="00C40436"/>
    <w:rsid w:val="00C903EA"/>
    <w:rsid w:val="00C969A0"/>
    <w:rsid w:val="00CC2823"/>
    <w:rsid w:val="00D56707"/>
    <w:rsid w:val="00D62F0F"/>
    <w:rsid w:val="00E02653"/>
    <w:rsid w:val="00E06786"/>
    <w:rsid w:val="00E14EB4"/>
    <w:rsid w:val="00E31C49"/>
    <w:rsid w:val="00EC5F23"/>
    <w:rsid w:val="00ED6DF3"/>
    <w:rsid w:val="00EF4EEE"/>
    <w:rsid w:val="00F739A2"/>
    <w:rsid w:val="00F76395"/>
    <w:rsid w:val="00F84FB5"/>
    <w:rsid w:val="00F9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7190"/>
  <w15:docId w15:val="{3A24824E-5AF3-428E-A45D-FE716D64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D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F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54AA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D6DF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D6DF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D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DF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6D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semiHidden/>
    <w:rsid w:val="00ED6DF3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ED6DF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4AA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4A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4AAE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54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AAE"/>
  </w:style>
  <w:style w:type="character" w:customStyle="1" w:styleId="Heading3Char">
    <w:name w:val="Heading 3 Char"/>
    <w:basedOn w:val="DefaultParagraphFont"/>
    <w:link w:val="Heading3"/>
    <w:rsid w:val="00154AAE"/>
    <w:rPr>
      <w:rFonts w:ascii="Arial" w:eastAsia="Times New Roman" w:hAnsi="Arial" w:cs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356E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F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01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D567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56707"/>
    <w:pPr>
      <w:spacing w:after="100"/>
      <w:ind w:left="440"/>
    </w:pPr>
  </w:style>
  <w:style w:type="paragraph" w:customStyle="1" w:styleId="paragraph">
    <w:name w:val="paragraph"/>
    <w:basedOn w:val="Normal"/>
    <w:rsid w:val="00A84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A843A3"/>
  </w:style>
  <w:style w:type="character" w:customStyle="1" w:styleId="eop">
    <w:name w:val="eop"/>
    <w:basedOn w:val="DefaultParagraphFont"/>
    <w:rsid w:val="00A84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AFE\2019\Semester%202\Diploma\ICTWEB503\%5bSurname%5d_%5bStudentNumber%5d_ICTWEB50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0D80C4957E4A4F832B3D954A161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23D4F-8D4E-41EE-945E-FF75FBA9969E}"/>
      </w:docPartPr>
      <w:docPartBody>
        <w:p w:rsidR="005747CC" w:rsidRDefault="00217CD7">
          <w:pPr>
            <w:pStyle w:val="B80D80C4957E4A4F832B3D954A161251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48"/>
              <w:szCs w:val="48"/>
            </w:rPr>
            <w:t>[Type the document title]</w:t>
          </w:r>
        </w:p>
      </w:docPartBody>
    </w:docPart>
    <w:docPart>
      <w:docPartPr>
        <w:name w:val="075481A75D6248CEACD531423DA2AE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E7723-492B-4019-B668-1DA40E3FC6E5}"/>
      </w:docPartPr>
      <w:docPartBody>
        <w:p w:rsidR="005747CC" w:rsidRDefault="00217CD7">
          <w:pPr>
            <w:pStyle w:val="075481A75D6248CEACD531423DA2AE6E"/>
          </w:pPr>
          <w:r>
            <w:rPr>
              <w:color w:val="E7E6E6" w:themeColor="background2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CD7"/>
    <w:rsid w:val="000127C8"/>
    <w:rsid w:val="00217CD7"/>
    <w:rsid w:val="005747CC"/>
    <w:rsid w:val="00DE3C31"/>
    <w:rsid w:val="00E1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0D80C4957E4A4F832B3D954A161251">
    <w:name w:val="B80D80C4957E4A4F832B3D954A161251"/>
  </w:style>
  <w:style w:type="paragraph" w:customStyle="1" w:styleId="075481A75D6248CEACD531423DA2AE6E">
    <w:name w:val="075481A75D6248CEACD531423DA2AE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6B5B8-19AB-4D10-BFAB-EA990B09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[Surname]_[StudentNumber]_ICTWEB503</Template>
  <TotalTime>15</TotalTime>
  <Pages>5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Report</vt:lpstr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Report</dc:title>
  <dc:subject>ICTWEB503 – Create Web-based Programs</dc:subject>
  <dc:creator>[Student Name]</dc:creator>
  <cp:lastModifiedBy>Sebastian Vowels</cp:lastModifiedBy>
  <cp:revision>3</cp:revision>
  <dcterms:created xsi:type="dcterms:W3CDTF">2021-01-15T03:12:00Z</dcterms:created>
  <dcterms:modified xsi:type="dcterms:W3CDTF">2021-10-24T23:29:00Z</dcterms:modified>
</cp:coreProperties>
</file>